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F6EE6" w14:textId="421EDAF7" w:rsidR="00AE5E59" w:rsidRDefault="00AE5E59"/>
    <w:sdt>
      <w:sdtPr>
        <w:id w:val="154042960"/>
        <w:docPartObj>
          <w:docPartGallery w:val="Cover Pages"/>
          <w:docPartUnique/>
        </w:docPartObj>
      </w:sdtPr>
      <w:sdtEndPr>
        <w:rPr>
          <w:rFonts w:eastAsiaTheme="majorEastAsia" w:cstheme="majorBidi"/>
          <w:color w:val="1F497D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48357282" w14:textId="614DCAF1" w:rsidR="00172D10" w:rsidRDefault="001C62C8">
          <w:r>
            <w:rPr>
              <w:noProof/>
              <w:lang w:bidi="es-ES"/>
            </w:rPr>
            <mc:AlternateContent>
              <mc:Choice Requires="wpg">
                <w:drawing>
                  <wp:anchor distT="0" distB="0" distL="114300" distR="114300" simplePos="0" relativeHeight="251658257" behindDoc="0" locked="0" layoutInCell="1" allowOverlap="1" wp14:anchorId="7BD70AA4" wp14:editId="03C033E9">
                    <wp:simplePos x="0" y="0"/>
                    <wp:positionH relativeFrom="column">
                      <wp:posOffset>4468495</wp:posOffset>
                    </wp:positionH>
                    <wp:positionV relativeFrom="paragraph">
                      <wp:posOffset>-3248660</wp:posOffset>
                    </wp:positionV>
                    <wp:extent cx="4363142" cy="4778829"/>
                    <wp:effectExtent l="0" t="0" r="0" b="3175"/>
                    <wp:wrapNone/>
                    <wp:docPr id="27" name="Grupo 27" descr="Forma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áfico 13" descr="hexágono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áfico 14" descr="hexágono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áfico 15" descr="hexágono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áfico 16" descr="hexágono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    <w:pict>
                  <v:group id="Grupo 27" style="position:absolute;margin-left:351.85pt;margin-top:-255.8pt;width:343.55pt;height:376.3pt;z-index:251658244" alt="Formas hexagonales" coordsize="43631,47788" o:spid="_x0000_s1026" w14:anchorId="16F419C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Gráfico 13" style="position:absolute;left:8312;width:35319;height:40881;visibility:visible;mso-wrap-style:square" alt="hexágono 1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">
                      <v:imagedata o:title="hexágono 1" r:id="rId16"/>
                    </v:shape>
                    <v:shape id="Gráfico 14" style="position:absolute;left:3206;top:10806;width:27718;height:32036;visibility:visible;mso-wrap-style:square" alt="hexágono 2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">
                      <v:imagedata o:title="hexágono 2" r:id="rId17"/>
                    </v:shape>
                    <v:shape id="Gráfico 15" style="position:absolute;top:22563;width:15830;height:18326;visibility:visible;mso-wrap-style:square" alt="hexágono 4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">
                      <v:imagedata o:title="hexágono 4" r:id="rId18"/>
                    </v:shape>
                    <v:shape id="Gráfico 16" style="position:absolute;left:22800;top:28738;width:16478;height:19050;visibility:visible;mso-wrap-style:square" alt="hexágono 3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">
                      <v:imagedata o:title="hexágono 3" r:id="rId19"/>
                    </v:shape>
                  </v:group>
                </w:pict>
              </mc:Fallback>
            </mc:AlternateContent>
          </w:r>
        </w:p>
        <w:p w14:paraId="4576B8C6" w14:textId="5F7AE881" w:rsidR="00172D10" w:rsidRDefault="000B02D7">
          <w:pPr>
            <w:rPr>
              <w:rFonts w:eastAsiaTheme="majorEastAsia" w:cstheme="majorBidi"/>
              <w:color w:val="1F497D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8254" behindDoc="0" locked="0" layoutInCell="1" allowOverlap="1" wp14:anchorId="09369667" wp14:editId="41EF3D3B">
                    <wp:simplePos x="0" y="0"/>
                    <wp:positionH relativeFrom="column">
                      <wp:posOffset>4383405</wp:posOffset>
                    </wp:positionH>
                    <wp:positionV relativeFrom="paragraph">
                      <wp:posOffset>9133205</wp:posOffset>
                    </wp:positionV>
                    <wp:extent cx="914400" cy="279400"/>
                    <wp:effectExtent l="0" t="0" r="0" b="6350"/>
                    <wp:wrapNone/>
                    <wp:docPr id="18" name="Cuadro de texto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279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6EB2E3" w14:textId="62E2A706" w:rsidR="000B02D7" w:rsidRDefault="00734F7E">
                                <w:r>
                                  <w:t>15/11/2020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3696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8" o:spid="_x0000_s1026" type="#_x0000_t202" style="position:absolute;margin-left:345.15pt;margin-top:719.15pt;width:1in;height:22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" fillcolor="white [3201]" stroked="f" strokeweight=".5pt">
                    <v:textbox>
                      <w:txbxContent>
                        <w:p w14:paraId="4A6EB2E3" w14:textId="62E2A706" w:rsidR="000B02D7" w:rsidRDefault="00734F7E">
                          <w:r>
                            <w:t>15/11/2020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00244"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F942EB5" wp14:editId="72D0D76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4812063</wp:posOffset>
                    </wp:positionV>
                    <wp:extent cx="3525520" cy="1973580"/>
                    <wp:effectExtent l="0" t="0" r="17780" b="2667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5520" cy="19735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txbx>
                            <w:txbxContent>
                              <w:p w14:paraId="176906FA" w14:textId="77777777" w:rsidR="00187D15" w:rsidRDefault="00187D15" w:rsidP="007B5C95">
                                <w:pPr>
                                  <w:spacing w:after="40"/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</w:pPr>
                                <w:r w:rsidRPr="007B5C95">
                                  <w:rPr>
                                    <w:rFonts w:cstheme="majorHAnsi"/>
                                    <w:sz w:val="40"/>
                                    <w:szCs w:val="40"/>
                                  </w:rPr>
                                  <w:t>Grupo 25</w:t>
                                </w:r>
                                <w:r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711F12">
                                  <w:rPr>
                                    <w:rFonts w:cstheme="majorHAnsi"/>
                                    <w:sz w:val="34"/>
                                    <w:szCs w:val="34"/>
                                  </w:rPr>
                                  <w:t>(BFCN)</w:t>
                                </w:r>
                                <w:r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  <w:t>:</w:t>
                                </w:r>
                              </w:p>
                              <w:p w14:paraId="333D584C" w14:textId="77777777" w:rsidR="00187D15" w:rsidRPr="007B5C95" w:rsidRDefault="00187D15" w:rsidP="00FD0B5E">
                                <w:pPr>
                                  <w:pStyle w:val="Prrafodelista"/>
                                  <w:numPr>
                                    <w:ilvl w:val="0"/>
                                    <w:numId w:val="11"/>
                                  </w:numPr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</w:pPr>
                                <w:r w:rsidRPr="007B5C95"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  <w:t>Franco Sánchez, Pablo</w:t>
                                </w:r>
                              </w:p>
                              <w:p w14:paraId="53712D48" w14:textId="77777777" w:rsidR="00187D15" w:rsidRPr="007B5C95" w:rsidRDefault="00187D15" w:rsidP="00FD0B5E">
                                <w:pPr>
                                  <w:pStyle w:val="Prrafodelista"/>
                                  <w:numPr>
                                    <w:ilvl w:val="0"/>
                                    <w:numId w:val="11"/>
                                  </w:numPr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</w:pPr>
                                <w:r w:rsidRPr="007B5C95"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  <w:t>García Villalobos, Abraham</w:t>
                                </w:r>
                              </w:p>
                              <w:p w14:paraId="37E2FC8C" w14:textId="77777777" w:rsidR="00187D15" w:rsidRPr="007B5C95" w:rsidRDefault="00187D15" w:rsidP="00FD0B5E">
                                <w:pPr>
                                  <w:pStyle w:val="Prrafodelista"/>
                                  <w:numPr>
                                    <w:ilvl w:val="0"/>
                                    <w:numId w:val="11"/>
                                  </w:numPr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</w:pPr>
                                <w:r w:rsidRPr="007B5C95"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  <w:t>Guerrero Romero, Martín Arturo</w:t>
                                </w:r>
                              </w:p>
                              <w:p w14:paraId="19FF5516" w14:textId="77777777" w:rsidR="00187D15" w:rsidRPr="007B5C95" w:rsidRDefault="00187D15" w:rsidP="00FD0B5E">
                                <w:pPr>
                                  <w:pStyle w:val="Prrafodelista"/>
                                  <w:numPr>
                                    <w:ilvl w:val="0"/>
                                    <w:numId w:val="11"/>
                                  </w:numPr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</w:pPr>
                                <w:r w:rsidRPr="007B5C95"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  <w:t>Gutiérrez Prieto, Gabriel</w:t>
                                </w:r>
                              </w:p>
                              <w:p w14:paraId="736FF8BE" w14:textId="77777777" w:rsidR="00187D15" w:rsidRPr="007B5C95" w:rsidRDefault="00187D15" w:rsidP="00FD0B5E">
                                <w:pPr>
                                  <w:pStyle w:val="Prrafodelista"/>
                                  <w:numPr>
                                    <w:ilvl w:val="0"/>
                                    <w:numId w:val="11"/>
                                  </w:numPr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</w:pPr>
                                <w:r w:rsidRPr="007B5C95"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  <w:t>Lopez, Thibaut</w:t>
                                </w:r>
                              </w:p>
                              <w:p w14:paraId="29A6835E" w14:textId="77777777" w:rsidR="00187D15" w:rsidRPr="007B5C95" w:rsidRDefault="00187D15" w:rsidP="00FD0B5E">
                                <w:pPr>
                                  <w:pStyle w:val="Prrafodelista"/>
                                  <w:numPr>
                                    <w:ilvl w:val="0"/>
                                    <w:numId w:val="11"/>
                                  </w:numPr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</w:pPr>
                                <w:r w:rsidRPr="007B5C95">
                                  <w:rPr>
                                    <w:rFonts w:cstheme="majorHAnsi"/>
                                    <w:sz w:val="32"/>
                                    <w:szCs w:val="32"/>
                                  </w:rPr>
                                  <w:t>Soto Ponce, David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942EB5" id="Cuadro de texto 4" o:spid="_x0000_s1027" type="#_x0000_t202" style="position:absolute;margin-left:0;margin-top:378.9pt;width:277.6pt;height:155.4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" fillcolor="white [3201]" strokeweight=".5pt">
                    <v:textbox>
                      <w:txbxContent>
                        <w:p w14:paraId="176906FA" w14:textId="77777777" w:rsidR="00187D15" w:rsidRDefault="00187D15" w:rsidP="007B5C95">
                          <w:pPr>
                            <w:spacing w:after="40"/>
                            <w:rPr>
                              <w:rFonts w:cstheme="majorHAnsi"/>
                              <w:sz w:val="32"/>
                              <w:szCs w:val="32"/>
                            </w:rPr>
                          </w:pPr>
                          <w:r w:rsidRPr="007B5C95">
                            <w:rPr>
                              <w:rFonts w:cstheme="majorHAnsi"/>
                              <w:sz w:val="40"/>
                              <w:szCs w:val="40"/>
                            </w:rPr>
                            <w:t>Grupo 25</w:t>
                          </w:r>
                          <w:r>
                            <w:rPr>
                              <w:rFonts w:cstheme="majorHAnsi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711F12">
                            <w:rPr>
                              <w:rFonts w:cstheme="majorHAnsi"/>
                              <w:sz w:val="34"/>
                              <w:szCs w:val="34"/>
                            </w:rPr>
                            <w:t>(BFCN)</w:t>
                          </w:r>
                          <w:r>
                            <w:rPr>
                              <w:rFonts w:cstheme="majorHAnsi"/>
                              <w:sz w:val="32"/>
                              <w:szCs w:val="32"/>
                            </w:rPr>
                            <w:t>:</w:t>
                          </w:r>
                        </w:p>
                        <w:p w14:paraId="333D584C" w14:textId="77777777" w:rsidR="00187D15" w:rsidRPr="007B5C95" w:rsidRDefault="00187D15" w:rsidP="00FD0B5E">
                          <w:pPr>
                            <w:pStyle w:val="Prrafodelista"/>
                            <w:numPr>
                              <w:ilvl w:val="0"/>
                              <w:numId w:val="11"/>
                            </w:numPr>
                            <w:rPr>
                              <w:rFonts w:cstheme="majorHAnsi"/>
                              <w:sz w:val="32"/>
                              <w:szCs w:val="32"/>
                            </w:rPr>
                          </w:pPr>
                          <w:r w:rsidRPr="007B5C95">
                            <w:rPr>
                              <w:rFonts w:cstheme="majorHAnsi"/>
                              <w:sz w:val="32"/>
                              <w:szCs w:val="32"/>
                            </w:rPr>
                            <w:t>Franco Sánchez, Pablo</w:t>
                          </w:r>
                        </w:p>
                        <w:p w14:paraId="53712D48" w14:textId="77777777" w:rsidR="00187D15" w:rsidRPr="007B5C95" w:rsidRDefault="00187D15" w:rsidP="00FD0B5E">
                          <w:pPr>
                            <w:pStyle w:val="Prrafodelista"/>
                            <w:numPr>
                              <w:ilvl w:val="0"/>
                              <w:numId w:val="11"/>
                            </w:numPr>
                            <w:rPr>
                              <w:rFonts w:cstheme="majorHAnsi"/>
                              <w:sz w:val="32"/>
                              <w:szCs w:val="32"/>
                            </w:rPr>
                          </w:pPr>
                          <w:r w:rsidRPr="007B5C95">
                            <w:rPr>
                              <w:rFonts w:cstheme="majorHAnsi"/>
                              <w:sz w:val="32"/>
                              <w:szCs w:val="32"/>
                            </w:rPr>
                            <w:t>García Villalobos, Abraham</w:t>
                          </w:r>
                        </w:p>
                        <w:p w14:paraId="37E2FC8C" w14:textId="77777777" w:rsidR="00187D15" w:rsidRPr="007B5C95" w:rsidRDefault="00187D15" w:rsidP="00FD0B5E">
                          <w:pPr>
                            <w:pStyle w:val="Prrafodelista"/>
                            <w:numPr>
                              <w:ilvl w:val="0"/>
                              <w:numId w:val="11"/>
                            </w:numPr>
                            <w:rPr>
                              <w:rFonts w:cstheme="majorHAnsi"/>
                              <w:sz w:val="32"/>
                              <w:szCs w:val="32"/>
                            </w:rPr>
                          </w:pPr>
                          <w:r w:rsidRPr="007B5C95">
                            <w:rPr>
                              <w:rFonts w:cstheme="majorHAnsi"/>
                              <w:sz w:val="32"/>
                              <w:szCs w:val="32"/>
                            </w:rPr>
                            <w:t>Guerrero Romero, Martín Arturo</w:t>
                          </w:r>
                        </w:p>
                        <w:p w14:paraId="19FF5516" w14:textId="77777777" w:rsidR="00187D15" w:rsidRPr="007B5C95" w:rsidRDefault="00187D15" w:rsidP="00FD0B5E">
                          <w:pPr>
                            <w:pStyle w:val="Prrafodelista"/>
                            <w:numPr>
                              <w:ilvl w:val="0"/>
                              <w:numId w:val="11"/>
                            </w:numPr>
                            <w:rPr>
                              <w:rFonts w:cstheme="majorHAnsi"/>
                              <w:sz w:val="32"/>
                              <w:szCs w:val="32"/>
                            </w:rPr>
                          </w:pPr>
                          <w:r w:rsidRPr="007B5C95">
                            <w:rPr>
                              <w:rFonts w:cstheme="majorHAnsi"/>
                              <w:sz w:val="32"/>
                              <w:szCs w:val="32"/>
                            </w:rPr>
                            <w:t>Gutiérrez Prieto, Gabriel</w:t>
                          </w:r>
                        </w:p>
                        <w:p w14:paraId="736FF8BE" w14:textId="77777777" w:rsidR="00187D15" w:rsidRPr="007B5C95" w:rsidRDefault="00187D15" w:rsidP="00FD0B5E">
                          <w:pPr>
                            <w:pStyle w:val="Prrafodelista"/>
                            <w:numPr>
                              <w:ilvl w:val="0"/>
                              <w:numId w:val="11"/>
                            </w:numPr>
                            <w:rPr>
                              <w:rFonts w:cstheme="majorHAnsi"/>
                              <w:sz w:val="32"/>
                              <w:szCs w:val="32"/>
                            </w:rPr>
                          </w:pPr>
                          <w:r w:rsidRPr="007B5C95">
                            <w:rPr>
                              <w:rFonts w:cstheme="majorHAnsi"/>
                              <w:sz w:val="32"/>
                              <w:szCs w:val="32"/>
                            </w:rPr>
                            <w:t>Lopez, Thibaut</w:t>
                          </w:r>
                        </w:p>
                        <w:p w14:paraId="29A6835E" w14:textId="77777777" w:rsidR="00187D15" w:rsidRPr="007B5C95" w:rsidRDefault="00187D15" w:rsidP="00FD0B5E">
                          <w:pPr>
                            <w:pStyle w:val="Prrafodelista"/>
                            <w:numPr>
                              <w:ilvl w:val="0"/>
                              <w:numId w:val="11"/>
                            </w:numPr>
                            <w:rPr>
                              <w:rFonts w:cstheme="majorHAnsi"/>
                              <w:sz w:val="32"/>
                              <w:szCs w:val="32"/>
                            </w:rPr>
                          </w:pPr>
                          <w:r w:rsidRPr="007B5C95">
                            <w:rPr>
                              <w:rFonts w:cstheme="majorHAnsi"/>
                              <w:sz w:val="32"/>
                              <w:szCs w:val="32"/>
                            </w:rPr>
                            <w:t>Soto Ponce, David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30ECC"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0E3875E" wp14:editId="43CD06F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2557780</wp:posOffset>
                    </wp:positionV>
                    <wp:extent cx="3857385" cy="876300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57385" cy="876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3D9F62" w14:textId="77777777" w:rsidR="00187D15" w:rsidRPr="003941BD" w:rsidRDefault="00187D15">
                                <w:pPr>
                                  <w:rPr>
                                    <w:rStyle w:val="Ttulodellibro"/>
                                    <w:rFonts w:cstheme="majorHAnsi"/>
                                    <w:sz w:val="72"/>
                                    <w:szCs w:val="72"/>
                                    <w:u w:val="double"/>
                                  </w:rPr>
                                </w:pPr>
                                <w:r w:rsidRPr="003941BD">
                                  <w:rPr>
                                    <w:rStyle w:val="Ttulodellibro"/>
                                    <w:rFonts w:cstheme="majorHAnsi"/>
                                    <w:sz w:val="72"/>
                                    <w:szCs w:val="72"/>
                                    <w:u w:val="double"/>
                                  </w:rPr>
                                  <w:t>Plan</w:t>
                                </w:r>
                                <w:r>
                                  <w:rPr>
                                    <w:rStyle w:val="Ttulodellibro"/>
                                    <w:rFonts w:cstheme="majorHAnsi"/>
                                    <w:sz w:val="72"/>
                                    <w:szCs w:val="72"/>
                                    <w:u w:val="double"/>
                                  </w:rPr>
                                  <w:t xml:space="preserve"> de gestión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E3875E" id="Cuadro de texto 2" o:spid="_x0000_s1028" type="#_x0000_t202" style="position:absolute;margin-left:0;margin-top:201.4pt;width:303.75pt;height:6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" fillcolor="white [3201]" stroked="f" strokeweight=".5pt">
                    <v:textbox>
                      <w:txbxContent>
                        <w:p w14:paraId="4E3D9F62" w14:textId="77777777" w:rsidR="00187D15" w:rsidRPr="003941BD" w:rsidRDefault="00187D15">
                          <w:pPr>
                            <w:rPr>
                              <w:rStyle w:val="Ttulodellibro"/>
                              <w:rFonts w:cstheme="majorHAnsi"/>
                              <w:sz w:val="72"/>
                              <w:szCs w:val="72"/>
                              <w:u w:val="double"/>
                            </w:rPr>
                          </w:pPr>
                          <w:r w:rsidRPr="003941BD">
                            <w:rPr>
                              <w:rStyle w:val="Ttulodellibro"/>
                              <w:rFonts w:cstheme="majorHAnsi"/>
                              <w:sz w:val="72"/>
                              <w:szCs w:val="72"/>
                              <w:u w:val="double"/>
                            </w:rPr>
                            <w:t>Plan</w:t>
                          </w:r>
                          <w:r>
                            <w:rPr>
                              <w:rStyle w:val="Ttulodellibro"/>
                              <w:rFonts w:cstheme="majorHAnsi"/>
                              <w:sz w:val="72"/>
                              <w:szCs w:val="72"/>
                              <w:u w:val="double"/>
                            </w:rPr>
                            <w:t xml:space="preserve"> de gestión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537BA">
            <w:rPr>
              <w:rFonts w:eastAsiaTheme="majorEastAsia" w:cstheme="majorBidi"/>
              <w:noProof/>
              <w:color w:val="1F497D" w:themeColor="text2"/>
              <w:spacing w:val="5"/>
              <w:kern w:val="28"/>
              <w:sz w:val="96"/>
              <w:szCs w:val="56"/>
            </w:rPr>
            <w:drawing>
              <wp:anchor distT="0" distB="0" distL="114300" distR="114300" simplePos="0" relativeHeight="251658243" behindDoc="0" locked="0" layoutInCell="1" allowOverlap="1" wp14:anchorId="2B9178E4" wp14:editId="06D79507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082040" cy="1082040"/>
                <wp:effectExtent l="0" t="0" r="3810" b="0"/>
                <wp:wrapSquare wrapText="bothSides"/>
                <wp:docPr id="1" name="Imagen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"/>
                        <pic:cNvPicPr/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040" cy="1082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941BD"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77CEAFD" wp14:editId="2E4F9D4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3221639</wp:posOffset>
                    </wp:positionV>
                    <wp:extent cx="4396740" cy="389107"/>
                    <wp:effectExtent l="0" t="0" r="381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96740" cy="389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61F1EF" w14:textId="77777777" w:rsidR="00187D15" w:rsidRPr="003941BD" w:rsidRDefault="00187D15">
                                <w:pPr>
                                  <w:rPr>
                                    <w:rFonts w:cstheme="majorHAnsi"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w:pPr>
                                <w:r w:rsidRPr="003941BD">
                                  <w:rPr>
                                    <w:rFonts w:cstheme="majorHAnsi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Planificación y Gestión de Proyectos Informáticos</w:t>
                                </w:r>
                              </w:p>
                              <w:p w14:paraId="468B2887" w14:textId="77777777" w:rsidR="00187D15" w:rsidRPr="003941BD" w:rsidRDefault="00187D15">
                                <w:pPr>
                                  <w:rPr>
                                    <w:rFonts w:cstheme="majorHAnsi"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CEAFD" id="Cuadro de texto 3" o:spid="_x0000_s1029" type="#_x0000_t202" style="position:absolute;margin-left:0;margin-top:253.65pt;width:346.2pt;height:30.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" fillcolor="white [3201]" stroked="f" strokeweight=".5pt">
                    <v:textbox>
                      <w:txbxContent>
                        <w:p w14:paraId="1661F1EF" w14:textId="77777777" w:rsidR="00187D15" w:rsidRPr="003941BD" w:rsidRDefault="00187D15">
                          <w:pPr>
                            <w:rPr>
                              <w:rFonts w:cstheme="majorHAnsi"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3941BD">
                            <w:rPr>
                              <w:rFonts w:cstheme="majorHAnsi"/>
                              <w:i/>
                              <w:iCs/>
                              <w:sz w:val="32"/>
                              <w:szCs w:val="32"/>
                            </w:rPr>
                            <w:t>Planificación y Gestión de Proyectos Informáticos</w:t>
                          </w:r>
                        </w:p>
                        <w:p w14:paraId="468B2887" w14:textId="77777777" w:rsidR="00187D15" w:rsidRPr="003941BD" w:rsidRDefault="00187D15">
                          <w:pPr>
                            <w:rPr>
                              <w:rFonts w:cstheme="majorHAnsi"/>
                              <w:i/>
                              <w:iCs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72A70">
            <w:rPr>
              <w:noProof/>
              <w:lang w:bidi="es-ES"/>
            </w:rPr>
            <w:drawing>
              <wp:anchor distT="0" distB="0" distL="114300" distR="114300" simplePos="0" relativeHeight="251658258" behindDoc="0" locked="0" layoutInCell="1" allowOverlap="1" wp14:anchorId="3F51EE42" wp14:editId="452E33AA">
                <wp:simplePos x="0" y="0"/>
                <wp:positionH relativeFrom="column">
                  <wp:posOffset>-946785</wp:posOffset>
                </wp:positionH>
                <wp:positionV relativeFrom="paragraph">
                  <wp:posOffset>7153275</wp:posOffset>
                </wp:positionV>
                <wp:extent cx="2345690" cy="2714625"/>
                <wp:effectExtent l="0" t="0" r="0" b="9525"/>
                <wp:wrapNone/>
                <wp:docPr id="23" name="Gráfico 23" descr="hexágo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áfico 13" descr="hexágono 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690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72A70">
            <w:rPr>
              <w:noProof/>
              <w:lang w:bidi="es-ES"/>
            </w:rPr>
            <mc:AlternateContent>
              <mc:Choice Requires="wpg">
                <w:drawing>
                  <wp:anchor distT="0" distB="0" distL="114300" distR="114300" simplePos="0" relativeHeight="251658259" behindDoc="0" locked="0" layoutInCell="1" allowOverlap="1" wp14:anchorId="1880EADC" wp14:editId="24BEB531">
                    <wp:simplePos x="0" y="0"/>
                    <wp:positionH relativeFrom="column">
                      <wp:posOffset>2682240</wp:posOffset>
                    </wp:positionH>
                    <wp:positionV relativeFrom="paragraph">
                      <wp:posOffset>7392990</wp:posOffset>
                    </wp:positionV>
                    <wp:extent cx="4088749" cy="3393580"/>
                    <wp:effectExtent l="0" t="0" r="7620" b="0"/>
                    <wp:wrapNone/>
                    <wp:docPr id="28" name="Grupo 28" descr="Forma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áfico 19" descr="hexágono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áfico 20" descr="hexágono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áfico 21" descr="hexágono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arto="http://schemas.microsoft.com/office/word/2006/arto">
                <w:pict>
                  <v:group id="Grupo 28" style="position:absolute;margin-left:211.2pt;margin-top:582.15pt;width:321.95pt;height:267.2pt;z-index:251658246" alt="Formas hexagonales" coordsize="40887,33935" o:spid="_x0000_s1026" w14:anchorId="01696D1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">
                    <v:shape id="Gráfico 19" style="position:absolute;top:1900;width:27717;height:32035;visibility:visible;mso-wrap-style:square" alt="hexágono 2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">
                      <v:imagedata o:title="hexágono 2" r:id="rId23"/>
                    </v:shape>
                    <v:shape id="Gráfico 20" style="position:absolute;left:21375;width:16478;height:19050;visibility:visible;mso-wrap-style:square" alt="hexágono 3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">
                      <v:imagedata o:title="hexágono 3" r:id="rId24"/>
                    </v:shape>
                    <v:shape id="Gráfico 21" style="position:absolute;left:25056;top:593;width:15831;height:18326;visibility:visible;mso-wrap-style:square" alt="hexágono 4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">
                      <v:imagedata o:title="hexágono 4" r:id="rId25"/>
                    </v:shape>
                  </v:group>
                </w:pict>
              </mc:Fallback>
            </mc:AlternateContent>
          </w:r>
          <w:r w:rsidR="001C62C8" w:rsidRPr="4F1BE591">
            <w:rPr>
              <w:rFonts w:eastAsiaTheme="majorEastAsia" w:cstheme="majorBidi"/>
              <w:color w:val="1F497D" w:themeColor="text2"/>
              <w:spacing w:val="5"/>
              <w:kern w:val="28"/>
              <w:sz w:val="96"/>
              <w:szCs w:val="96"/>
              <w:lang w:bidi="es-ES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hAnsiTheme="minorHAnsi"/>
          <w:b/>
          <w:bCs/>
          <w:i/>
          <w:sz w:val="22"/>
        </w:rPr>
        <w:id w:val="381446432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 w:val="0"/>
          <w:bCs w:val="0"/>
          <w:i w:val="0"/>
          <w:sz w:val="24"/>
          <w:szCs w:val="24"/>
        </w:rPr>
      </w:sdtEndPr>
      <w:sdtContent>
        <w:p w14:paraId="769B4BB5" w14:textId="08917511" w:rsidR="00EA0636" w:rsidRPr="00EE06F0" w:rsidRDefault="00EA0636" w:rsidP="0BF886E3">
          <w:pPr>
            <w:spacing w:after="120"/>
            <w:rPr>
              <w:i/>
              <w:iCs/>
              <w:sz w:val="36"/>
              <w:szCs w:val="36"/>
            </w:rPr>
          </w:pPr>
          <w:r w:rsidRPr="0BF886E3">
            <w:rPr>
              <w:i/>
              <w:iCs/>
              <w:sz w:val="36"/>
              <w:szCs w:val="36"/>
            </w:rPr>
            <w:t>Índice</w:t>
          </w:r>
        </w:p>
        <w:p w14:paraId="2105B194" w14:textId="109570AC" w:rsidR="00DD1409" w:rsidRDefault="00EA0636">
          <w:pPr>
            <w:pStyle w:val="TDC1"/>
            <w:rPr>
              <w:rFonts w:asciiTheme="minorHAnsi" w:hAnsiTheme="minorHAnsi"/>
              <w:noProof/>
              <w:sz w:val="22"/>
              <w:lang w:eastAsia="es-ES"/>
            </w:rPr>
          </w:pPr>
          <w:r w:rsidRPr="1291A677">
            <w:rPr>
              <w:rFonts w:cstheme="majorBidi"/>
            </w:rPr>
            <w:fldChar w:fldCharType="begin"/>
          </w:r>
          <w:r w:rsidRPr="0BF886E3">
            <w:rPr>
              <w:rFonts w:cstheme="majorBidi"/>
            </w:rPr>
            <w:instrText xml:space="preserve"> TOC \o "1-3" \h \z \u </w:instrText>
          </w:r>
          <w:r w:rsidRPr="1291A677">
            <w:rPr>
              <w:rFonts w:cstheme="majorBidi"/>
            </w:rPr>
            <w:fldChar w:fldCharType="separate"/>
          </w:r>
          <w:hyperlink w:anchor="_Toc57301062" w:history="1">
            <w:r w:rsidR="00DD1409" w:rsidRPr="00C9546D">
              <w:rPr>
                <w:rStyle w:val="Hipervnculo"/>
                <w:rFonts w:cs="Times New Roman"/>
                <w:noProof/>
              </w:rPr>
              <w:t>1.</w:t>
            </w:r>
            <w:r w:rsidR="00DD1409"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="00DD1409" w:rsidRPr="00C9546D">
              <w:rPr>
                <w:rStyle w:val="Hipervnculo"/>
                <w:rFonts w:cs="Times New Roman"/>
                <w:noProof/>
              </w:rPr>
              <w:t>Gestión de la Integración</w:t>
            </w:r>
            <w:r w:rsidR="00DD1409">
              <w:rPr>
                <w:noProof/>
                <w:webHidden/>
              </w:rPr>
              <w:tab/>
            </w:r>
            <w:r w:rsidR="00DD1409">
              <w:rPr>
                <w:noProof/>
                <w:webHidden/>
              </w:rPr>
              <w:fldChar w:fldCharType="begin"/>
            </w:r>
            <w:r w:rsidR="00DD1409">
              <w:rPr>
                <w:noProof/>
                <w:webHidden/>
              </w:rPr>
              <w:instrText xml:space="preserve"> PAGEREF _Toc57301062 \h </w:instrText>
            </w:r>
            <w:r w:rsidR="00DD1409">
              <w:rPr>
                <w:noProof/>
                <w:webHidden/>
              </w:rPr>
            </w:r>
            <w:r w:rsidR="00DD1409"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3</w:t>
            </w:r>
            <w:r w:rsidR="00DD1409">
              <w:rPr>
                <w:noProof/>
                <w:webHidden/>
              </w:rPr>
              <w:fldChar w:fldCharType="end"/>
            </w:r>
          </w:hyperlink>
        </w:p>
        <w:p w14:paraId="727A349C" w14:textId="12F9008F" w:rsidR="00DD1409" w:rsidRDefault="00DD1409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63" w:history="1">
            <w:r w:rsidRPr="00C9546D">
              <w:rPr>
                <w:rStyle w:val="Hipervnculo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Acta de constitución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12734" w14:textId="44514898" w:rsidR="00DD1409" w:rsidRDefault="00DD1409">
          <w:pPr>
            <w:pStyle w:val="TDC3"/>
            <w:tabs>
              <w:tab w:val="left" w:pos="132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64" w:history="1">
            <w:r w:rsidRPr="00C9546D">
              <w:rPr>
                <w:rStyle w:val="Hipervnculo"/>
                <w:noProof/>
              </w:rPr>
              <w:t>1.1.1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Nombre y siglas de la empresa y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9CA56" w14:textId="1EE01620" w:rsidR="00DD1409" w:rsidRDefault="00DD1409">
          <w:pPr>
            <w:pStyle w:val="TDC3"/>
            <w:tabs>
              <w:tab w:val="left" w:pos="132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65" w:history="1">
            <w:r w:rsidRPr="00C9546D">
              <w:rPr>
                <w:rStyle w:val="Hipervnculo"/>
                <w:noProof/>
              </w:rPr>
              <w:t>1.1.2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 xml:space="preserve">Antecedentes del Proyecto </w:t>
            </w:r>
            <w:r w:rsidRPr="00C9546D">
              <w:rPr>
                <w:rStyle w:val="Hipervnculo"/>
                <w:i/>
                <w:iCs/>
                <w:noProof/>
              </w:rPr>
              <w:t>(Project Background)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13EB" w14:textId="2169A0A3" w:rsidR="00DD1409" w:rsidRDefault="00DD1409">
          <w:pPr>
            <w:pStyle w:val="TDC3"/>
            <w:tabs>
              <w:tab w:val="left" w:pos="132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66" w:history="1">
            <w:r w:rsidRPr="00C9546D">
              <w:rPr>
                <w:rStyle w:val="Hipervnculo"/>
                <w:noProof/>
              </w:rPr>
              <w:t>1.1.3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Objetivos y 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CED93" w14:textId="13D9BC4D" w:rsidR="00DD1409" w:rsidRDefault="00DD1409">
          <w:pPr>
            <w:pStyle w:val="TDC3"/>
            <w:tabs>
              <w:tab w:val="left" w:pos="132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67" w:history="1">
            <w:r w:rsidRPr="00C9546D">
              <w:rPr>
                <w:rStyle w:val="Hipervnculo"/>
                <w:noProof/>
              </w:rPr>
              <w:t>1.1.4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Necesidad comercial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2D3A7" w14:textId="25BAD273" w:rsidR="00DD1409" w:rsidRDefault="00DD1409">
          <w:pPr>
            <w:pStyle w:val="TDC3"/>
            <w:tabs>
              <w:tab w:val="left" w:pos="132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68" w:history="1">
            <w:r w:rsidRPr="00C9546D">
              <w:rPr>
                <w:rStyle w:val="Hipervnculo"/>
                <w:noProof/>
              </w:rPr>
              <w:t>1.1.5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Objetivos medibles del proyecto y criterio de éxito asociado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90CC" w14:textId="26D7C2D9" w:rsidR="00DD1409" w:rsidRDefault="00DD1409">
          <w:pPr>
            <w:pStyle w:val="TDC3"/>
            <w:tabs>
              <w:tab w:val="left" w:pos="132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69" w:history="1">
            <w:r w:rsidRPr="00C9546D">
              <w:rPr>
                <w:rStyle w:val="Hipervnculo"/>
                <w:noProof/>
              </w:rPr>
              <w:t>1.1.6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Requisitos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5C7DD" w14:textId="3C1AA878" w:rsidR="00DD1409" w:rsidRDefault="00DD1409">
          <w:pPr>
            <w:pStyle w:val="TDC3"/>
            <w:tabs>
              <w:tab w:val="left" w:pos="132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70" w:history="1">
            <w:r w:rsidRPr="00C9546D">
              <w:rPr>
                <w:rStyle w:val="Hipervnculo"/>
                <w:noProof/>
              </w:rPr>
              <w:t>1.1.7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Descripción de alto nivel con sus límites, supuestos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368A" w14:textId="40F2F0D7" w:rsidR="00DD1409" w:rsidRDefault="00DD1409">
          <w:pPr>
            <w:pStyle w:val="TDC3"/>
            <w:tabs>
              <w:tab w:val="left" w:pos="132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71" w:history="1">
            <w:r w:rsidRPr="00C9546D">
              <w:rPr>
                <w:rStyle w:val="Hipervnculo"/>
                <w:noProof/>
              </w:rPr>
              <w:t>1.1.8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Requisitos de aprobación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60A06" w14:textId="1463B9D5" w:rsidR="00DD1409" w:rsidRDefault="00DD1409">
          <w:pPr>
            <w:pStyle w:val="TDC3"/>
            <w:tabs>
              <w:tab w:val="left" w:pos="132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72" w:history="1">
            <w:r w:rsidRPr="00C9546D">
              <w:rPr>
                <w:rStyle w:val="Hipervnculo"/>
                <w:noProof/>
              </w:rPr>
              <w:t>1.1.9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Riesgos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B635F" w14:textId="42BE09F9" w:rsidR="00DD1409" w:rsidRDefault="00DD1409">
          <w:pPr>
            <w:pStyle w:val="TDC3"/>
            <w:tabs>
              <w:tab w:val="left" w:pos="132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73" w:history="1">
            <w:r w:rsidRPr="00C9546D">
              <w:rPr>
                <w:rStyle w:val="Hipervnculo"/>
                <w:noProof/>
              </w:rPr>
              <w:t>1.1.10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Criterios de cierre o cancelación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FE929" w14:textId="581A1748" w:rsidR="00DD1409" w:rsidRDefault="00DD1409">
          <w:pPr>
            <w:pStyle w:val="TDC3"/>
            <w:tabs>
              <w:tab w:val="left" w:pos="132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74" w:history="1">
            <w:r w:rsidRPr="00C9546D">
              <w:rPr>
                <w:rStyle w:val="Hipervnculo"/>
                <w:noProof/>
              </w:rPr>
              <w:t>1.1.11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Resumen del cronograma de hitos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0A5D5" w14:textId="10077091" w:rsidR="00DD1409" w:rsidRDefault="00DD1409">
          <w:pPr>
            <w:pStyle w:val="TDC3"/>
            <w:tabs>
              <w:tab w:val="left" w:pos="132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75" w:history="1">
            <w:r w:rsidRPr="00C9546D">
              <w:rPr>
                <w:rStyle w:val="Hipervnculo"/>
                <w:noProof/>
              </w:rPr>
              <w:t>1.1.12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Resumen del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6B159" w14:textId="380D7D38" w:rsidR="00DD1409" w:rsidRDefault="00DD1409">
          <w:pPr>
            <w:pStyle w:val="TDC3"/>
            <w:tabs>
              <w:tab w:val="left" w:pos="132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76" w:history="1">
            <w:r w:rsidRPr="00C9546D">
              <w:rPr>
                <w:rStyle w:val="Hipervnculo"/>
                <w:noProof/>
              </w:rPr>
              <w:t>1.1.13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Equipo de trabajo y estructura 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E7C6D" w14:textId="511C678F" w:rsidR="00DD1409" w:rsidRDefault="00DD1409">
          <w:pPr>
            <w:pStyle w:val="TDC3"/>
            <w:tabs>
              <w:tab w:val="left" w:pos="132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77" w:history="1">
            <w:r w:rsidRPr="00C9546D">
              <w:rPr>
                <w:rStyle w:val="Hipervnculo"/>
                <w:noProof/>
              </w:rPr>
              <w:t>1.1.14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Lista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813F3" w14:textId="0FE225A4" w:rsidR="00DD1409" w:rsidRDefault="00DD1409">
          <w:pPr>
            <w:pStyle w:val="TDC3"/>
            <w:tabs>
              <w:tab w:val="left" w:pos="132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78" w:history="1">
            <w:r w:rsidRPr="00C9546D">
              <w:rPr>
                <w:rStyle w:val="Hipervnculo"/>
                <w:noProof/>
              </w:rPr>
              <w:t>1.1.15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Gerente de proyecto, responsabilidad y nivel de autoridad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2D85" w14:textId="0A3FF489" w:rsidR="00DD1409" w:rsidRDefault="00DD1409">
          <w:pPr>
            <w:pStyle w:val="TDC3"/>
            <w:tabs>
              <w:tab w:val="left" w:pos="132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79" w:history="1">
            <w:r w:rsidRPr="00C9546D">
              <w:rPr>
                <w:rStyle w:val="Hipervnculo"/>
                <w:noProof/>
              </w:rPr>
              <w:t>1.1.16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Nombre y nivel de autoridad del patrocinador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EB6E" w14:textId="35423A2E" w:rsidR="00DD1409" w:rsidRDefault="00DD1409">
          <w:pPr>
            <w:pStyle w:val="TDC3"/>
            <w:tabs>
              <w:tab w:val="left" w:pos="132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80" w:history="1">
            <w:r w:rsidRPr="00C9546D">
              <w:rPr>
                <w:rStyle w:val="Hipervnculo"/>
                <w:noProof/>
              </w:rPr>
              <w:t>1.1.17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Lista de distribución del Acta de Constitución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CC9EE" w14:textId="58A761AC" w:rsidR="00DD1409" w:rsidRDefault="00DD1409">
          <w:pPr>
            <w:pStyle w:val="TDC3"/>
            <w:tabs>
              <w:tab w:val="left" w:pos="132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81" w:history="1">
            <w:r w:rsidRPr="00C9546D">
              <w:rPr>
                <w:rStyle w:val="Hipervnculo"/>
                <w:noProof/>
              </w:rPr>
              <w:t>1.1.18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Los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B9789" w14:textId="4419E619" w:rsidR="00DD1409" w:rsidRDefault="00DD1409">
          <w:pPr>
            <w:pStyle w:val="TDC3"/>
            <w:tabs>
              <w:tab w:val="left" w:pos="132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82" w:history="1">
            <w:r w:rsidRPr="00C9546D">
              <w:rPr>
                <w:rStyle w:val="Hipervnculo"/>
                <w:noProof/>
              </w:rPr>
              <w:t>1.1.19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Firmas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14826" w14:textId="14EE5FCF" w:rsidR="00DD1409" w:rsidRDefault="00DD1409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83" w:history="1">
            <w:r w:rsidRPr="00C9546D">
              <w:rPr>
                <w:rStyle w:val="Hipervnculo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Gestión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AA6E" w14:textId="46E00846" w:rsidR="00DD1409" w:rsidRDefault="00DD1409">
          <w:pPr>
            <w:pStyle w:val="TDC2"/>
            <w:tabs>
              <w:tab w:val="left" w:pos="880"/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84" w:history="1">
            <w:r w:rsidRPr="00C9546D">
              <w:rPr>
                <w:rStyle w:val="Hipervnculo"/>
                <w:noProof/>
              </w:rPr>
              <w:t>10.1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C9546D">
              <w:rPr>
                <w:rStyle w:val="Hipervnculo"/>
                <w:noProof/>
              </w:rPr>
              <w:t>Identificación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C0285" w14:textId="6D94C860" w:rsidR="00DD1409" w:rsidRDefault="00DD1409">
          <w:pPr>
            <w:pStyle w:val="TDC1"/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85" w:history="1">
            <w:r w:rsidRPr="00C9546D">
              <w:rPr>
                <w:rStyle w:val="Hipervnculo"/>
                <w:noProof/>
              </w:rPr>
              <w:t>Anexo I: 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989E0" w14:textId="198D854C" w:rsidR="00DD1409" w:rsidRDefault="00DD1409">
          <w:pPr>
            <w:pStyle w:val="TDC1"/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86" w:history="1">
            <w:r w:rsidRPr="00C9546D">
              <w:rPr>
                <w:rStyle w:val="Hipervnculo"/>
                <w:noProof/>
              </w:rPr>
              <w:t>Anexo II: 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1D08" w14:textId="4F014936" w:rsidR="00DD1409" w:rsidRDefault="00DD1409">
          <w:pPr>
            <w:pStyle w:val="TDC1"/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87" w:history="1">
            <w:r w:rsidRPr="00C9546D">
              <w:rPr>
                <w:rStyle w:val="Hipervnculo"/>
                <w:noProof/>
              </w:rPr>
              <w:t>Anexo III: Acta de reuniones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5A0C3" w14:textId="017260A5" w:rsidR="00DD1409" w:rsidRDefault="00DD1409">
          <w:pPr>
            <w:pStyle w:val="TDC2"/>
            <w:tabs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88" w:history="1">
            <w:r w:rsidRPr="00C9546D">
              <w:rPr>
                <w:rStyle w:val="Hipervnculo"/>
                <w:noProof/>
              </w:rPr>
              <w:t>Acta 03/11/2020 - Reunión de organización TE2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51F0B" w14:textId="3654F8CA" w:rsidR="00DD1409" w:rsidRDefault="00DD1409">
          <w:pPr>
            <w:pStyle w:val="TDC2"/>
            <w:tabs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89" w:history="1">
            <w:r w:rsidRPr="00C9546D">
              <w:rPr>
                <w:rStyle w:val="Hipervnculo"/>
                <w:noProof/>
              </w:rPr>
              <w:t>Acta 12/11/2020 - Reunión con el patrocinador para el Acta de Constitución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F0C3" w14:textId="4D74587B" w:rsidR="00DD1409" w:rsidRDefault="00DD1409">
          <w:pPr>
            <w:pStyle w:val="TDC2"/>
            <w:tabs>
              <w:tab w:val="right" w:leader="dot" w:pos="9742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90" w:history="1">
            <w:r w:rsidRPr="00C9546D">
              <w:rPr>
                <w:rStyle w:val="Hipervnculo"/>
                <w:noProof/>
              </w:rPr>
              <w:t>Acta 15/11/2020 - Revisión interna del Acta de Constitución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6E23" w14:textId="759C3C13" w:rsidR="00DD1409" w:rsidRDefault="00DD1409">
          <w:pPr>
            <w:pStyle w:val="TDC1"/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91" w:history="1">
            <w:r w:rsidRPr="00C9546D">
              <w:rPr>
                <w:rStyle w:val="Hipervnculo"/>
                <w:noProof/>
              </w:rPr>
              <w:t>Anexo IV: Informe de Esfuerzo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F13F3" w14:textId="3E338C3A" w:rsidR="00DD1409" w:rsidRDefault="00DD1409">
          <w:pPr>
            <w:pStyle w:val="TDC1"/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57301092" w:history="1">
            <w:r w:rsidRPr="00C9546D">
              <w:rPr>
                <w:rStyle w:val="Hipervnculo"/>
                <w:noProof/>
              </w:rPr>
              <w:t>Anexo V: Género Gramatical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46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2369" w14:textId="06BD25F3" w:rsidR="00EA0636" w:rsidRPr="00BE1E2B" w:rsidRDefault="00EA0636">
          <w:pPr>
            <w:rPr>
              <w:rFonts w:cstheme="majorBidi"/>
              <w:b/>
            </w:rPr>
          </w:pPr>
          <w:r w:rsidRPr="1291A677">
            <w:rPr>
              <w:rFonts w:cstheme="majorBidi"/>
              <w:b/>
            </w:rPr>
            <w:fldChar w:fldCharType="end"/>
          </w:r>
        </w:p>
      </w:sdtContent>
    </w:sdt>
    <w:p w14:paraId="265D791E" w14:textId="5FE523A0" w:rsidR="008048D9" w:rsidRDefault="008048D9">
      <w:r>
        <w:br w:type="page"/>
      </w:r>
    </w:p>
    <w:p w14:paraId="5C11CF90" w14:textId="1DB78838" w:rsidR="00337DE1" w:rsidRDefault="004A23CD" w:rsidP="00A23643">
      <w:pPr>
        <w:pStyle w:val="Ttulo1"/>
        <w:rPr>
          <w:rFonts w:cs="Times New Roman"/>
        </w:rPr>
      </w:pPr>
      <w:bookmarkStart w:id="0" w:name="_Toc56246735"/>
      <w:bookmarkStart w:id="1" w:name="_Toc57301062"/>
      <w:r>
        <w:rPr>
          <w:rFonts w:cs="Times New Roman"/>
        </w:rPr>
        <w:t>Gestión de la Integración</w:t>
      </w:r>
      <w:bookmarkEnd w:id="1"/>
    </w:p>
    <w:p w14:paraId="076A6182" w14:textId="1A16B1C7" w:rsidR="004B6760" w:rsidRDefault="004A23CD" w:rsidP="00FD0B5E">
      <w:pPr>
        <w:pStyle w:val="Ttulo2"/>
        <w:numPr>
          <w:ilvl w:val="1"/>
          <w:numId w:val="18"/>
        </w:numPr>
      </w:pPr>
      <w:r>
        <w:t xml:space="preserve"> </w:t>
      </w:r>
      <w:bookmarkStart w:id="2" w:name="_Toc57301063"/>
      <w:r w:rsidR="004B6760" w:rsidRPr="00BB3448">
        <w:t>Acta de constitución</w:t>
      </w:r>
      <w:bookmarkEnd w:id="0"/>
      <w:bookmarkEnd w:id="2"/>
    </w:p>
    <w:p w14:paraId="172B7BD1" w14:textId="0D502625" w:rsidR="00C47F7D" w:rsidRPr="00C47F7D" w:rsidRDefault="00C47F7D" w:rsidP="00DD2B89">
      <w:pPr>
        <w:spacing w:after="120"/>
        <w:jc w:val="both"/>
      </w:pPr>
      <w:r>
        <w:t>En este apartado</w:t>
      </w:r>
      <w:r w:rsidR="008664D2">
        <w:t xml:space="preserve"> se pretende </w:t>
      </w:r>
      <w:r w:rsidR="003412F6">
        <w:t>definir el alcance, los objetivos</w:t>
      </w:r>
      <w:r w:rsidR="00E16BE2">
        <w:t xml:space="preserve"> y los participantes del proyecto</w:t>
      </w:r>
      <w:r w:rsidR="008F2678">
        <w:t>.</w:t>
      </w:r>
      <w:r w:rsidR="00FD511B">
        <w:t xml:space="preserve"> Además, se dará una visión preliminar</w:t>
      </w:r>
      <w:r w:rsidR="00D6198C">
        <w:t xml:space="preserve"> de los roles y sus responsabilidades,</w:t>
      </w:r>
      <w:r w:rsidR="00B408A3">
        <w:t xml:space="preserve"> </w:t>
      </w:r>
      <w:r w:rsidR="0010431F">
        <w:t xml:space="preserve">se expondrán los principales </w:t>
      </w:r>
      <w:r w:rsidR="00EE2B75">
        <w:t>interesados y se definirá la autoridad del Gestor del Proyecto.</w:t>
      </w:r>
      <w:r w:rsidR="00666227">
        <w:t xml:space="preserve"> Todo </w:t>
      </w:r>
      <w:r w:rsidR="003F04A0">
        <w:t>ello</w:t>
      </w:r>
      <w:r w:rsidR="001027B9">
        <w:t xml:space="preserve"> </w:t>
      </w:r>
      <w:r w:rsidR="00834E36">
        <w:t>requerirá</w:t>
      </w:r>
      <w:r w:rsidR="003F04A0">
        <w:t xml:space="preserve"> ser aprobado por el </w:t>
      </w:r>
      <w:r w:rsidR="00C74F0D">
        <w:t>P</w:t>
      </w:r>
      <w:r w:rsidR="003F04A0">
        <w:t>atrocinador</w:t>
      </w:r>
      <w:r w:rsidR="00C74F0D">
        <w:t xml:space="preserve"> del Proyecto</w:t>
      </w:r>
      <w:r w:rsidR="001027B9">
        <w:t>.</w:t>
      </w:r>
    </w:p>
    <w:p w14:paraId="7A39AE41" w14:textId="2E42B432" w:rsidR="004B6760" w:rsidRPr="004B6760" w:rsidRDefault="004B6760" w:rsidP="00FD0B5E">
      <w:pPr>
        <w:pStyle w:val="Ttulo3"/>
        <w:numPr>
          <w:ilvl w:val="2"/>
          <w:numId w:val="18"/>
        </w:numPr>
        <w:ind w:left="1134"/>
        <w:rPr>
          <w:rFonts w:eastAsiaTheme="minorEastAsia"/>
        </w:rPr>
      </w:pPr>
      <w:r>
        <w:t xml:space="preserve"> </w:t>
      </w:r>
      <w:bookmarkStart w:id="3" w:name="_Toc56246736"/>
      <w:bookmarkStart w:id="4" w:name="_Toc57301064"/>
      <w:r w:rsidRPr="004B6760">
        <w:t xml:space="preserve">Nombre </w:t>
      </w:r>
      <w:r w:rsidR="00150481">
        <w:t>y siglas de</w:t>
      </w:r>
      <w:r w:rsidR="001E6F2A">
        <w:t xml:space="preserve"> la </w:t>
      </w:r>
      <w:r w:rsidR="40464E1E">
        <w:t>empresa</w:t>
      </w:r>
      <w:r>
        <w:t xml:space="preserve"> </w:t>
      </w:r>
      <w:r w:rsidR="001E6F2A">
        <w:t>y el proyecto</w:t>
      </w:r>
      <w:bookmarkEnd w:id="4"/>
    </w:p>
    <w:p w14:paraId="11DEEFB3" w14:textId="77777777" w:rsidR="4AA77F20" w:rsidRDefault="627C1BC6" w:rsidP="00DD2B89">
      <w:pPr>
        <w:jc w:val="both"/>
      </w:pPr>
      <w:r>
        <w:t xml:space="preserve">El nombre de nuestra empresa es </w:t>
      </w:r>
      <w:r w:rsidR="00490B3C">
        <w:t>‘</w:t>
      </w:r>
      <w:r w:rsidRPr="00335755">
        <w:rPr>
          <w:i/>
          <w:iCs/>
        </w:rPr>
        <w:t>Best Fictional Company Name</w:t>
      </w:r>
      <w:r w:rsidR="00490B3C">
        <w:t>’</w:t>
      </w:r>
      <w:r>
        <w:t xml:space="preserve"> y sus siglas son </w:t>
      </w:r>
      <w:r w:rsidRPr="00335755">
        <w:rPr>
          <w:b/>
          <w:bCs/>
        </w:rPr>
        <w:t>BFCN</w:t>
      </w:r>
      <w:r w:rsidR="00E665F7">
        <w:t>.</w:t>
      </w:r>
      <w:r w:rsidR="009F7CD9">
        <w:t xml:space="preserve"> S</w:t>
      </w:r>
      <w:r w:rsidR="41D9431B">
        <w:t>iempre que nos refiramos a la empresa lo haremos por sus siglas.</w:t>
      </w:r>
    </w:p>
    <w:p w14:paraId="309E51B6" w14:textId="16B1EF16" w:rsidR="004B6760" w:rsidRPr="004B6760" w:rsidRDefault="41D9431B" w:rsidP="00DD2B89">
      <w:pPr>
        <w:jc w:val="both"/>
      </w:pPr>
      <w:r>
        <w:t xml:space="preserve">El nombre del proyecto es </w:t>
      </w:r>
      <w:r w:rsidR="00B415CA">
        <w:t>‘</w:t>
      </w:r>
      <w:r w:rsidR="004B6760" w:rsidRPr="00FF4D1F">
        <w:rPr>
          <w:i/>
          <w:iCs/>
        </w:rPr>
        <w:t xml:space="preserve">Diseño, </w:t>
      </w:r>
      <w:r w:rsidR="00F41596" w:rsidRPr="00FF4D1F">
        <w:rPr>
          <w:i/>
          <w:iCs/>
        </w:rPr>
        <w:t>D</w:t>
      </w:r>
      <w:r w:rsidR="004B6760" w:rsidRPr="00FF4D1F">
        <w:rPr>
          <w:i/>
          <w:iCs/>
        </w:rPr>
        <w:t xml:space="preserve">esarrollo, </w:t>
      </w:r>
      <w:r w:rsidR="00F41596" w:rsidRPr="00FF4D1F">
        <w:rPr>
          <w:i/>
          <w:iCs/>
        </w:rPr>
        <w:t>D</w:t>
      </w:r>
      <w:r w:rsidR="004B6760" w:rsidRPr="00FF4D1F">
        <w:rPr>
          <w:i/>
          <w:iCs/>
        </w:rPr>
        <w:t xml:space="preserve">espliegue y </w:t>
      </w:r>
      <w:r w:rsidR="00F41596" w:rsidRPr="00FF4D1F">
        <w:rPr>
          <w:i/>
          <w:iCs/>
        </w:rPr>
        <w:t>P</w:t>
      </w:r>
      <w:r w:rsidR="004B6760" w:rsidRPr="00FF4D1F">
        <w:rPr>
          <w:i/>
          <w:iCs/>
        </w:rPr>
        <w:t xml:space="preserve">ruebas de la aplicación web del </w:t>
      </w:r>
      <w:r w:rsidR="00316518" w:rsidRPr="00FF4D1F">
        <w:rPr>
          <w:i/>
          <w:iCs/>
        </w:rPr>
        <w:t>gimnasio</w:t>
      </w:r>
      <w:r w:rsidR="004B6760" w:rsidRPr="00FF4D1F">
        <w:rPr>
          <w:i/>
          <w:iCs/>
        </w:rPr>
        <w:t xml:space="preserve"> virtual </w:t>
      </w:r>
      <w:r w:rsidR="00B36B4B" w:rsidRPr="00FF4D1F">
        <w:rPr>
          <w:i/>
          <w:iCs/>
        </w:rPr>
        <w:t>y la</w:t>
      </w:r>
      <w:r w:rsidR="004B6760" w:rsidRPr="00FF4D1F">
        <w:rPr>
          <w:i/>
          <w:iCs/>
        </w:rPr>
        <w:t xml:space="preserve"> venta de material audiovisual deportivo en castellano</w:t>
      </w:r>
      <w:bookmarkEnd w:id="3"/>
      <w:r w:rsidR="00D74AF4" w:rsidRPr="00FF4D1F">
        <w:t>’</w:t>
      </w:r>
      <w:r w:rsidR="00F41596" w:rsidRPr="00FF4D1F">
        <w:t xml:space="preserve"> </w:t>
      </w:r>
      <w:r w:rsidR="00F41596">
        <w:t xml:space="preserve">y sus siglas son </w:t>
      </w:r>
      <w:r w:rsidR="00F41596" w:rsidRPr="00D00244">
        <w:rPr>
          <w:b/>
          <w:bCs/>
        </w:rPr>
        <w:t>DDDP</w:t>
      </w:r>
      <w:r w:rsidR="00BF3E60" w:rsidRPr="00D00244">
        <w:rPr>
          <w:b/>
          <w:bCs/>
        </w:rPr>
        <w:t>gv</w:t>
      </w:r>
      <w:r w:rsidR="00F41596">
        <w:t>.</w:t>
      </w:r>
    </w:p>
    <w:p w14:paraId="432DE859" w14:textId="7FA43394" w:rsidR="009A6C2F" w:rsidRPr="004B6760" w:rsidRDefault="009A6C2F" w:rsidP="00DD2B89">
      <w:pPr>
        <w:jc w:val="both"/>
      </w:pPr>
      <w:r>
        <w:t>El proyecto dio comienzo el día 03/11/2020 por parte del grupo 25 de la asignatura de PGPI. Si el Acta de Constitución es aprobada por el patrocinador (Isabel Ramos Román), el 17/11/2020 con el siguiente hito del proyecto.</w:t>
      </w:r>
    </w:p>
    <w:p w14:paraId="44B188FC" w14:textId="0EC02406" w:rsidR="004B6760" w:rsidRDefault="004B6760" w:rsidP="00FD0B5E">
      <w:pPr>
        <w:pStyle w:val="Ttulo3"/>
        <w:numPr>
          <w:ilvl w:val="2"/>
          <w:numId w:val="18"/>
        </w:numPr>
        <w:ind w:left="1134"/>
      </w:pPr>
      <w:r>
        <w:t xml:space="preserve"> </w:t>
      </w:r>
      <w:bookmarkStart w:id="5" w:name="_Toc56246737"/>
      <w:bookmarkStart w:id="6" w:name="_Toc57301065"/>
      <w:r w:rsidR="00A617BC">
        <w:t>Antecedentes del Proyecto</w:t>
      </w:r>
      <w:r w:rsidR="001B3857">
        <w:t xml:space="preserve"> </w:t>
      </w:r>
      <w:r w:rsidR="001B3857" w:rsidRPr="00CF6DDC">
        <w:rPr>
          <w:i/>
          <w:iCs/>
        </w:rPr>
        <w:t>(</w:t>
      </w:r>
      <w:r w:rsidR="001B3857" w:rsidRPr="00F3608E">
        <w:rPr>
          <w:i/>
          <w:iCs/>
        </w:rPr>
        <w:t>Pro</w:t>
      </w:r>
      <w:r w:rsidR="00CF6DDC" w:rsidRPr="00F3608E">
        <w:rPr>
          <w:i/>
          <w:iCs/>
        </w:rPr>
        <w:t>j</w:t>
      </w:r>
      <w:r w:rsidR="001B3857" w:rsidRPr="00F3608E">
        <w:rPr>
          <w:i/>
          <w:iCs/>
        </w:rPr>
        <w:t>ect</w:t>
      </w:r>
      <w:r w:rsidR="001B3857" w:rsidRPr="00CF6DDC">
        <w:rPr>
          <w:i/>
          <w:iCs/>
        </w:rPr>
        <w:t xml:space="preserve"> Background)</w:t>
      </w:r>
      <w:bookmarkEnd w:id="5"/>
      <w:bookmarkEnd w:id="6"/>
    </w:p>
    <w:p w14:paraId="69E10B87" w14:textId="77777777" w:rsidR="0008093B" w:rsidRDefault="00990D6E" w:rsidP="00DD2B89">
      <w:pPr>
        <w:spacing w:after="120"/>
        <w:jc w:val="both"/>
      </w:pPr>
      <w:r>
        <w:t>Como punto de partida actual del proyecto, cada gimnasio gestiona sus servicios de manera totalmente presencial</w:t>
      </w:r>
      <w:r w:rsidR="00B22EE4">
        <w:t xml:space="preserve"> y sus horarios de manera autónoma.</w:t>
      </w:r>
    </w:p>
    <w:p w14:paraId="79842E07" w14:textId="77777777" w:rsidR="00FF4A72" w:rsidRDefault="00FF4A72" w:rsidP="00DD2B89">
      <w:pPr>
        <w:spacing w:after="40"/>
        <w:jc w:val="both"/>
      </w:pPr>
      <w:r>
        <w:t xml:space="preserve">Cada uno de los gimnasios tiene sus requisitos locales y financieros específicos de </w:t>
      </w:r>
      <w:r w:rsidR="00A4270B">
        <w:t>su ubicación, así como particularidades culturales:</w:t>
      </w:r>
    </w:p>
    <w:p w14:paraId="5EE6C9A3" w14:textId="77777777" w:rsidR="00A4270B" w:rsidRDefault="00F51CE7" w:rsidP="00FD0B5E">
      <w:pPr>
        <w:pStyle w:val="Prrafodelista"/>
        <w:numPr>
          <w:ilvl w:val="0"/>
          <w:numId w:val="6"/>
        </w:numPr>
        <w:spacing w:afterLines="40" w:after="96"/>
        <w:ind w:left="714" w:hanging="357"/>
        <w:contextualSpacing w:val="0"/>
        <w:jc w:val="both"/>
      </w:pPr>
      <w:r>
        <w:t xml:space="preserve">En algunos casos, se usan idiomas diferentes </w:t>
      </w:r>
      <w:r w:rsidR="00572F3B">
        <w:t xml:space="preserve">al castellano </w:t>
      </w:r>
      <w:r>
        <w:t xml:space="preserve">(catalán o </w:t>
      </w:r>
      <w:r w:rsidR="00B555E9">
        <w:t>gallego,</w:t>
      </w:r>
      <w:r>
        <w:t xml:space="preserve"> por ejemplo)</w:t>
      </w:r>
      <w:r w:rsidR="00B555E9">
        <w:t xml:space="preserve"> aunque a la hora de relacionarse con los otros gimnasios, se utiliza siempre el idioma</w:t>
      </w:r>
      <w:r w:rsidR="00B14B22">
        <w:t xml:space="preserve"> español.</w:t>
      </w:r>
    </w:p>
    <w:p w14:paraId="56D25F3C" w14:textId="77777777" w:rsidR="00862A62" w:rsidRDefault="00862A62" w:rsidP="00FD0B5E">
      <w:pPr>
        <w:pStyle w:val="Prrafodelista"/>
        <w:numPr>
          <w:ilvl w:val="0"/>
          <w:numId w:val="6"/>
        </w:numPr>
        <w:spacing w:afterLines="40" w:after="96"/>
        <w:ind w:left="714" w:hanging="357"/>
        <w:contextualSpacing w:val="0"/>
        <w:jc w:val="both"/>
      </w:pPr>
      <w:r>
        <w:t>Diferentes horarios</w:t>
      </w:r>
      <w:r w:rsidR="004F78D8">
        <w:t>.</w:t>
      </w:r>
    </w:p>
    <w:p w14:paraId="5F9C65A6" w14:textId="77777777" w:rsidR="00B14B22" w:rsidRDefault="00765083" w:rsidP="00FD0B5E">
      <w:pPr>
        <w:pStyle w:val="Prrafodelista"/>
        <w:numPr>
          <w:ilvl w:val="0"/>
          <w:numId w:val="6"/>
        </w:numPr>
        <w:spacing w:after="120"/>
        <w:ind w:left="714" w:hanging="357"/>
        <w:contextualSpacing w:val="0"/>
        <w:jc w:val="both"/>
      </w:pPr>
      <w:r>
        <w:t>Resistencia a los cambios</w:t>
      </w:r>
      <w:r w:rsidR="004F78D8">
        <w:t>.</w:t>
      </w:r>
    </w:p>
    <w:p w14:paraId="0DF47DE1" w14:textId="77777777" w:rsidR="004F78D8" w:rsidRDefault="004F78D8" w:rsidP="00DD2B89">
      <w:pPr>
        <w:spacing w:after="120"/>
        <w:jc w:val="both"/>
      </w:pPr>
      <w:r>
        <w:t>Cada gimnas</w:t>
      </w:r>
      <w:r w:rsidR="00A82998">
        <w:t>io de la empresa dispone de sus propios recursos</w:t>
      </w:r>
      <w:r w:rsidR="00EE29EE">
        <w:t xml:space="preserve"> y tienen cierta independencia respecto a los otros gimnasios.</w:t>
      </w:r>
    </w:p>
    <w:p w14:paraId="778DDBC7" w14:textId="77777777" w:rsidR="003C4244" w:rsidRPr="003C4244" w:rsidRDefault="00C3524B" w:rsidP="00DD2B89">
      <w:pPr>
        <w:spacing w:after="40"/>
        <w:jc w:val="both"/>
        <w:rPr>
          <w:rFonts w:cstheme="majorHAnsi"/>
          <w:szCs w:val="24"/>
        </w:rPr>
      </w:pPr>
      <w:r>
        <w:t>Todo esto genera</w:t>
      </w:r>
      <w:r w:rsidR="00096F5D">
        <w:t xml:space="preserve"> </w:t>
      </w:r>
      <w:r>
        <w:t>la imposibilidad de ofrecer servicios que no sean de forma presencial, tan necesarios en los tiempos adversos que estamos padeciendo</w:t>
      </w:r>
      <w:r w:rsidR="00096F5D">
        <w:t>.</w:t>
      </w:r>
    </w:p>
    <w:p w14:paraId="18356698" w14:textId="46BA8DF8" w:rsidR="003C4244" w:rsidRPr="00BB3448" w:rsidRDefault="003C4244" w:rsidP="00FD0B5E">
      <w:pPr>
        <w:pStyle w:val="Ttulo3"/>
        <w:numPr>
          <w:ilvl w:val="2"/>
          <w:numId w:val="18"/>
        </w:numPr>
        <w:ind w:left="1134"/>
        <w:rPr>
          <w:rFonts w:eastAsiaTheme="minorEastAsia"/>
        </w:rPr>
      </w:pPr>
      <w:r>
        <w:t xml:space="preserve"> </w:t>
      </w:r>
      <w:bookmarkStart w:id="7" w:name="_Toc57301066"/>
      <w:r w:rsidRPr="00BB3448">
        <w:t xml:space="preserve">Objetivos y </w:t>
      </w:r>
      <w:r w:rsidRPr="00D658B3">
        <w:t>Justificación</w:t>
      </w:r>
      <w:r>
        <w:t xml:space="preserve"> </w:t>
      </w:r>
      <w:r w:rsidRPr="00BB3448">
        <w:t xml:space="preserve">del </w:t>
      </w:r>
      <w:r>
        <w:t>P</w:t>
      </w:r>
      <w:r w:rsidRPr="00BB3448">
        <w:t>royecto</w:t>
      </w:r>
      <w:bookmarkEnd w:id="7"/>
    </w:p>
    <w:p w14:paraId="53AD8E17" w14:textId="77777777" w:rsidR="003C4244" w:rsidRPr="00BB3448" w:rsidRDefault="003C4244" w:rsidP="00DD2B89">
      <w:pPr>
        <w:jc w:val="both"/>
        <w:rPr>
          <w:rFonts w:ascii="Times New Roman" w:eastAsia="Calibri" w:hAnsi="Times New Roman" w:cs="Times New Roman"/>
          <w:szCs w:val="24"/>
        </w:rPr>
      </w:pPr>
      <w:r w:rsidRPr="00BB3448">
        <w:rPr>
          <w:rFonts w:ascii="Times New Roman" w:eastAsia="Calibri" w:hAnsi="Times New Roman" w:cs="Times New Roman"/>
          <w:szCs w:val="24"/>
        </w:rPr>
        <w:t>Siendo una nueva empresa</w:t>
      </w:r>
      <w:r>
        <w:rPr>
          <w:rFonts w:ascii="Times New Roman" w:eastAsia="Calibri" w:hAnsi="Times New Roman" w:cs="Times New Roman"/>
          <w:szCs w:val="24"/>
        </w:rPr>
        <w:t xml:space="preserve"> emprendedora</w:t>
      </w:r>
      <w:r w:rsidRPr="00BB3448">
        <w:rPr>
          <w:rFonts w:ascii="Times New Roman" w:eastAsia="Calibri" w:hAnsi="Times New Roman" w:cs="Times New Roman"/>
          <w:szCs w:val="24"/>
        </w:rPr>
        <w:t xml:space="preserve">, </w:t>
      </w:r>
      <w:r>
        <w:rPr>
          <w:rFonts w:ascii="Times New Roman" w:eastAsia="Calibri" w:hAnsi="Times New Roman" w:cs="Times New Roman"/>
          <w:szCs w:val="24"/>
        </w:rPr>
        <w:t>formada</w:t>
      </w:r>
      <w:r w:rsidRPr="00BB3448">
        <w:rPr>
          <w:rFonts w:ascii="Times New Roman" w:eastAsia="Calibri" w:hAnsi="Times New Roman" w:cs="Times New Roman"/>
          <w:szCs w:val="24"/>
        </w:rPr>
        <w:t xml:space="preserve"> a partir de una </w:t>
      </w:r>
      <w:r>
        <w:rPr>
          <w:rFonts w:ascii="Times New Roman" w:eastAsia="Calibri" w:hAnsi="Times New Roman" w:cs="Times New Roman"/>
          <w:szCs w:val="24"/>
        </w:rPr>
        <w:t>emergencia surgida de l</w:t>
      </w:r>
      <w:r w:rsidRPr="00BB3448">
        <w:rPr>
          <w:rFonts w:ascii="Times New Roman" w:eastAsia="Calibri" w:hAnsi="Times New Roman" w:cs="Times New Roman"/>
          <w:szCs w:val="24"/>
        </w:rPr>
        <w:t>a pandemia mundial</w:t>
      </w:r>
      <w:r>
        <w:rPr>
          <w:rFonts w:ascii="Times New Roman" w:eastAsia="Calibri" w:hAnsi="Times New Roman" w:cs="Times New Roman"/>
          <w:szCs w:val="24"/>
        </w:rPr>
        <w:t xml:space="preserve"> vivida desde el inicio del año 2020 en todo el mundo y en concreto en España</w:t>
      </w:r>
      <w:r w:rsidRPr="00BB3448">
        <w:rPr>
          <w:rFonts w:ascii="Times New Roman" w:eastAsia="Calibri" w:hAnsi="Times New Roman" w:cs="Times New Roman"/>
          <w:szCs w:val="24"/>
        </w:rPr>
        <w:t xml:space="preserve">, contamos con </w:t>
      </w:r>
      <w:r>
        <w:rPr>
          <w:rFonts w:ascii="Times New Roman" w:eastAsia="Calibri" w:hAnsi="Times New Roman" w:cs="Times New Roman"/>
          <w:szCs w:val="24"/>
        </w:rPr>
        <w:t>seis</w:t>
      </w:r>
      <w:r w:rsidRPr="00BB3448">
        <w:rPr>
          <w:rFonts w:ascii="Times New Roman" w:eastAsia="Calibri" w:hAnsi="Times New Roman" w:cs="Times New Roman"/>
          <w:szCs w:val="24"/>
        </w:rPr>
        <w:t xml:space="preserve"> miembros en nuestro equipo de trabajo, todos ellos dispuestos a </w:t>
      </w:r>
      <w:r>
        <w:rPr>
          <w:rFonts w:ascii="Times New Roman" w:eastAsia="Calibri" w:hAnsi="Times New Roman" w:cs="Times New Roman"/>
          <w:szCs w:val="24"/>
        </w:rPr>
        <w:t>realizar con éxito el proyecto</w:t>
      </w:r>
      <w:r w:rsidRPr="00BB3448">
        <w:rPr>
          <w:rFonts w:ascii="Times New Roman" w:eastAsia="Calibri" w:hAnsi="Times New Roman" w:cs="Times New Roman"/>
          <w:szCs w:val="24"/>
        </w:rPr>
        <w:t>. La compravent</w:t>
      </w:r>
      <w:r>
        <w:rPr>
          <w:rFonts w:ascii="Times New Roman" w:eastAsia="Calibri" w:hAnsi="Times New Roman" w:cs="Times New Roman"/>
          <w:szCs w:val="24"/>
        </w:rPr>
        <w:t>a</w:t>
      </w:r>
      <w:r w:rsidRPr="00BB3448">
        <w:rPr>
          <w:rFonts w:ascii="Times New Roman" w:eastAsia="Calibri" w:hAnsi="Times New Roman" w:cs="Times New Roman"/>
          <w:szCs w:val="24"/>
        </w:rPr>
        <w:t xml:space="preserve"> de productos y servicios a través de en </w:t>
      </w:r>
      <w:r>
        <w:rPr>
          <w:rFonts w:ascii="Times New Roman" w:eastAsia="Calibri" w:hAnsi="Times New Roman" w:cs="Times New Roman"/>
          <w:szCs w:val="24"/>
        </w:rPr>
        <w:t>I</w:t>
      </w:r>
      <w:r w:rsidRPr="00BB3448">
        <w:rPr>
          <w:rFonts w:ascii="Times New Roman" w:eastAsia="Calibri" w:hAnsi="Times New Roman" w:cs="Times New Roman"/>
          <w:szCs w:val="24"/>
        </w:rPr>
        <w:t xml:space="preserve">nternet </w:t>
      </w:r>
      <w:r>
        <w:rPr>
          <w:rFonts w:ascii="Times New Roman" w:eastAsia="Calibri" w:hAnsi="Times New Roman" w:cs="Times New Roman"/>
          <w:szCs w:val="24"/>
        </w:rPr>
        <w:t xml:space="preserve">usando diversas plataformas </w:t>
      </w:r>
      <w:r w:rsidRPr="00BB3448">
        <w:rPr>
          <w:rFonts w:ascii="Times New Roman" w:eastAsia="Calibri" w:hAnsi="Times New Roman" w:cs="Times New Roman"/>
          <w:szCs w:val="24"/>
        </w:rPr>
        <w:t xml:space="preserve">es cada vez más común en nuestro día a día, haciendo que cada día más empresas </w:t>
      </w:r>
      <w:r>
        <w:rPr>
          <w:rFonts w:ascii="Times New Roman" w:eastAsia="Calibri" w:hAnsi="Times New Roman" w:cs="Times New Roman"/>
          <w:szCs w:val="24"/>
        </w:rPr>
        <w:t>vean una oportunidad de expandir su negocio al</w:t>
      </w:r>
      <w:r w:rsidRPr="00BB3448">
        <w:rPr>
          <w:rFonts w:ascii="Times New Roman" w:eastAsia="Calibri" w:hAnsi="Times New Roman" w:cs="Times New Roman"/>
          <w:szCs w:val="24"/>
        </w:rPr>
        <w:t xml:space="preserve"> poner a disposición de sus clientes sus productos o servicios</w:t>
      </w:r>
      <w:r>
        <w:rPr>
          <w:rFonts w:ascii="Times New Roman" w:eastAsia="Calibri" w:hAnsi="Times New Roman" w:cs="Times New Roman"/>
          <w:szCs w:val="24"/>
        </w:rPr>
        <w:t xml:space="preserve"> de manera online</w:t>
      </w:r>
      <w:r w:rsidRPr="00BB3448">
        <w:rPr>
          <w:rFonts w:ascii="Times New Roman" w:eastAsia="Calibri" w:hAnsi="Times New Roman" w:cs="Times New Roman"/>
          <w:szCs w:val="24"/>
        </w:rPr>
        <w:t>.</w:t>
      </w:r>
      <w:r>
        <w:rPr>
          <w:rFonts w:ascii="Times New Roman" w:eastAsia="Calibri" w:hAnsi="Times New Roman" w:cs="Times New Roman"/>
          <w:szCs w:val="24"/>
        </w:rPr>
        <w:t xml:space="preserve"> A este interés se le suman las circunstancias actuales, haciendo mayor el deseo empresarial por estos servicios.</w:t>
      </w:r>
    </w:p>
    <w:p w14:paraId="4430DD06" w14:textId="71253FE7" w:rsidR="003C4244" w:rsidRPr="00BB3448" w:rsidRDefault="003C4244" w:rsidP="00DD2B89">
      <w:pPr>
        <w:jc w:val="both"/>
        <w:rPr>
          <w:rFonts w:ascii="Times New Roman" w:eastAsia="Calibri" w:hAnsi="Times New Roman" w:cs="Times New Roman"/>
          <w:szCs w:val="24"/>
        </w:rPr>
      </w:pPr>
      <w:r w:rsidRPr="00BB3448">
        <w:rPr>
          <w:rFonts w:ascii="Times New Roman" w:eastAsia="Calibri" w:hAnsi="Times New Roman" w:cs="Times New Roman"/>
          <w:szCs w:val="24"/>
        </w:rPr>
        <w:t xml:space="preserve">El principal cometido de nuestra empresa será </w:t>
      </w:r>
      <w:r w:rsidR="00593584">
        <w:rPr>
          <w:rFonts w:ascii="Times New Roman" w:eastAsia="Calibri" w:hAnsi="Times New Roman" w:cs="Times New Roman"/>
          <w:szCs w:val="24"/>
        </w:rPr>
        <w:t>ofrecer un servicio de pago</w:t>
      </w:r>
      <w:r w:rsidRPr="00BB3448">
        <w:rPr>
          <w:rFonts w:ascii="Times New Roman" w:eastAsia="Calibri" w:hAnsi="Times New Roman" w:cs="Times New Roman"/>
          <w:szCs w:val="24"/>
        </w:rPr>
        <w:t xml:space="preserve"> de diverso material audiovisual relacionado con el deporte, más concretamente con la mejora de estado físico. Debido a la pandemia, casi todos los gimnasios permanecen cerrados o con grandes restricciones para sus usuarios a la hora de realizar sus entrenamientos, </w:t>
      </w:r>
      <w:r>
        <w:rPr>
          <w:rFonts w:ascii="Times New Roman" w:eastAsia="Calibri" w:hAnsi="Times New Roman" w:cs="Times New Roman"/>
          <w:szCs w:val="24"/>
        </w:rPr>
        <w:t>o incluso los usuarios se sienten en peligro al ir al gimnasio,</w:t>
      </w:r>
      <w:r w:rsidRPr="00BB3448">
        <w:rPr>
          <w:rFonts w:ascii="Times New Roman" w:eastAsia="Calibri" w:hAnsi="Times New Roman" w:cs="Times New Roman"/>
          <w:szCs w:val="24"/>
        </w:rPr>
        <w:t xml:space="preserve"> por ello nuestra empresa ofrece una solución a esto, y es hacer todo el entrenamiento desde tu lugar de residencia</w:t>
      </w:r>
      <w:r>
        <w:rPr>
          <w:rFonts w:ascii="Times New Roman" w:eastAsia="Calibri" w:hAnsi="Times New Roman" w:cs="Times New Roman"/>
          <w:szCs w:val="24"/>
        </w:rPr>
        <w:t>.</w:t>
      </w:r>
      <w:r w:rsidRPr="00BB3448">
        <w:rPr>
          <w:rFonts w:ascii="Times New Roman" w:eastAsia="Calibri" w:hAnsi="Times New Roman" w:cs="Times New Roman"/>
          <w:szCs w:val="24"/>
        </w:rPr>
        <w:t xml:space="preserve"> </w:t>
      </w:r>
      <w:r>
        <w:rPr>
          <w:rFonts w:ascii="Times New Roman" w:eastAsia="Calibri" w:hAnsi="Times New Roman" w:cs="Times New Roman"/>
          <w:szCs w:val="24"/>
        </w:rPr>
        <w:t>Pa</w:t>
      </w:r>
      <w:r w:rsidRPr="00BB3448">
        <w:rPr>
          <w:rFonts w:ascii="Times New Roman" w:eastAsia="Calibri" w:hAnsi="Times New Roman" w:cs="Times New Roman"/>
          <w:szCs w:val="24"/>
        </w:rPr>
        <w:t>ra ello</w:t>
      </w:r>
      <w:r>
        <w:rPr>
          <w:rFonts w:ascii="Times New Roman" w:eastAsia="Calibri" w:hAnsi="Times New Roman" w:cs="Times New Roman"/>
          <w:szCs w:val="24"/>
        </w:rPr>
        <w:t>,</w:t>
      </w:r>
      <w:r w:rsidRPr="00BB3448">
        <w:rPr>
          <w:rFonts w:ascii="Times New Roman" w:eastAsia="Calibri" w:hAnsi="Times New Roman" w:cs="Times New Roman"/>
          <w:szCs w:val="24"/>
        </w:rPr>
        <w:t xml:space="preserve"> ofertamos diferentes tipos de material, como clases de activación física, videos sobre la correcta realización de diversos tipos de entrenamientos, etc.</w:t>
      </w:r>
    </w:p>
    <w:p w14:paraId="219C12C3" w14:textId="77777777" w:rsidR="003C4244" w:rsidRPr="00BB3448" w:rsidRDefault="003C4244" w:rsidP="00DD2B89">
      <w:pPr>
        <w:jc w:val="both"/>
        <w:rPr>
          <w:rFonts w:ascii="Times New Roman" w:eastAsia="Calibri" w:hAnsi="Times New Roman" w:cs="Times New Roman"/>
        </w:rPr>
      </w:pPr>
      <w:r w:rsidRPr="40347BCF">
        <w:rPr>
          <w:rFonts w:ascii="Times New Roman" w:eastAsia="Calibri" w:hAnsi="Times New Roman" w:cs="Times New Roman"/>
        </w:rPr>
        <w:t xml:space="preserve">Para la realización del proyecto hemos decidido usar </w:t>
      </w:r>
      <w:r w:rsidRPr="32AE1D2F">
        <w:rPr>
          <w:rFonts w:ascii="Times New Roman" w:eastAsia="Calibri" w:hAnsi="Times New Roman" w:cs="Times New Roman"/>
        </w:rPr>
        <w:t xml:space="preserve">WordPress, usando varios </w:t>
      </w:r>
      <w:r w:rsidRPr="001E713A">
        <w:rPr>
          <w:rFonts w:ascii="Times New Roman" w:eastAsia="Calibri" w:hAnsi="Times New Roman" w:cs="Times New Roman"/>
          <w:i/>
          <w:iCs/>
        </w:rPr>
        <w:t>plugins</w:t>
      </w:r>
      <w:r>
        <w:rPr>
          <w:rFonts w:ascii="Times New Roman" w:eastAsia="Calibri" w:hAnsi="Times New Roman" w:cs="Times New Roman"/>
        </w:rPr>
        <w:t>.</w:t>
      </w:r>
      <w:r w:rsidRPr="6C75F144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C</w:t>
      </w:r>
      <w:r w:rsidRPr="6C75F144">
        <w:rPr>
          <w:rFonts w:ascii="Times New Roman" w:eastAsia="Calibri" w:hAnsi="Times New Roman" w:cs="Times New Roman"/>
        </w:rPr>
        <w:t xml:space="preserve">omo plugin principal se usará </w:t>
      </w:r>
      <w:r w:rsidRPr="00651B5F">
        <w:rPr>
          <w:rFonts w:ascii="Times New Roman" w:eastAsia="Calibri" w:hAnsi="Times New Roman" w:cs="Times New Roman"/>
        </w:rPr>
        <w:t>WooCommerce</w:t>
      </w:r>
      <w:r w:rsidRPr="27C06D5E">
        <w:rPr>
          <w:rFonts w:ascii="Times New Roman" w:eastAsia="Calibri" w:hAnsi="Times New Roman" w:cs="Times New Roman"/>
        </w:rPr>
        <w:t xml:space="preserve">, ya que </w:t>
      </w:r>
      <w:r w:rsidRPr="364ACDA9">
        <w:rPr>
          <w:rFonts w:ascii="Times New Roman" w:eastAsia="Calibri" w:hAnsi="Times New Roman" w:cs="Times New Roman"/>
        </w:rPr>
        <w:t xml:space="preserve">se trata de una herramienta muy sencilla </w:t>
      </w:r>
      <w:r w:rsidRPr="1D9AE4BF">
        <w:rPr>
          <w:rFonts w:ascii="Times New Roman" w:eastAsia="Calibri" w:hAnsi="Times New Roman" w:cs="Times New Roman"/>
        </w:rPr>
        <w:t>e intuitiva</w:t>
      </w:r>
      <w:r w:rsidRPr="49774A7C">
        <w:rPr>
          <w:rFonts w:ascii="Times New Roman" w:eastAsia="Calibri" w:hAnsi="Times New Roman" w:cs="Times New Roman"/>
        </w:rPr>
        <w:t xml:space="preserve"> </w:t>
      </w:r>
      <w:r w:rsidRPr="4754B466">
        <w:rPr>
          <w:rFonts w:ascii="Times New Roman" w:eastAsia="Calibri" w:hAnsi="Times New Roman" w:cs="Times New Roman"/>
        </w:rPr>
        <w:t>e</w:t>
      </w:r>
      <w:r w:rsidRPr="49774A7C">
        <w:rPr>
          <w:rFonts w:ascii="Times New Roman" w:eastAsia="Calibri" w:hAnsi="Times New Roman" w:cs="Times New Roman"/>
        </w:rPr>
        <w:t xml:space="preserve"> incluye </w:t>
      </w:r>
      <w:r w:rsidRPr="69DE3E94">
        <w:rPr>
          <w:rFonts w:ascii="Times New Roman" w:eastAsia="Calibri" w:hAnsi="Times New Roman" w:cs="Times New Roman"/>
        </w:rPr>
        <w:t xml:space="preserve">muchos </w:t>
      </w:r>
      <w:r w:rsidRPr="001E713A">
        <w:rPr>
          <w:rFonts w:ascii="Times New Roman" w:eastAsia="Calibri" w:hAnsi="Times New Roman" w:cs="Times New Roman"/>
          <w:i/>
          <w:iCs/>
        </w:rPr>
        <w:t>plugins</w:t>
      </w:r>
      <w:r w:rsidRPr="69DE3E94">
        <w:rPr>
          <w:rFonts w:ascii="Times New Roman" w:eastAsia="Calibri" w:hAnsi="Times New Roman" w:cs="Times New Roman"/>
        </w:rPr>
        <w:t xml:space="preserve"> disponibles</w:t>
      </w:r>
      <w:r w:rsidRPr="1ECA822B">
        <w:rPr>
          <w:rFonts w:ascii="Times New Roman" w:eastAsia="Calibri" w:hAnsi="Times New Roman" w:cs="Times New Roman"/>
        </w:rPr>
        <w:t xml:space="preserve"> para </w:t>
      </w:r>
      <w:r w:rsidRPr="719549C2">
        <w:rPr>
          <w:rFonts w:ascii="Times New Roman" w:eastAsia="Calibri" w:hAnsi="Times New Roman" w:cs="Times New Roman"/>
        </w:rPr>
        <w:t>añadir funcionalidad</w:t>
      </w:r>
      <w:r w:rsidRPr="49774A7C">
        <w:rPr>
          <w:rFonts w:ascii="Times New Roman" w:eastAsia="Calibri" w:hAnsi="Times New Roman" w:cs="Times New Roman"/>
        </w:rPr>
        <w:t>.</w:t>
      </w:r>
    </w:p>
    <w:p w14:paraId="7B8885AC" w14:textId="50160DA3" w:rsidR="00C3524B" w:rsidRPr="00825510" w:rsidRDefault="003C4244" w:rsidP="00DD2B89">
      <w:pPr>
        <w:jc w:val="both"/>
        <w:rPr>
          <w:rFonts w:ascii="Times New Roman" w:eastAsia="Calibri" w:hAnsi="Times New Roman" w:cs="Times New Roman"/>
        </w:rPr>
      </w:pPr>
      <w:r w:rsidRPr="02534925">
        <w:rPr>
          <w:rFonts w:ascii="Times New Roman" w:eastAsia="Calibri" w:hAnsi="Times New Roman" w:cs="Times New Roman"/>
        </w:rPr>
        <w:t xml:space="preserve">A pesar de que ninguno de los miembros del equipo </w:t>
      </w:r>
      <w:r w:rsidRPr="436D18B0">
        <w:rPr>
          <w:rFonts w:ascii="Times New Roman" w:eastAsia="Calibri" w:hAnsi="Times New Roman" w:cs="Times New Roman"/>
        </w:rPr>
        <w:t>tiene conocimientos</w:t>
      </w:r>
      <w:r w:rsidR="009352EF">
        <w:rPr>
          <w:rFonts w:ascii="Times New Roman" w:eastAsia="Calibri" w:hAnsi="Times New Roman" w:cs="Times New Roman"/>
        </w:rPr>
        <w:t xml:space="preserve"> previos</w:t>
      </w:r>
      <w:r w:rsidRPr="436D18B0">
        <w:rPr>
          <w:rFonts w:ascii="Times New Roman" w:eastAsia="Calibri" w:hAnsi="Times New Roman" w:cs="Times New Roman"/>
        </w:rPr>
        <w:t xml:space="preserve"> sobre</w:t>
      </w:r>
      <w:r w:rsidR="003C2B69">
        <w:rPr>
          <w:rFonts w:ascii="Times New Roman" w:eastAsia="Calibri" w:hAnsi="Times New Roman" w:cs="Times New Roman"/>
        </w:rPr>
        <w:t xml:space="preserve"> cómo trabajar</w:t>
      </w:r>
      <w:r w:rsidRPr="436D18B0">
        <w:rPr>
          <w:rFonts w:ascii="Times New Roman" w:eastAsia="Calibri" w:hAnsi="Times New Roman" w:cs="Times New Roman"/>
        </w:rPr>
        <w:t xml:space="preserve"> </w:t>
      </w:r>
      <w:r w:rsidRPr="5EAC621D">
        <w:rPr>
          <w:rFonts w:ascii="Times New Roman" w:eastAsia="Calibri" w:hAnsi="Times New Roman" w:cs="Times New Roman"/>
        </w:rPr>
        <w:t xml:space="preserve">WordPress o sobre </w:t>
      </w:r>
      <w:r w:rsidRPr="00651B5F">
        <w:rPr>
          <w:rFonts w:ascii="Times New Roman" w:eastAsia="Calibri" w:hAnsi="Times New Roman" w:cs="Times New Roman"/>
        </w:rPr>
        <w:t>WooCommerce</w:t>
      </w:r>
      <w:r w:rsidRPr="5EAC621D">
        <w:rPr>
          <w:rFonts w:ascii="Times New Roman" w:eastAsia="Calibri" w:hAnsi="Times New Roman" w:cs="Times New Roman"/>
        </w:rPr>
        <w:t xml:space="preserve">, creemos que </w:t>
      </w:r>
      <w:r w:rsidRPr="3EDD3CBB">
        <w:rPr>
          <w:rFonts w:ascii="Times New Roman" w:eastAsia="Calibri" w:hAnsi="Times New Roman" w:cs="Times New Roman"/>
        </w:rPr>
        <w:t xml:space="preserve">es una gran oportunidad para ampliar </w:t>
      </w:r>
      <w:r w:rsidRPr="0D9DB681">
        <w:rPr>
          <w:rFonts w:ascii="Times New Roman" w:eastAsia="Calibri" w:hAnsi="Times New Roman" w:cs="Times New Roman"/>
        </w:rPr>
        <w:t>nuestr</w:t>
      </w:r>
      <w:r w:rsidR="001A4A7A">
        <w:rPr>
          <w:rFonts w:ascii="Times New Roman" w:eastAsia="Calibri" w:hAnsi="Times New Roman" w:cs="Times New Roman"/>
        </w:rPr>
        <w:t>as</w:t>
      </w:r>
      <w:r w:rsidRPr="0D9DB681">
        <w:rPr>
          <w:rFonts w:ascii="Times New Roman" w:eastAsia="Calibri" w:hAnsi="Times New Roman" w:cs="Times New Roman"/>
        </w:rPr>
        <w:t xml:space="preserve"> </w:t>
      </w:r>
      <w:r w:rsidR="001A4A7A">
        <w:rPr>
          <w:rFonts w:ascii="Times New Roman" w:eastAsia="Calibri" w:hAnsi="Times New Roman" w:cs="Times New Roman"/>
        </w:rPr>
        <w:t>destrezas</w:t>
      </w:r>
      <w:r w:rsidRPr="001757E1">
        <w:rPr>
          <w:rFonts w:ascii="Times New Roman" w:eastAsia="Calibri" w:hAnsi="Times New Roman" w:cs="Times New Roman"/>
        </w:rPr>
        <w:t xml:space="preserve"> sobre dichas herramientas</w:t>
      </w:r>
      <w:r w:rsidRPr="651BA3A1">
        <w:rPr>
          <w:rFonts w:ascii="Times New Roman" w:eastAsia="Calibri" w:hAnsi="Times New Roman" w:cs="Times New Roman"/>
        </w:rPr>
        <w:t xml:space="preserve">, lo cual </w:t>
      </w:r>
      <w:r w:rsidR="001A4A7A">
        <w:rPr>
          <w:rFonts w:ascii="Times New Roman" w:eastAsia="Calibri" w:hAnsi="Times New Roman" w:cs="Times New Roman"/>
        </w:rPr>
        <w:t>nos s</w:t>
      </w:r>
      <w:r w:rsidRPr="212723B0">
        <w:rPr>
          <w:rFonts w:ascii="Times New Roman" w:eastAsia="Calibri" w:hAnsi="Times New Roman" w:cs="Times New Roman"/>
        </w:rPr>
        <w:t xml:space="preserve">erá muy beneficioso para </w:t>
      </w:r>
      <w:r w:rsidRPr="53D6DE8A">
        <w:rPr>
          <w:rFonts w:ascii="Times New Roman" w:eastAsia="Calibri" w:hAnsi="Times New Roman" w:cs="Times New Roman"/>
        </w:rPr>
        <w:t>futuros proyectos.</w:t>
      </w:r>
    </w:p>
    <w:p w14:paraId="3F7D1896" w14:textId="09AEF0D9" w:rsidR="004B6760" w:rsidRDefault="004B6760" w:rsidP="00FD0B5E">
      <w:pPr>
        <w:pStyle w:val="Ttulo3"/>
        <w:numPr>
          <w:ilvl w:val="2"/>
          <w:numId w:val="18"/>
        </w:numPr>
        <w:ind w:left="1134"/>
      </w:pPr>
      <w:r>
        <w:t xml:space="preserve"> </w:t>
      </w:r>
      <w:bookmarkStart w:id="8" w:name="_Toc56246738"/>
      <w:bookmarkStart w:id="9" w:name="_Toc57301067"/>
      <w:r w:rsidRPr="00BB3448">
        <w:t xml:space="preserve">Necesidad </w:t>
      </w:r>
      <w:r w:rsidRPr="00F83FE2">
        <w:t>comercial</w:t>
      </w:r>
      <w:r w:rsidR="002831CE">
        <w:t xml:space="preserve"> del Proyecto</w:t>
      </w:r>
      <w:bookmarkEnd w:id="8"/>
      <w:bookmarkEnd w:id="9"/>
    </w:p>
    <w:p w14:paraId="3D250B22" w14:textId="6C3D4E06" w:rsidR="00B66C77" w:rsidRDefault="00FC2C1D" w:rsidP="00AC531C">
      <w:pPr>
        <w:jc w:val="both"/>
        <w:rPr>
          <w:rFonts w:cstheme="majorHAnsi"/>
        </w:rPr>
      </w:pPr>
      <w:r>
        <w:rPr>
          <w:rFonts w:cstheme="majorHAnsi"/>
        </w:rPr>
        <w:t>La misión de n</w:t>
      </w:r>
      <w:r w:rsidR="00B0708E">
        <w:rPr>
          <w:rFonts w:cstheme="majorHAnsi"/>
        </w:rPr>
        <w:t>uestra empresa B</w:t>
      </w:r>
      <w:r w:rsidR="00156C79">
        <w:rPr>
          <w:rFonts w:cstheme="majorHAnsi"/>
        </w:rPr>
        <w:t>.</w:t>
      </w:r>
      <w:r w:rsidR="00B0708E">
        <w:rPr>
          <w:rFonts w:cstheme="majorHAnsi"/>
        </w:rPr>
        <w:t>F</w:t>
      </w:r>
      <w:r w:rsidR="00156C79">
        <w:rPr>
          <w:rFonts w:cstheme="majorHAnsi"/>
        </w:rPr>
        <w:t>.</w:t>
      </w:r>
      <w:r w:rsidR="00B0708E">
        <w:rPr>
          <w:rFonts w:cstheme="majorHAnsi"/>
        </w:rPr>
        <w:t>C</w:t>
      </w:r>
      <w:r w:rsidR="00156C79">
        <w:rPr>
          <w:rFonts w:cstheme="majorHAnsi"/>
        </w:rPr>
        <w:t>.</w:t>
      </w:r>
      <w:r w:rsidR="00B0708E">
        <w:rPr>
          <w:rFonts w:cstheme="majorHAnsi"/>
        </w:rPr>
        <w:t>N</w:t>
      </w:r>
      <w:r w:rsidR="00156C79">
        <w:rPr>
          <w:rFonts w:cstheme="majorHAnsi"/>
        </w:rPr>
        <w:t>.</w:t>
      </w:r>
      <w:r w:rsidR="00B0708E">
        <w:rPr>
          <w:rFonts w:cstheme="majorHAnsi"/>
        </w:rPr>
        <w:t xml:space="preserve"> </w:t>
      </w:r>
      <w:r>
        <w:rPr>
          <w:rFonts w:cstheme="majorHAnsi"/>
        </w:rPr>
        <w:t>es</w:t>
      </w:r>
      <w:r w:rsidR="00191D1F">
        <w:rPr>
          <w:rFonts w:cstheme="majorHAnsi"/>
        </w:rPr>
        <w:t>:</w:t>
      </w:r>
      <w:r w:rsidR="00B66C77">
        <w:rPr>
          <w:rFonts w:cstheme="majorHAnsi"/>
        </w:rPr>
        <w:t xml:space="preserve"> </w:t>
      </w:r>
    </w:p>
    <w:p w14:paraId="5128EC9F" w14:textId="77777777" w:rsidR="00191D1F" w:rsidRPr="00DB53C9" w:rsidRDefault="00B66C77" w:rsidP="00FD0B5E">
      <w:pPr>
        <w:pStyle w:val="Prrafodelista"/>
        <w:numPr>
          <w:ilvl w:val="0"/>
          <w:numId w:val="2"/>
        </w:numPr>
        <w:spacing w:after="40"/>
        <w:ind w:left="714" w:hanging="357"/>
        <w:contextualSpacing w:val="0"/>
        <w:jc w:val="both"/>
        <w:rPr>
          <w:rFonts w:cstheme="majorHAnsi"/>
          <w:szCs w:val="24"/>
        </w:rPr>
      </w:pPr>
      <w:r w:rsidRPr="00DB53C9">
        <w:rPr>
          <w:rFonts w:cstheme="majorHAnsi"/>
          <w:szCs w:val="24"/>
        </w:rPr>
        <w:t>O</w:t>
      </w:r>
      <w:r w:rsidR="00191D1F" w:rsidRPr="00DB53C9">
        <w:rPr>
          <w:rFonts w:cstheme="majorHAnsi"/>
          <w:szCs w:val="24"/>
        </w:rPr>
        <w:t>frecer los mejores servicios de distribución</w:t>
      </w:r>
      <w:r w:rsidR="0000450A">
        <w:rPr>
          <w:rFonts w:cstheme="majorHAnsi"/>
          <w:szCs w:val="24"/>
        </w:rPr>
        <w:t xml:space="preserve"> del contenido de</w:t>
      </w:r>
      <w:r w:rsidR="00706080">
        <w:rPr>
          <w:rFonts w:cstheme="majorHAnsi"/>
          <w:szCs w:val="24"/>
        </w:rPr>
        <w:t xml:space="preserve"> los gimnasios de la empresa</w:t>
      </w:r>
      <w:r w:rsidR="00BC0052">
        <w:rPr>
          <w:rFonts w:cstheme="majorHAnsi"/>
          <w:szCs w:val="24"/>
        </w:rPr>
        <w:t>.</w:t>
      </w:r>
    </w:p>
    <w:p w14:paraId="2A0A5E5D" w14:textId="77777777" w:rsidR="00F26086" w:rsidRPr="00DB53C9" w:rsidRDefault="00F26086" w:rsidP="00FD0B5E">
      <w:pPr>
        <w:pStyle w:val="Prrafodelista"/>
        <w:numPr>
          <w:ilvl w:val="0"/>
          <w:numId w:val="2"/>
        </w:numPr>
        <w:spacing w:after="40"/>
        <w:ind w:left="714" w:hanging="357"/>
        <w:contextualSpacing w:val="0"/>
        <w:jc w:val="both"/>
        <w:rPr>
          <w:rFonts w:cstheme="majorHAnsi"/>
          <w:szCs w:val="24"/>
        </w:rPr>
      </w:pPr>
      <w:r w:rsidRPr="00DB53C9">
        <w:rPr>
          <w:rFonts w:cstheme="majorHAnsi"/>
          <w:szCs w:val="24"/>
        </w:rPr>
        <w:t>Dar la mejor experiencia de gimnasio online a nivel nacional</w:t>
      </w:r>
      <w:r w:rsidR="00BC0052">
        <w:rPr>
          <w:rFonts w:cstheme="majorHAnsi"/>
          <w:szCs w:val="24"/>
        </w:rPr>
        <w:t>.</w:t>
      </w:r>
    </w:p>
    <w:p w14:paraId="6AD2DE04" w14:textId="77777777" w:rsidR="00F26086" w:rsidRPr="00DB53C9" w:rsidRDefault="00DB53C9" w:rsidP="00FD0B5E">
      <w:pPr>
        <w:pStyle w:val="Prrafodelista"/>
        <w:numPr>
          <w:ilvl w:val="0"/>
          <w:numId w:val="2"/>
        </w:numPr>
        <w:spacing w:after="40"/>
        <w:ind w:left="714" w:hanging="357"/>
        <w:contextualSpacing w:val="0"/>
        <w:jc w:val="both"/>
        <w:rPr>
          <w:rFonts w:cstheme="majorHAnsi"/>
          <w:szCs w:val="24"/>
        </w:rPr>
      </w:pPr>
      <w:r w:rsidRPr="00DB53C9">
        <w:rPr>
          <w:rFonts w:cstheme="majorHAnsi"/>
          <w:szCs w:val="24"/>
        </w:rPr>
        <w:t>Usar las mejores tecnologías disponibles en el momento</w:t>
      </w:r>
      <w:r w:rsidR="00BC0052">
        <w:rPr>
          <w:rFonts w:cstheme="majorHAnsi"/>
          <w:szCs w:val="24"/>
        </w:rPr>
        <w:t>.</w:t>
      </w:r>
    </w:p>
    <w:p w14:paraId="369C1D30" w14:textId="77777777" w:rsidR="00DB53C9" w:rsidRDefault="00DB53C9" w:rsidP="00FD0B5E">
      <w:pPr>
        <w:pStyle w:val="Prrafodelista"/>
        <w:numPr>
          <w:ilvl w:val="0"/>
          <w:numId w:val="2"/>
        </w:numPr>
        <w:spacing w:after="200"/>
        <w:ind w:left="714" w:hanging="357"/>
        <w:contextualSpacing w:val="0"/>
        <w:jc w:val="both"/>
        <w:rPr>
          <w:rFonts w:cstheme="majorHAnsi"/>
          <w:szCs w:val="24"/>
        </w:rPr>
      </w:pPr>
      <w:r w:rsidRPr="00DB53C9">
        <w:rPr>
          <w:rFonts w:cstheme="majorHAnsi"/>
          <w:szCs w:val="24"/>
        </w:rPr>
        <w:t>Trabajar por un precio racionable</w:t>
      </w:r>
      <w:r w:rsidR="00BC0052">
        <w:rPr>
          <w:rFonts w:cstheme="majorHAnsi"/>
          <w:szCs w:val="24"/>
        </w:rPr>
        <w:t>.</w:t>
      </w:r>
    </w:p>
    <w:p w14:paraId="1E189D45" w14:textId="77777777" w:rsidR="007E6657" w:rsidRDefault="007E6657" w:rsidP="004B785E">
      <w:pPr>
        <w:spacing w:after="120"/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>Con</w:t>
      </w:r>
      <w:r w:rsidR="002B0C6B">
        <w:rPr>
          <w:rFonts w:cstheme="majorHAnsi"/>
          <w:szCs w:val="24"/>
        </w:rPr>
        <w:t xml:space="preserve"> la realización del</w:t>
      </w:r>
      <w:r>
        <w:rPr>
          <w:rFonts w:cstheme="majorHAnsi"/>
          <w:szCs w:val="24"/>
        </w:rPr>
        <w:t xml:space="preserve"> proyecto</w:t>
      </w:r>
      <w:r w:rsidR="00511DBD">
        <w:rPr>
          <w:rFonts w:cstheme="majorHAnsi"/>
          <w:szCs w:val="24"/>
        </w:rPr>
        <w:t xml:space="preserve"> se busca:</w:t>
      </w:r>
    </w:p>
    <w:p w14:paraId="315629F2" w14:textId="77777777" w:rsidR="00511DBD" w:rsidRPr="007F42BA" w:rsidRDefault="00511DBD" w:rsidP="00FD0B5E">
      <w:pPr>
        <w:pStyle w:val="Prrafodelista"/>
        <w:numPr>
          <w:ilvl w:val="0"/>
          <w:numId w:val="3"/>
        </w:numPr>
        <w:spacing w:after="40"/>
        <w:ind w:left="714" w:hanging="357"/>
        <w:contextualSpacing w:val="0"/>
        <w:jc w:val="both"/>
        <w:rPr>
          <w:rFonts w:cstheme="majorHAnsi"/>
          <w:szCs w:val="24"/>
        </w:rPr>
      </w:pPr>
      <w:r w:rsidRPr="007F42BA">
        <w:rPr>
          <w:rFonts w:cstheme="majorHAnsi"/>
          <w:szCs w:val="24"/>
        </w:rPr>
        <w:t>Aumentar el número de clientes</w:t>
      </w:r>
      <w:r w:rsidR="00687BDB">
        <w:rPr>
          <w:rFonts w:cstheme="majorHAnsi"/>
          <w:szCs w:val="24"/>
        </w:rPr>
        <w:t xml:space="preserve"> y asegurar los que tuviesen dudas de desistir debido a las circunstancias</w:t>
      </w:r>
      <w:r w:rsidR="00BC0052">
        <w:rPr>
          <w:rFonts w:cstheme="majorHAnsi"/>
          <w:szCs w:val="24"/>
        </w:rPr>
        <w:t>.</w:t>
      </w:r>
    </w:p>
    <w:p w14:paraId="51940680" w14:textId="77777777" w:rsidR="00AB6B40" w:rsidRPr="007F42BA" w:rsidRDefault="00AB6B40" w:rsidP="00FD0B5E">
      <w:pPr>
        <w:pStyle w:val="Prrafodelista"/>
        <w:numPr>
          <w:ilvl w:val="0"/>
          <w:numId w:val="3"/>
        </w:numPr>
        <w:spacing w:after="40"/>
        <w:ind w:left="714" w:hanging="357"/>
        <w:contextualSpacing w:val="0"/>
        <w:jc w:val="both"/>
        <w:rPr>
          <w:rFonts w:cstheme="majorHAnsi"/>
          <w:szCs w:val="24"/>
        </w:rPr>
      </w:pPr>
      <w:r w:rsidRPr="007F42BA">
        <w:rPr>
          <w:rFonts w:cstheme="majorHAnsi"/>
          <w:szCs w:val="24"/>
        </w:rPr>
        <w:t>Expandir nuestra oferta de servicios</w:t>
      </w:r>
      <w:r w:rsidR="00BC0052">
        <w:rPr>
          <w:rFonts w:cstheme="majorHAnsi"/>
          <w:szCs w:val="24"/>
        </w:rPr>
        <w:t>.</w:t>
      </w:r>
    </w:p>
    <w:p w14:paraId="36CA3152" w14:textId="77777777" w:rsidR="00AC531C" w:rsidRPr="005E77F2" w:rsidRDefault="007F42BA" w:rsidP="00FD0B5E">
      <w:pPr>
        <w:pStyle w:val="Prrafodelista"/>
        <w:numPr>
          <w:ilvl w:val="0"/>
          <w:numId w:val="3"/>
        </w:numPr>
        <w:spacing w:after="200"/>
        <w:ind w:left="714" w:hanging="357"/>
        <w:contextualSpacing w:val="0"/>
        <w:jc w:val="both"/>
        <w:rPr>
          <w:rFonts w:cstheme="majorHAnsi"/>
          <w:szCs w:val="24"/>
        </w:rPr>
      </w:pPr>
      <w:r w:rsidRPr="007F42BA">
        <w:rPr>
          <w:rFonts w:cstheme="majorHAnsi"/>
          <w:szCs w:val="24"/>
        </w:rPr>
        <w:t>Mejorar nuestra ventaja sobre la competencia</w:t>
      </w:r>
      <w:r w:rsidR="00BC0052">
        <w:rPr>
          <w:rFonts w:cstheme="majorHAnsi"/>
          <w:szCs w:val="24"/>
        </w:rPr>
        <w:t>.</w:t>
      </w:r>
    </w:p>
    <w:p w14:paraId="05D2E1F2" w14:textId="77777777" w:rsidR="00E03F13" w:rsidRDefault="00DB587A" w:rsidP="00655AC2">
      <w:pPr>
        <w:spacing w:before="120" w:after="120"/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>Nuestra visión se centra en:</w:t>
      </w:r>
    </w:p>
    <w:p w14:paraId="0632BB83" w14:textId="77777777" w:rsidR="00DB587A" w:rsidRDefault="00DB587A" w:rsidP="00FD0B5E">
      <w:pPr>
        <w:pStyle w:val="Prrafodelista"/>
        <w:numPr>
          <w:ilvl w:val="0"/>
          <w:numId w:val="4"/>
        </w:numPr>
        <w:spacing w:after="120"/>
        <w:jc w:val="both"/>
        <w:rPr>
          <w:rFonts w:cstheme="majorHAnsi"/>
          <w:szCs w:val="24"/>
        </w:rPr>
      </w:pPr>
      <w:r w:rsidRPr="00A23E1A">
        <w:rPr>
          <w:rFonts w:cstheme="majorHAnsi"/>
          <w:szCs w:val="24"/>
        </w:rPr>
        <w:t xml:space="preserve">La grata experiencia de </w:t>
      </w:r>
      <w:r w:rsidR="00B61BF8">
        <w:rPr>
          <w:rFonts w:cstheme="majorHAnsi"/>
          <w:szCs w:val="24"/>
        </w:rPr>
        <w:t>los clientes</w:t>
      </w:r>
      <w:r w:rsidR="00987694">
        <w:rPr>
          <w:rFonts w:cstheme="majorHAnsi"/>
          <w:szCs w:val="24"/>
        </w:rPr>
        <w:t xml:space="preserve"> </w:t>
      </w:r>
      <w:r w:rsidR="00B17774">
        <w:rPr>
          <w:rFonts w:cstheme="majorHAnsi"/>
          <w:szCs w:val="24"/>
        </w:rPr>
        <w:t>y,</w:t>
      </w:r>
      <w:r w:rsidR="00987694">
        <w:rPr>
          <w:rFonts w:cstheme="majorHAnsi"/>
          <w:szCs w:val="24"/>
        </w:rPr>
        <w:t xml:space="preserve"> por consiguiente, de la empresa contratante</w:t>
      </w:r>
      <w:r w:rsidR="00BC0052">
        <w:rPr>
          <w:rFonts w:cstheme="majorHAnsi"/>
          <w:szCs w:val="24"/>
        </w:rPr>
        <w:t>.</w:t>
      </w:r>
    </w:p>
    <w:p w14:paraId="635045B6" w14:textId="77777777" w:rsidR="00A23E1A" w:rsidRDefault="00716A94" w:rsidP="00232B9E">
      <w:pPr>
        <w:spacing w:after="120"/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>El proyecto que implementamos es de tipo externo</w:t>
      </w:r>
      <w:r w:rsidR="0070564A">
        <w:rPr>
          <w:rFonts w:cstheme="majorHAnsi"/>
          <w:szCs w:val="24"/>
        </w:rPr>
        <w:t>. La Universidad de Sevilla nos proporcionó el cliente por un procedimiento de adjudicación</w:t>
      </w:r>
      <w:r w:rsidR="00232B9E">
        <w:rPr>
          <w:rFonts w:cstheme="majorHAnsi"/>
          <w:szCs w:val="24"/>
        </w:rPr>
        <w:t xml:space="preserve"> intern</w:t>
      </w:r>
      <w:r w:rsidR="00987694">
        <w:rPr>
          <w:rFonts w:cstheme="majorHAnsi"/>
          <w:szCs w:val="24"/>
        </w:rPr>
        <w:t>a</w:t>
      </w:r>
      <w:r w:rsidR="00232B9E">
        <w:rPr>
          <w:rFonts w:cstheme="majorHAnsi"/>
          <w:szCs w:val="24"/>
        </w:rPr>
        <w:t xml:space="preserve"> de la asignatura de Planificación y Gestión de Proyectos Informáticos (PGPI).</w:t>
      </w:r>
    </w:p>
    <w:p w14:paraId="198F4F01" w14:textId="77777777" w:rsidR="00EE0B38" w:rsidRDefault="00EE0B38" w:rsidP="00232B9E">
      <w:pPr>
        <w:spacing w:after="120"/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 xml:space="preserve">El proyecto forma parte de un </w:t>
      </w:r>
      <w:r w:rsidR="00741832">
        <w:rPr>
          <w:rFonts w:cstheme="majorHAnsi"/>
          <w:szCs w:val="24"/>
        </w:rPr>
        <w:t>porfolio</w:t>
      </w:r>
      <w:r>
        <w:rPr>
          <w:rFonts w:cstheme="majorHAnsi"/>
          <w:szCs w:val="24"/>
        </w:rPr>
        <w:t xml:space="preserve"> </w:t>
      </w:r>
      <w:r w:rsidR="00741832">
        <w:rPr>
          <w:rFonts w:cstheme="majorHAnsi"/>
          <w:szCs w:val="24"/>
        </w:rPr>
        <w:t>de mayores dimensiones:</w:t>
      </w:r>
    </w:p>
    <w:p w14:paraId="29D6A4D1" w14:textId="77777777" w:rsidR="00741832" w:rsidRPr="00BC0052" w:rsidRDefault="00741832" w:rsidP="00FD0B5E">
      <w:pPr>
        <w:pStyle w:val="Prrafodelista"/>
        <w:numPr>
          <w:ilvl w:val="0"/>
          <w:numId w:val="5"/>
        </w:numPr>
        <w:spacing w:after="40"/>
        <w:ind w:hanging="357"/>
        <w:contextualSpacing w:val="0"/>
        <w:jc w:val="both"/>
        <w:rPr>
          <w:rFonts w:cstheme="majorHAnsi"/>
          <w:szCs w:val="24"/>
        </w:rPr>
      </w:pPr>
      <w:r w:rsidRPr="00BC0052">
        <w:rPr>
          <w:rFonts w:cstheme="majorHAnsi"/>
          <w:szCs w:val="24"/>
        </w:rPr>
        <w:t xml:space="preserve">Estrategia de </w:t>
      </w:r>
      <w:r w:rsidR="001C42BA" w:rsidRPr="00BC0052">
        <w:rPr>
          <w:rFonts w:cstheme="majorHAnsi"/>
          <w:szCs w:val="24"/>
        </w:rPr>
        <w:t xml:space="preserve">añadir el servicio online a los clientes del </w:t>
      </w:r>
      <w:r w:rsidR="00581BE2">
        <w:rPr>
          <w:rFonts w:cstheme="majorHAnsi"/>
          <w:szCs w:val="24"/>
        </w:rPr>
        <w:t>‘</w:t>
      </w:r>
      <w:r w:rsidR="001C42BA" w:rsidRPr="003C3336">
        <w:rPr>
          <w:rFonts w:cstheme="majorHAnsi"/>
          <w:i/>
          <w:iCs/>
          <w:szCs w:val="24"/>
        </w:rPr>
        <w:t>Coronagym</w:t>
      </w:r>
      <w:r w:rsidR="00581BE2" w:rsidRPr="00581BE2">
        <w:rPr>
          <w:rFonts w:cstheme="majorHAnsi"/>
          <w:szCs w:val="24"/>
        </w:rPr>
        <w:t>’</w:t>
      </w:r>
      <w:r w:rsidR="00BC0052" w:rsidRPr="00BC0052">
        <w:rPr>
          <w:rFonts w:cstheme="majorHAnsi"/>
          <w:szCs w:val="24"/>
        </w:rPr>
        <w:t>.</w:t>
      </w:r>
    </w:p>
    <w:p w14:paraId="2A7DBC65" w14:textId="77777777" w:rsidR="00BC0052" w:rsidRDefault="00BC0052" w:rsidP="00FD0B5E">
      <w:pPr>
        <w:pStyle w:val="Prrafodelista"/>
        <w:numPr>
          <w:ilvl w:val="0"/>
          <w:numId w:val="5"/>
        </w:numPr>
        <w:spacing w:after="40"/>
        <w:ind w:hanging="357"/>
        <w:contextualSpacing w:val="0"/>
        <w:jc w:val="both"/>
        <w:rPr>
          <w:rFonts w:cstheme="majorHAnsi"/>
          <w:szCs w:val="24"/>
        </w:rPr>
      </w:pPr>
      <w:r w:rsidRPr="00BC0052">
        <w:rPr>
          <w:rFonts w:cstheme="majorHAnsi"/>
          <w:szCs w:val="24"/>
        </w:rPr>
        <w:t>Logrando así:</w:t>
      </w:r>
    </w:p>
    <w:p w14:paraId="34B139B2" w14:textId="77777777" w:rsidR="00AC79E9" w:rsidRPr="006F4519" w:rsidRDefault="00AC79E9" w:rsidP="00FD0B5E">
      <w:pPr>
        <w:pStyle w:val="Prrafodelista"/>
        <w:numPr>
          <w:ilvl w:val="1"/>
          <w:numId w:val="5"/>
        </w:numPr>
        <w:spacing w:after="40"/>
        <w:ind w:left="1134" w:hanging="357"/>
        <w:contextualSpacing w:val="0"/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>Ganancias económicas</w:t>
      </w:r>
      <w:r w:rsidR="005268CF">
        <w:rPr>
          <w:rFonts w:cstheme="majorHAnsi"/>
          <w:szCs w:val="24"/>
        </w:rPr>
        <w:t xml:space="preserve"> </w:t>
      </w:r>
      <w:r w:rsidR="001655FE" w:rsidRPr="006F4519">
        <w:rPr>
          <w:rFonts w:cstheme="majorHAnsi"/>
          <w:szCs w:val="24"/>
        </w:rPr>
        <w:t xml:space="preserve">basadas en la posibilidad de seguir ofreciendo sus servicios en confinamientos y </w:t>
      </w:r>
      <w:r w:rsidR="00960020" w:rsidRPr="006F4519">
        <w:rPr>
          <w:rFonts w:cstheme="majorHAnsi"/>
          <w:szCs w:val="24"/>
        </w:rPr>
        <w:t>otro tipo de situaciones excepcionales en las que desplazarse hasta el gimnasio físicamente sea un impedimento.</w:t>
      </w:r>
    </w:p>
    <w:p w14:paraId="0DFF34B0" w14:textId="77777777" w:rsidR="00960020" w:rsidRPr="00BC0052" w:rsidRDefault="00787FCA" w:rsidP="00FD0B5E">
      <w:pPr>
        <w:pStyle w:val="Prrafodelista"/>
        <w:numPr>
          <w:ilvl w:val="1"/>
          <w:numId w:val="5"/>
        </w:numPr>
        <w:spacing w:after="40"/>
        <w:ind w:left="1134" w:hanging="357"/>
        <w:contextualSpacing w:val="0"/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>Adaptarse y alcanzar la madurez necesaria</w:t>
      </w:r>
      <w:r w:rsidR="00563029">
        <w:rPr>
          <w:rFonts w:cstheme="majorHAnsi"/>
          <w:szCs w:val="24"/>
        </w:rPr>
        <w:t xml:space="preserve"> para el nuevo modelo estratégico de la compañía.</w:t>
      </w:r>
    </w:p>
    <w:p w14:paraId="795FDE1B" w14:textId="5B3FCB48" w:rsidR="00002C93" w:rsidRPr="005A3F20" w:rsidRDefault="007B5002" w:rsidP="00002C93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 w:type="page"/>
      </w:r>
    </w:p>
    <w:p w14:paraId="6DD8AAAA" w14:textId="06E40EEF" w:rsidR="00002C93" w:rsidRPr="00BB3448" w:rsidRDefault="00002C93" w:rsidP="00FD0B5E">
      <w:pPr>
        <w:pStyle w:val="Ttulo3"/>
        <w:numPr>
          <w:ilvl w:val="2"/>
          <w:numId w:val="18"/>
        </w:numPr>
        <w:ind w:left="1134"/>
        <w:rPr>
          <w:rFonts w:eastAsiaTheme="minorEastAsia"/>
        </w:rPr>
      </w:pPr>
      <w:r>
        <w:t xml:space="preserve"> </w:t>
      </w:r>
      <w:bookmarkStart w:id="10" w:name="_Toc56246745"/>
      <w:bookmarkStart w:id="11" w:name="_Toc57301068"/>
      <w:r w:rsidRPr="00BB3448">
        <w:t>Objetivos medibles del proyecto y criterio de éxito asociado</w:t>
      </w:r>
      <w:bookmarkEnd w:id="10"/>
      <w:bookmarkEnd w:id="11"/>
    </w:p>
    <w:p w14:paraId="7D2467B5" w14:textId="1C964325" w:rsidR="003F599F" w:rsidRPr="004773B6" w:rsidRDefault="00002C93" w:rsidP="004773B6">
      <w:pPr>
        <w:rPr>
          <w:rFonts w:ascii="Times New Roman" w:eastAsia="Calibri" w:hAnsi="Times New Roman" w:cs="Times New Roman"/>
          <w:szCs w:val="24"/>
        </w:rPr>
      </w:pPr>
      <w:r w:rsidRPr="00BB3448">
        <w:rPr>
          <w:rFonts w:ascii="Times New Roman" w:eastAsia="Calibri" w:hAnsi="Times New Roman" w:cs="Times New Roman"/>
          <w:szCs w:val="24"/>
        </w:rPr>
        <w:t>El éxito general del proyecto dependerá de</w:t>
      </w:r>
      <w:r>
        <w:rPr>
          <w:rFonts w:ascii="Times New Roman" w:eastAsia="Calibri" w:hAnsi="Times New Roman" w:cs="Times New Roman"/>
          <w:szCs w:val="24"/>
        </w:rPr>
        <w:t xml:space="preserve"> los siguientes factores</w:t>
      </w:r>
      <w:r w:rsidRPr="00BB3448">
        <w:rPr>
          <w:rFonts w:ascii="Times New Roman" w:eastAsia="Calibri" w:hAnsi="Times New Roman" w:cs="Times New Roman"/>
          <w:szCs w:val="24"/>
        </w:rPr>
        <w:t>:</w:t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69"/>
        <w:gridCol w:w="1417"/>
        <w:gridCol w:w="4678"/>
        <w:gridCol w:w="1276"/>
      </w:tblGrid>
      <w:tr w:rsidR="00002C93" w14:paraId="074365D5" w14:textId="77777777" w:rsidTr="00970ABA">
        <w:trPr>
          <w:jc w:val="center"/>
        </w:trPr>
        <w:tc>
          <w:tcPr>
            <w:tcW w:w="2269" w:type="dxa"/>
            <w:tcBorders>
              <w:top w:val="nil"/>
              <w:left w:val="nil"/>
            </w:tcBorders>
            <w:shd w:val="clear" w:color="auto" w:fill="C6D9F1" w:themeFill="text2" w:themeFillTint="33"/>
            <w:vAlign w:val="center"/>
          </w:tcPr>
          <w:p w14:paraId="38AFDEE4" w14:textId="77777777" w:rsidR="00002C93" w:rsidRPr="008A2DC1" w:rsidRDefault="00002C93" w:rsidP="00DB4AFD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szCs w:val="24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szCs w:val="24"/>
                <w:u w:val="single"/>
              </w:rPr>
              <w:t>Criterio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C6D9F1" w:themeFill="text2" w:themeFillTint="33"/>
            <w:vAlign w:val="center"/>
          </w:tcPr>
          <w:p w14:paraId="4E06A38C" w14:textId="77777777" w:rsidR="00002C93" w:rsidRPr="008A2DC1" w:rsidRDefault="00002C93" w:rsidP="00DB4AFD">
            <w:pPr>
              <w:jc w:val="center"/>
              <w:rPr>
                <w:rFonts w:ascii="Times New Roman" w:eastAsia="Calibri" w:hAnsi="Times New Roman" w:cs="Times New Roman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u w:val="single"/>
              </w:rPr>
              <w:t>Abreviatura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C6D9F1" w:themeFill="text2" w:themeFillTint="33"/>
            <w:vAlign w:val="center"/>
          </w:tcPr>
          <w:p w14:paraId="6FBD2014" w14:textId="77777777" w:rsidR="00002C93" w:rsidRPr="008A2DC1" w:rsidRDefault="00002C93" w:rsidP="00DB4AFD">
            <w:pPr>
              <w:jc w:val="center"/>
              <w:rPr>
                <w:rFonts w:ascii="Times New Roman" w:eastAsia="Calibri" w:hAnsi="Times New Roman" w:cs="Times New Roman"/>
                <w:szCs w:val="24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szCs w:val="24"/>
                <w:u w:val="single"/>
              </w:rPr>
              <w:t>Definición</w:t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C6D9F1" w:themeFill="text2" w:themeFillTint="33"/>
            <w:vAlign w:val="center"/>
          </w:tcPr>
          <w:p w14:paraId="45848086" w14:textId="77777777" w:rsidR="00002C93" w:rsidRPr="008A2DC1" w:rsidRDefault="00002C93" w:rsidP="00DB4AFD">
            <w:pPr>
              <w:jc w:val="center"/>
              <w:rPr>
                <w:rFonts w:ascii="Times New Roman" w:eastAsia="Calibri" w:hAnsi="Times New Roman" w:cs="Times New Roman"/>
                <w:szCs w:val="24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szCs w:val="24"/>
                <w:u w:val="single"/>
              </w:rPr>
              <w:t>Valor (%)</w:t>
            </w:r>
          </w:p>
        </w:tc>
      </w:tr>
      <w:tr w:rsidR="00002C93" w14:paraId="3102A110" w14:textId="77777777" w:rsidTr="00970ABA">
        <w:trPr>
          <w:jc w:val="center"/>
        </w:trPr>
        <w:tc>
          <w:tcPr>
            <w:tcW w:w="2269" w:type="dxa"/>
            <w:tcBorders>
              <w:left w:val="nil"/>
            </w:tcBorders>
            <w:vAlign w:val="center"/>
          </w:tcPr>
          <w:p w14:paraId="3FA644FE" w14:textId="77777777" w:rsidR="00002C93" w:rsidRPr="00BB3448" w:rsidRDefault="00002C93" w:rsidP="00DB4AFD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 xml:space="preserve">Cumplimiento de </w:t>
            </w:r>
            <w:r>
              <w:rPr>
                <w:rFonts w:ascii="Times New Roman" w:eastAsia="Calibri" w:hAnsi="Times New Roman" w:cs="Times New Roman"/>
                <w:szCs w:val="24"/>
              </w:rPr>
              <w:t>R</w:t>
            </w:r>
            <w:r w:rsidRPr="00BB3448">
              <w:rPr>
                <w:rFonts w:ascii="Times New Roman" w:eastAsia="Calibri" w:hAnsi="Times New Roman" w:cs="Times New Roman"/>
                <w:szCs w:val="24"/>
              </w:rPr>
              <w:t>equisitos</w:t>
            </w:r>
          </w:p>
        </w:tc>
        <w:tc>
          <w:tcPr>
            <w:tcW w:w="1417" w:type="dxa"/>
            <w:vAlign w:val="center"/>
          </w:tcPr>
          <w:p w14:paraId="68B188FB" w14:textId="77777777" w:rsidR="00002C93" w:rsidRPr="00BB3448" w:rsidRDefault="00002C93" w:rsidP="00DB4AFD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>(R)</w:t>
            </w:r>
          </w:p>
        </w:tc>
        <w:tc>
          <w:tcPr>
            <w:tcW w:w="4678" w:type="dxa"/>
          </w:tcPr>
          <w:p w14:paraId="7DE0F4AC" w14:textId="77777777" w:rsidR="00002C93" w:rsidRPr="00BB3448" w:rsidRDefault="00002C93" w:rsidP="00DB4AFD">
            <w:pPr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>Porcentaje de requisitos definidos del proyecto que se han completado satisfactoriamente</w:t>
            </w:r>
            <w:r>
              <w:rPr>
                <w:rFonts w:ascii="Times New Roman" w:eastAsia="Calibri" w:hAnsi="Times New Roman" w:cs="Times New Roman"/>
                <w:szCs w:val="24"/>
              </w:rPr>
              <w:t>.</w:t>
            </w: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14:paraId="3A17757A" w14:textId="77777777" w:rsidR="00002C93" w:rsidRPr="00BB3448" w:rsidRDefault="00002C93" w:rsidP="00DB4AFD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>40</w:t>
            </w:r>
          </w:p>
        </w:tc>
      </w:tr>
      <w:tr w:rsidR="00002C93" w14:paraId="104DCC96" w14:textId="77777777" w:rsidTr="00970ABA">
        <w:trPr>
          <w:jc w:val="center"/>
        </w:trPr>
        <w:tc>
          <w:tcPr>
            <w:tcW w:w="2269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14:paraId="4CE9B130" w14:textId="77777777" w:rsidR="00002C93" w:rsidRPr="00BB3448" w:rsidRDefault="00002C93" w:rsidP="00DB4AFD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>Cronograma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vAlign w:val="center"/>
          </w:tcPr>
          <w:p w14:paraId="3C3F5821" w14:textId="77777777" w:rsidR="00002C93" w:rsidRPr="00BB3448" w:rsidRDefault="00002C93" w:rsidP="00DB4AFD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>(C)</w:t>
            </w:r>
          </w:p>
        </w:tc>
        <w:tc>
          <w:tcPr>
            <w:tcW w:w="4678" w:type="dxa"/>
            <w:tcBorders>
              <w:bottom w:val="single" w:sz="4" w:space="0" w:color="000000" w:themeColor="text1"/>
            </w:tcBorders>
          </w:tcPr>
          <w:p w14:paraId="6524ADB9" w14:textId="77777777" w:rsidR="00002C93" w:rsidRPr="00BB3448" w:rsidRDefault="00002C93" w:rsidP="00DB4AFD">
            <w:pPr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>Porcentaje que se refiere al cumplimiento de fechas de cada entregable del proyecto</w:t>
            </w:r>
            <w:r>
              <w:rPr>
                <w:rFonts w:ascii="Times New Roman" w:eastAsia="Calibri" w:hAnsi="Times New Roman" w:cs="Times New Roman"/>
                <w:szCs w:val="24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14:paraId="4B2973D7" w14:textId="77777777" w:rsidR="00002C93" w:rsidRPr="00BB3448" w:rsidRDefault="00002C93" w:rsidP="00DB4AFD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>30</w:t>
            </w:r>
          </w:p>
        </w:tc>
      </w:tr>
      <w:tr w:rsidR="00002C93" w14:paraId="5D52657B" w14:textId="77777777" w:rsidTr="00970ABA">
        <w:trPr>
          <w:jc w:val="center"/>
        </w:trPr>
        <w:tc>
          <w:tcPr>
            <w:tcW w:w="2269" w:type="dxa"/>
            <w:tcBorders>
              <w:left w:val="nil"/>
              <w:bottom w:val="nil"/>
            </w:tcBorders>
            <w:vAlign w:val="center"/>
          </w:tcPr>
          <w:p w14:paraId="13AE42ED" w14:textId="77777777" w:rsidR="00002C93" w:rsidRPr="00BB3448" w:rsidRDefault="00002C93" w:rsidP="00DB4AFD">
            <w:pPr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 xml:space="preserve">Satisfacción del </w:t>
            </w:r>
            <w:r>
              <w:rPr>
                <w:rFonts w:ascii="Times New Roman" w:eastAsia="Calibri" w:hAnsi="Times New Roman" w:cs="Times New Roman"/>
              </w:rPr>
              <w:t>Patrocinador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1F4A4CED" w14:textId="77777777" w:rsidR="00002C93" w:rsidRPr="00BB3448" w:rsidRDefault="00002C93" w:rsidP="00DB4AFD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>(S)</w:t>
            </w:r>
          </w:p>
        </w:tc>
        <w:tc>
          <w:tcPr>
            <w:tcW w:w="4678" w:type="dxa"/>
            <w:tcBorders>
              <w:bottom w:val="nil"/>
            </w:tcBorders>
          </w:tcPr>
          <w:p w14:paraId="0075D6E0" w14:textId="77777777" w:rsidR="00002C93" w:rsidRPr="00BB3448" w:rsidRDefault="00002C93" w:rsidP="00DB4AFD">
            <w:pPr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 xml:space="preserve">Grado de satisfacción que el </w:t>
            </w:r>
            <w:r>
              <w:rPr>
                <w:rFonts w:ascii="Times New Roman" w:eastAsia="Calibri" w:hAnsi="Times New Roman" w:cs="Times New Roman"/>
                <w:szCs w:val="24"/>
              </w:rPr>
              <w:t>patrocinador</w:t>
            </w:r>
            <w:r w:rsidRPr="00BB3448">
              <w:rPr>
                <w:rFonts w:ascii="Times New Roman" w:eastAsia="Calibri" w:hAnsi="Times New Roman" w:cs="Times New Roman"/>
                <w:szCs w:val="24"/>
              </w:rPr>
              <w:t xml:space="preserve"> tiene. El </w:t>
            </w:r>
            <w:r>
              <w:rPr>
                <w:rFonts w:ascii="Times New Roman" w:eastAsia="Calibri" w:hAnsi="Times New Roman" w:cs="Times New Roman"/>
                <w:szCs w:val="24"/>
              </w:rPr>
              <w:t>patrocinador</w:t>
            </w:r>
            <w:r w:rsidRPr="00BB3448">
              <w:rPr>
                <w:rFonts w:ascii="Times New Roman" w:eastAsia="Calibri" w:hAnsi="Times New Roman" w:cs="Times New Roman"/>
                <w:szCs w:val="24"/>
              </w:rPr>
              <w:t xml:space="preserve"> nos indicará su satisfacción evaluando el proyecto</w:t>
            </w:r>
            <w:r>
              <w:rPr>
                <w:rFonts w:ascii="Times New Roman" w:eastAsia="Calibri" w:hAnsi="Times New Roman" w:cs="Times New Roman"/>
                <w:szCs w:val="24"/>
              </w:rPr>
              <w:t>.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vAlign w:val="center"/>
          </w:tcPr>
          <w:p w14:paraId="43C0FA62" w14:textId="77777777" w:rsidR="00002C93" w:rsidRPr="00BB3448" w:rsidRDefault="00002C93" w:rsidP="004773B6">
            <w:pPr>
              <w:keepNext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BB3448">
              <w:rPr>
                <w:rFonts w:ascii="Times New Roman" w:eastAsia="Calibri" w:hAnsi="Times New Roman" w:cs="Times New Roman"/>
                <w:szCs w:val="24"/>
              </w:rPr>
              <w:t>30</w:t>
            </w:r>
          </w:p>
        </w:tc>
      </w:tr>
    </w:tbl>
    <w:p w14:paraId="3D0C09DC" w14:textId="3F25F0A8" w:rsidR="00002C93" w:rsidRPr="0007589F" w:rsidRDefault="004773B6" w:rsidP="004773B6">
      <w:pPr>
        <w:pStyle w:val="Descripcin"/>
        <w:spacing w:before="120"/>
        <w:jc w:val="center"/>
        <w:rPr>
          <w:rFonts w:ascii="Calibri" w:eastAsia="Calibri" w:hAnsi="Calibri" w:cs="Calibri"/>
          <w:color w:val="auto"/>
          <w:szCs w:val="24"/>
        </w:rPr>
      </w:pPr>
      <w:r w:rsidRPr="0007589F">
        <w:rPr>
          <w:color w:val="auto"/>
        </w:rPr>
        <w:t xml:space="preserve">Tabla </w:t>
      </w:r>
      <w:r w:rsidRPr="0007589F">
        <w:rPr>
          <w:color w:val="auto"/>
        </w:rPr>
        <w:fldChar w:fldCharType="begin"/>
      </w:r>
      <w:r w:rsidRPr="0007589F">
        <w:rPr>
          <w:color w:val="auto"/>
        </w:rPr>
        <w:instrText xml:space="preserve"> SEQ Tabla \* ARABIC </w:instrText>
      </w:r>
      <w:r w:rsidRPr="0007589F">
        <w:rPr>
          <w:color w:val="auto"/>
        </w:rPr>
        <w:fldChar w:fldCharType="separate"/>
      </w:r>
      <w:r w:rsidR="007C0463">
        <w:rPr>
          <w:noProof/>
          <w:color w:val="auto"/>
        </w:rPr>
        <w:t>1</w:t>
      </w:r>
      <w:r w:rsidRPr="0007589F">
        <w:rPr>
          <w:color w:val="auto"/>
        </w:rPr>
        <w:fldChar w:fldCharType="end"/>
      </w:r>
      <w:r w:rsidRPr="0007589F">
        <w:rPr>
          <w:color w:val="auto"/>
        </w:rPr>
        <w:t>: Objetivos medibles y criterios de éxito</w:t>
      </w:r>
    </w:p>
    <w:p w14:paraId="11E2FF29" w14:textId="77777777" w:rsidR="00002C93" w:rsidRPr="00BB3448" w:rsidRDefault="00002C93" w:rsidP="00564CB6">
      <w:pPr>
        <w:ind w:firstLine="720"/>
        <w:rPr>
          <w:rFonts w:ascii="Times New Roman" w:eastAsia="Calibri" w:hAnsi="Times New Roman" w:cs="Times New Roman"/>
          <w:szCs w:val="24"/>
        </w:rPr>
      </w:pPr>
      <w:r w:rsidRPr="00BB3448">
        <w:rPr>
          <w:rFonts w:ascii="Times New Roman" w:eastAsia="Calibri" w:hAnsi="Times New Roman" w:cs="Times New Roman"/>
          <w:szCs w:val="24"/>
        </w:rPr>
        <w:t>Por lo tanto, el éxito del proyecto se podrá calcular de la siguiente forma:</w:t>
      </w:r>
    </w:p>
    <w:p w14:paraId="4C639140" w14:textId="77777777" w:rsidR="00002C93" w:rsidRPr="00D622F7" w:rsidRDefault="00002C93" w:rsidP="00A37A1A">
      <w:pPr>
        <w:spacing w:before="240" w:after="240"/>
        <w:jc w:val="center"/>
        <w:rPr>
          <w:rFonts w:ascii="Times New Roman" w:eastAsia="Calibri" w:hAnsi="Times New Roman" w:cs="Times New Roman"/>
          <w:szCs w:val="24"/>
        </w:rPr>
      </w:pPr>
      <m:oMathPara>
        <m:oMath>
          <m:r>
            <w:rPr>
              <w:rFonts w:ascii="Cambria Math" w:eastAsia="Calibri" w:hAnsi="Cambria Math" w:cs="Times New Roman"/>
              <w:szCs w:val="24"/>
            </w:rPr>
            <m:t>Éxito= R*40+C*30+S*30</m:t>
          </m:r>
        </m:oMath>
      </m:oMathPara>
    </w:p>
    <w:p w14:paraId="22C8176C" w14:textId="180160E3" w:rsidR="001E6F2A" w:rsidRPr="00BB3448" w:rsidRDefault="004B6760" w:rsidP="00FD0B5E">
      <w:pPr>
        <w:pStyle w:val="Ttulo3"/>
        <w:numPr>
          <w:ilvl w:val="2"/>
          <w:numId w:val="18"/>
        </w:numPr>
        <w:ind w:left="1134"/>
        <w:rPr>
          <w:rFonts w:eastAsiaTheme="minorEastAsia"/>
        </w:rPr>
      </w:pPr>
      <w:r>
        <w:t xml:space="preserve"> </w:t>
      </w:r>
      <w:bookmarkStart w:id="12" w:name="_Toc56246740"/>
      <w:bookmarkStart w:id="13" w:name="_Toc57301069"/>
      <w:r w:rsidRPr="00BB3448">
        <w:t>Requisitos de alto nivel</w:t>
      </w:r>
      <w:bookmarkEnd w:id="12"/>
      <w:bookmarkEnd w:id="13"/>
    </w:p>
    <w:p w14:paraId="71375589" w14:textId="77777777" w:rsidR="45494D00" w:rsidRDefault="45494D00" w:rsidP="00A37A1A">
      <w:pPr>
        <w:spacing w:after="240"/>
      </w:pPr>
      <w:r>
        <w:t xml:space="preserve">Los requisitos que se definen </w:t>
      </w:r>
      <w:r w:rsidR="101E3F02">
        <w:t xml:space="preserve">por parte de los interesados del proyecto </w:t>
      </w:r>
      <w:r>
        <w:t>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8613"/>
      </w:tblGrid>
      <w:tr w:rsidR="00362323" w14:paraId="324540B6" w14:textId="77777777" w:rsidTr="00CD1DF7">
        <w:tc>
          <w:tcPr>
            <w:tcW w:w="1129" w:type="dxa"/>
            <w:tcBorders>
              <w:top w:val="nil"/>
              <w:left w:val="nil"/>
            </w:tcBorders>
            <w:shd w:val="clear" w:color="auto" w:fill="C6D9F1" w:themeFill="text2" w:themeFillTint="33"/>
          </w:tcPr>
          <w:p w14:paraId="72D957A9" w14:textId="77777777" w:rsidR="00362323" w:rsidRPr="008A2DC1" w:rsidRDefault="00717B9C" w:rsidP="00A801E9">
            <w:pPr>
              <w:spacing w:before="80" w:after="80"/>
              <w:jc w:val="center"/>
              <w:rPr>
                <w:rFonts w:ascii="Times New Roman" w:eastAsia="Calibri" w:hAnsi="Times New Roman" w:cs="Times New Roman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u w:val="single"/>
              </w:rPr>
              <w:t>Id</w:t>
            </w:r>
          </w:p>
        </w:tc>
        <w:tc>
          <w:tcPr>
            <w:tcW w:w="8613" w:type="dxa"/>
            <w:tcBorders>
              <w:top w:val="nil"/>
              <w:right w:val="nil"/>
            </w:tcBorders>
            <w:shd w:val="clear" w:color="auto" w:fill="C6D9F1" w:themeFill="text2" w:themeFillTint="33"/>
          </w:tcPr>
          <w:p w14:paraId="1704E802" w14:textId="77777777" w:rsidR="00362323" w:rsidRPr="008A2DC1" w:rsidRDefault="00717B9C" w:rsidP="00A801E9">
            <w:pPr>
              <w:spacing w:before="80" w:after="80"/>
              <w:jc w:val="center"/>
              <w:rPr>
                <w:rFonts w:ascii="Times New Roman" w:eastAsia="Calibri" w:hAnsi="Times New Roman" w:cs="Times New Roman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u w:val="single"/>
              </w:rPr>
              <w:t>Descripción</w:t>
            </w:r>
          </w:p>
        </w:tc>
      </w:tr>
      <w:tr w:rsidR="00362323" w14:paraId="1AFCF057" w14:textId="77777777" w:rsidTr="00CD1DF7">
        <w:tc>
          <w:tcPr>
            <w:tcW w:w="1129" w:type="dxa"/>
            <w:tcBorders>
              <w:left w:val="nil"/>
            </w:tcBorders>
            <w:vAlign w:val="center"/>
          </w:tcPr>
          <w:p w14:paraId="25D0517F" w14:textId="77777777" w:rsidR="00362323" w:rsidRPr="00592FC6" w:rsidRDefault="00362323" w:rsidP="00F63E5B">
            <w:pPr>
              <w:jc w:val="center"/>
              <w:rPr>
                <w:rFonts w:ascii="Times New Roman" w:eastAsia="Calibri" w:hAnsi="Times New Roman" w:cs="Times New Roman"/>
                <w:color w:val="A6A6A6" w:themeColor="background1" w:themeShade="A6"/>
              </w:rPr>
            </w:pP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RG</w:t>
            </w:r>
            <w:r w:rsidR="008A2DC1"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-</w:t>
            </w: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1</w:t>
            </w:r>
          </w:p>
        </w:tc>
        <w:tc>
          <w:tcPr>
            <w:tcW w:w="8613" w:type="dxa"/>
            <w:tcBorders>
              <w:right w:val="nil"/>
            </w:tcBorders>
          </w:tcPr>
          <w:p w14:paraId="43D344A3" w14:textId="77777777" w:rsidR="00362323" w:rsidRDefault="00F63E5B" w:rsidP="00491435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 w:rsidRPr="6C3BDC38">
              <w:rPr>
                <w:szCs w:val="24"/>
              </w:rPr>
              <w:t>El sistema deberá permitir que los clientes pueden obtener los servicios deseados a través de un desembolso</w:t>
            </w:r>
            <w:r>
              <w:rPr>
                <w:szCs w:val="24"/>
              </w:rPr>
              <w:t>.</w:t>
            </w:r>
          </w:p>
        </w:tc>
      </w:tr>
      <w:tr w:rsidR="00362323" w14:paraId="3E2A4607" w14:textId="77777777" w:rsidTr="00CD1DF7">
        <w:tc>
          <w:tcPr>
            <w:tcW w:w="1129" w:type="dxa"/>
            <w:tcBorders>
              <w:left w:val="nil"/>
            </w:tcBorders>
            <w:vAlign w:val="center"/>
          </w:tcPr>
          <w:p w14:paraId="749D0C40" w14:textId="77777777" w:rsidR="00362323" w:rsidRPr="00592FC6" w:rsidRDefault="00362323" w:rsidP="00F63E5B">
            <w:pPr>
              <w:jc w:val="center"/>
              <w:rPr>
                <w:rFonts w:ascii="Times New Roman" w:eastAsia="Calibri" w:hAnsi="Times New Roman" w:cs="Times New Roman"/>
                <w:color w:val="A6A6A6" w:themeColor="background1" w:themeShade="A6"/>
              </w:rPr>
            </w:pP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RG</w:t>
            </w:r>
            <w:r w:rsidR="008A2DC1"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-</w:t>
            </w: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2</w:t>
            </w:r>
          </w:p>
        </w:tc>
        <w:tc>
          <w:tcPr>
            <w:tcW w:w="8613" w:type="dxa"/>
            <w:tcBorders>
              <w:right w:val="nil"/>
            </w:tcBorders>
          </w:tcPr>
          <w:p w14:paraId="47EBDA80" w14:textId="77777777" w:rsidR="00362323" w:rsidRDefault="00F63E5B" w:rsidP="00491435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 w:rsidRPr="6C3BDC38">
              <w:rPr>
                <w:szCs w:val="24"/>
              </w:rPr>
              <w:t>El sistema permitirá que el cliente pueda descargarse los vídeos que haya comprado</w:t>
            </w:r>
            <w:r>
              <w:rPr>
                <w:szCs w:val="24"/>
              </w:rPr>
              <w:t>.</w:t>
            </w:r>
          </w:p>
        </w:tc>
      </w:tr>
      <w:tr w:rsidR="00362323" w14:paraId="36CA3702" w14:textId="77777777" w:rsidTr="00CD1DF7">
        <w:tc>
          <w:tcPr>
            <w:tcW w:w="1129" w:type="dxa"/>
            <w:tcBorders>
              <w:left w:val="nil"/>
            </w:tcBorders>
            <w:vAlign w:val="center"/>
          </w:tcPr>
          <w:p w14:paraId="76CD5919" w14:textId="77777777" w:rsidR="00362323" w:rsidRPr="00592FC6" w:rsidRDefault="00362323" w:rsidP="00F63E5B">
            <w:pPr>
              <w:jc w:val="center"/>
              <w:rPr>
                <w:rFonts w:ascii="Times New Roman" w:eastAsia="Calibri" w:hAnsi="Times New Roman" w:cs="Times New Roman"/>
                <w:color w:val="A6A6A6" w:themeColor="background1" w:themeShade="A6"/>
              </w:rPr>
            </w:pP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RG</w:t>
            </w:r>
            <w:r w:rsidR="008A2DC1"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-</w:t>
            </w: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3</w:t>
            </w:r>
          </w:p>
        </w:tc>
        <w:tc>
          <w:tcPr>
            <w:tcW w:w="8613" w:type="dxa"/>
            <w:tcBorders>
              <w:right w:val="nil"/>
            </w:tcBorders>
          </w:tcPr>
          <w:p w14:paraId="3EE01D20" w14:textId="77777777" w:rsidR="00362323" w:rsidRDefault="00F63E5B" w:rsidP="00491435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 w:rsidRPr="6C3BDC38">
              <w:rPr>
                <w:szCs w:val="24"/>
              </w:rPr>
              <w:t>El sistema permitirá que el cliente pueda volver a ver una clase a la que haya asistido</w:t>
            </w:r>
            <w:r>
              <w:rPr>
                <w:szCs w:val="24"/>
              </w:rPr>
              <w:t>.</w:t>
            </w:r>
          </w:p>
        </w:tc>
      </w:tr>
      <w:tr w:rsidR="00362323" w14:paraId="347DD30A" w14:textId="77777777" w:rsidTr="00CD1DF7">
        <w:tc>
          <w:tcPr>
            <w:tcW w:w="1129" w:type="dxa"/>
            <w:tcBorders>
              <w:left w:val="nil"/>
            </w:tcBorders>
            <w:vAlign w:val="center"/>
          </w:tcPr>
          <w:p w14:paraId="06AD0E2A" w14:textId="77777777" w:rsidR="00362323" w:rsidRPr="00592FC6" w:rsidRDefault="00362323" w:rsidP="00F63E5B">
            <w:pPr>
              <w:jc w:val="center"/>
              <w:rPr>
                <w:rFonts w:ascii="Times New Roman" w:eastAsia="Calibri" w:hAnsi="Times New Roman" w:cs="Times New Roman"/>
                <w:color w:val="A6A6A6" w:themeColor="background1" w:themeShade="A6"/>
              </w:rPr>
            </w:pP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RG</w:t>
            </w:r>
            <w:r w:rsidR="008A2DC1"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-</w:t>
            </w: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4</w:t>
            </w:r>
          </w:p>
        </w:tc>
        <w:tc>
          <w:tcPr>
            <w:tcW w:w="8613" w:type="dxa"/>
            <w:tcBorders>
              <w:right w:val="nil"/>
            </w:tcBorders>
          </w:tcPr>
          <w:p w14:paraId="38050AD8" w14:textId="77777777" w:rsidR="00362323" w:rsidRDefault="00F63E5B" w:rsidP="00491435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 w:rsidRPr="6C3BDC38">
              <w:rPr>
                <w:szCs w:val="24"/>
              </w:rPr>
              <w:t>El sistema deberá de permitir que un cliente se registre</w:t>
            </w:r>
            <w:r>
              <w:rPr>
                <w:szCs w:val="24"/>
              </w:rPr>
              <w:t>.</w:t>
            </w:r>
          </w:p>
        </w:tc>
      </w:tr>
      <w:tr w:rsidR="00362323" w14:paraId="1262D37A" w14:textId="77777777" w:rsidTr="00CD1DF7">
        <w:tc>
          <w:tcPr>
            <w:tcW w:w="1129" w:type="dxa"/>
            <w:tcBorders>
              <w:left w:val="nil"/>
            </w:tcBorders>
            <w:vAlign w:val="center"/>
          </w:tcPr>
          <w:p w14:paraId="5A1606EA" w14:textId="77777777" w:rsidR="00362323" w:rsidRPr="00592FC6" w:rsidRDefault="00362323" w:rsidP="00F63E5B">
            <w:pPr>
              <w:jc w:val="center"/>
              <w:rPr>
                <w:rFonts w:ascii="Times New Roman" w:eastAsia="Calibri" w:hAnsi="Times New Roman" w:cs="Times New Roman"/>
                <w:color w:val="A6A6A6" w:themeColor="background1" w:themeShade="A6"/>
              </w:rPr>
            </w:pP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RG</w:t>
            </w:r>
            <w:r w:rsidR="008A2DC1"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-</w:t>
            </w: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5</w:t>
            </w:r>
          </w:p>
        </w:tc>
        <w:tc>
          <w:tcPr>
            <w:tcW w:w="8613" w:type="dxa"/>
            <w:tcBorders>
              <w:right w:val="nil"/>
            </w:tcBorders>
          </w:tcPr>
          <w:p w14:paraId="1A142882" w14:textId="77777777" w:rsidR="00362323" w:rsidRDefault="004D2602" w:rsidP="00491435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 w:rsidRPr="6C3BDC38">
              <w:rPr>
                <w:szCs w:val="24"/>
              </w:rPr>
              <w:t>El cliente tendrá que registrarse para obtener ciertos servicios</w:t>
            </w:r>
            <w:r>
              <w:rPr>
                <w:szCs w:val="24"/>
              </w:rPr>
              <w:t>.</w:t>
            </w:r>
          </w:p>
        </w:tc>
      </w:tr>
      <w:tr w:rsidR="00362323" w14:paraId="49ABBB0D" w14:textId="77777777" w:rsidTr="00CD1DF7">
        <w:tc>
          <w:tcPr>
            <w:tcW w:w="1129" w:type="dxa"/>
            <w:tcBorders>
              <w:left w:val="nil"/>
            </w:tcBorders>
            <w:vAlign w:val="center"/>
          </w:tcPr>
          <w:p w14:paraId="7457B766" w14:textId="77777777" w:rsidR="00362323" w:rsidRPr="00592FC6" w:rsidRDefault="00362323" w:rsidP="00F63E5B">
            <w:pPr>
              <w:jc w:val="center"/>
              <w:rPr>
                <w:rFonts w:ascii="Times New Roman" w:eastAsia="Calibri" w:hAnsi="Times New Roman" w:cs="Times New Roman"/>
                <w:color w:val="A6A6A6" w:themeColor="background1" w:themeShade="A6"/>
              </w:rPr>
            </w:pP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RG</w:t>
            </w:r>
            <w:r w:rsidR="008A2DC1"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-</w:t>
            </w: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6</w:t>
            </w:r>
          </w:p>
        </w:tc>
        <w:tc>
          <w:tcPr>
            <w:tcW w:w="8613" w:type="dxa"/>
            <w:tcBorders>
              <w:right w:val="nil"/>
            </w:tcBorders>
          </w:tcPr>
          <w:p w14:paraId="6423BA37" w14:textId="77777777" w:rsidR="00362323" w:rsidRDefault="004D2602" w:rsidP="00491435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>
              <w:t>El sistema dispondrá de métodos de pagos seguros.</w:t>
            </w:r>
          </w:p>
        </w:tc>
      </w:tr>
      <w:tr w:rsidR="00717B9C" w14:paraId="29D9AB57" w14:textId="77777777" w:rsidTr="00CD1DF7">
        <w:tc>
          <w:tcPr>
            <w:tcW w:w="1129" w:type="dxa"/>
            <w:tcBorders>
              <w:left w:val="nil"/>
              <w:bottom w:val="single" w:sz="4" w:space="0" w:color="auto"/>
            </w:tcBorders>
            <w:vAlign w:val="center"/>
          </w:tcPr>
          <w:p w14:paraId="5C33D137" w14:textId="77777777" w:rsidR="00717B9C" w:rsidRPr="00592FC6" w:rsidRDefault="00717B9C" w:rsidP="00F63E5B">
            <w:pPr>
              <w:jc w:val="center"/>
              <w:rPr>
                <w:rFonts w:ascii="Times New Roman" w:eastAsia="Calibri" w:hAnsi="Times New Roman" w:cs="Times New Roman"/>
                <w:color w:val="A6A6A6" w:themeColor="background1" w:themeShade="A6"/>
              </w:rPr>
            </w:pP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RG</w:t>
            </w:r>
            <w:r w:rsidR="008A2DC1"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-</w:t>
            </w: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7</w:t>
            </w:r>
          </w:p>
        </w:tc>
        <w:tc>
          <w:tcPr>
            <w:tcW w:w="8613" w:type="dxa"/>
            <w:tcBorders>
              <w:bottom w:val="single" w:sz="4" w:space="0" w:color="auto"/>
              <w:right w:val="nil"/>
            </w:tcBorders>
          </w:tcPr>
          <w:p w14:paraId="4AEE0F9C" w14:textId="77777777" w:rsidR="00717B9C" w:rsidRPr="00755963" w:rsidRDefault="00755963" w:rsidP="00491435">
            <w:pPr>
              <w:spacing w:before="40" w:after="40"/>
              <w:jc w:val="both"/>
            </w:pPr>
            <w:r>
              <w:t>El sistema deberá ir acompañado por la documentación correspondiente al Acta de Constitución</w:t>
            </w:r>
            <w:r w:rsidR="00187C31">
              <w:t>.</w:t>
            </w:r>
          </w:p>
        </w:tc>
      </w:tr>
      <w:tr w:rsidR="00717B9C" w14:paraId="7E4FE146" w14:textId="77777777" w:rsidTr="00CD1DF7">
        <w:tc>
          <w:tcPr>
            <w:tcW w:w="1129" w:type="dxa"/>
            <w:tcBorders>
              <w:left w:val="nil"/>
              <w:bottom w:val="nil"/>
            </w:tcBorders>
            <w:vAlign w:val="center"/>
          </w:tcPr>
          <w:p w14:paraId="1E8EF004" w14:textId="77777777" w:rsidR="00717B9C" w:rsidRPr="00592FC6" w:rsidRDefault="00717B9C" w:rsidP="00F63E5B">
            <w:pPr>
              <w:jc w:val="center"/>
              <w:rPr>
                <w:rFonts w:ascii="Times New Roman" w:eastAsia="Calibri" w:hAnsi="Times New Roman" w:cs="Times New Roman"/>
                <w:color w:val="A6A6A6" w:themeColor="background1" w:themeShade="A6"/>
              </w:rPr>
            </w:pP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RG</w:t>
            </w:r>
            <w:r w:rsidR="008A2DC1"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-</w:t>
            </w:r>
            <w:r w:rsidRPr="00592FC6">
              <w:rPr>
                <w:rFonts w:ascii="Times New Roman" w:eastAsia="Calibri" w:hAnsi="Times New Roman" w:cs="Times New Roman"/>
                <w:color w:val="A6A6A6" w:themeColor="background1" w:themeShade="A6"/>
              </w:rPr>
              <w:t>8</w:t>
            </w:r>
          </w:p>
        </w:tc>
        <w:tc>
          <w:tcPr>
            <w:tcW w:w="8613" w:type="dxa"/>
            <w:tcBorders>
              <w:bottom w:val="nil"/>
              <w:right w:val="nil"/>
            </w:tcBorders>
          </w:tcPr>
          <w:p w14:paraId="6C9A80E6" w14:textId="77777777" w:rsidR="00717B9C" w:rsidRDefault="00755963" w:rsidP="00482C2B">
            <w:pPr>
              <w:keepNext/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>
              <w:t>El sistema deberá ir acompañado la documentación correspondiente al Plan de Gestión</w:t>
            </w:r>
            <w:r w:rsidR="00187C31">
              <w:t>.</w:t>
            </w:r>
          </w:p>
        </w:tc>
      </w:tr>
    </w:tbl>
    <w:p w14:paraId="684D6B22" w14:textId="7B3B74FA" w:rsidR="00482C2B" w:rsidRPr="00482C2B" w:rsidRDefault="00482C2B" w:rsidP="00482C2B">
      <w:pPr>
        <w:pStyle w:val="Descripcin"/>
        <w:spacing w:before="120"/>
        <w:jc w:val="center"/>
        <w:rPr>
          <w:color w:val="auto"/>
        </w:rPr>
      </w:pPr>
      <w:bookmarkStart w:id="14" w:name="_Toc56246741"/>
      <w:r w:rsidRPr="00482C2B">
        <w:rPr>
          <w:color w:val="auto"/>
        </w:rPr>
        <w:t xml:space="preserve">Tabla </w:t>
      </w:r>
      <w:r w:rsidRPr="00482C2B">
        <w:rPr>
          <w:color w:val="auto"/>
        </w:rPr>
        <w:fldChar w:fldCharType="begin"/>
      </w:r>
      <w:r w:rsidRPr="00482C2B">
        <w:rPr>
          <w:color w:val="auto"/>
        </w:rPr>
        <w:instrText xml:space="preserve"> SEQ Tabla \* ARABIC </w:instrText>
      </w:r>
      <w:r w:rsidRPr="00482C2B">
        <w:rPr>
          <w:color w:val="auto"/>
        </w:rPr>
        <w:fldChar w:fldCharType="separate"/>
      </w:r>
      <w:r w:rsidR="007C0463">
        <w:rPr>
          <w:noProof/>
          <w:color w:val="auto"/>
        </w:rPr>
        <w:t>2</w:t>
      </w:r>
      <w:r w:rsidRPr="00482C2B">
        <w:rPr>
          <w:color w:val="auto"/>
        </w:rPr>
        <w:fldChar w:fldCharType="end"/>
      </w:r>
      <w:r w:rsidRPr="00482C2B">
        <w:rPr>
          <w:color w:val="auto"/>
        </w:rPr>
        <w:t>: Requisitos de alto nivel</w:t>
      </w:r>
    </w:p>
    <w:p w14:paraId="59824605" w14:textId="28836BED" w:rsidR="004B6760" w:rsidRPr="00BB3448" w:rsidRDefault="007B5002" w:rsidP="00FD0B5E">
      <w:pPr>
        <w:pStyle w:val="Ttulo3"/>
        <w:numPr>
          <w:ilvl w:val="2"/>
          <w:numId w:val="18"/>
        </w:numPr>
        <w:ind w:left="1134"/>
        <w:rPr>
          <w:rFonts w:eastAsiaTheme="minorEastAsia"/>
        </w:rPr>
      </w:pPr>
      <w:r>
        <w:t xml:space="preserve"> </w:t>
      </w:r>
      <w:bookmarkStart w:id="15" w:name="_Toc57301070"/>
      <w:r w:rsidR="00A86F6D">
        <w:t>D</w:t>
      </w:r>
      <w:r w:rsidR="004B6760" w:rsidRPr="00BB3448">
        <w:t xml:space="preserve">escripción de alto nivel </w:t>
      </w:r>
      <w:r w:rsidR="00A86F6D">
        <w:t>con</w:t>
      </w:r>
      <w:r w:rsidR="004B6760" w:rsidRPr="00BB3448">
        <w:t xml:space="preserve"> sus límites, supuestos y restricciones</w:t>
      </w:r>
      <w:bookmarkEnd w:id="14"/>
      <w:bookmarkEnd w:id="15"/>
    </w:p>
    <w:p w14:paraId="75C516F0" w14:textId="77777777" w:rsidR="0078401E" w:rsidRPr="0078401E" w:rsidRDefault="004B6760" w:rsidP="00E6211A">
      <w:pPr>
        <w:jc w:val="both"/>
        <w:rPr>
          <w:rFonts w:ascii="Times New Roman" w:eastAsia="Calibri" w:hAnsi="Times New Roman" w:cs="Times New Roman"/>
        </w:rPr>
      </w:pPr>
      <w:r w:rsidRPr="651BA3A1">
        <w:rPr>
          <w:rFonts w:ascii="Times New Roman" w:eastAsia="Calibri" w:hAnsi="Times New Roman" w:cs="Times New Roman"/>
        </w:rPr>
        <w:t xml:space="preserve">El producto es una aplicación web de tienda virtual que permita a cualquier posible </w:t>
      </w:r>
      <w:r w:rsidR="6498A6BC" w:rsidRPr="651BA3A1">
        <w:rPr>
          <w:rFonts w:ascii="Times New Roman" w:eastAsia="Calibri" w:hAnsi="Times New Roman" w:cs="Times New Roman"/>
        </w:rPr>
        <w:t>usuario</w:t>
      </w:r>
      <w:r w:rsidRPr="651BA3A1">
        <w:rPr>
          <w:rFonts w:ascii="Times New Roman" w:eastAsia="Calibri" w:hAnsi="Times New Roman" w:cs="Times New Roman"/>
        </w:rPr>
        <w:t xml:space="preserve"> la compra de vídeos didácticos relacionados con actividades deportivas varias.</w:t>
      </w:r>
      <w:r w:rsidR="14D80652" w:rsidRPr="4AE912B3">
        <w:rPr>
          <w:rFonts w:ascii="Times New Roman" w:eastAsia="Calibri" w:hAnsi="Times New Roman" w:cs="Times New Roman"/>
        </w:rPr>
        <w:t xml:space="preserve"> </w:t>
      </w:r>
      <w:r w:rsidR="14D80652" w:rsidRPr="0F75615B">
        <w:rPr>
          <w:rFonts w:ascii="Times New Roman" w:eastAsia="Calibri" w:hAnsi="Times New Roman" w:cs="Times New Roman"/>
        </w:rPr>
        <w:t>Una</w:t>
      </w:r>
      <w:r w:rsidR="14D80652" w:rsidRPr="4AE912B3">
        <w:rPr>
          <w:rFonts w:ascii="Times New Roman" w:eastAsia="Calibri" w:hAnsi="Times New Roman" w:cs="Times New Roman"/>
        </w:rPr>
        <w:t xml:space="preserve"> vez est</w:t>
      </w:r>
      <w:r w:rsidR="0029390B">
        <w:rPr>
          <w:rFonts w:ascii="Times New Roman" w:eastAsia="Calibri" w:hAnsi="Times New Roman" w:cs="Times New Roman"/>
        </w:rPr>
        <w:t>é</w:t>
      </w:r>
      <w:r w:rsidR="14D80652" w:rsidRPr="4AE912B3">
        <w:rPr>
          <w:rFonts w:ascii="Times New Roman" w:eastAsia="Calibri" w:hAnsi="Times New Roman" w:cs="Times New Roman"/>
        </w:rPr>
        <w:t xml:space="preserve"> desplegada</w:t>
      </w:r>
      <w:r w:rsidR="14D80652" w:rsidRPr="0F75615B">
        <w:rPr>
          <w:rFonts w:ascii="Times New Roman" w:eastAsia="Calibri" w:hAnsi="Times New Roman" w:cs="Times New Roman"/>
        </w:rPr>
        <w:t xml:space="preserve">, </w:t>
      </w:r>
      <w:r w:rsidR="14D80652" w:rsidRPr="32851124">
        <w:rPr>
          <w:rFonts w:ascii="Times New Roman" w:eastAsia="Calibri" w:hAnsi="Times New Roman" w:cs="Times New Roman"/>
        </w:rPr>
        <w:t>el equipo de desarrollo no se</w:t>
      </w:r>
      <w:r w:rsidR="14D80652" w:rsidRPr="095A268E">
        <w:rPr>
          <w:rFonts w:ascii="Times New Roman" w:eastAsia="Calibri" w:hAnsi="Times New Roman" w:cs="Times New Roman"/>
        </w:rPr>
        <w:t xml:space="preserve"> </w:t>
      </w:r>
      <w:r w:rsidR="14D80652" w:rsidRPr="70F624FE">
        <w:rPr>
          <w:rFonts w:ascii="Times New Roman" w:eastAsia="Calibri" w:hAnsi="Times New Roman" w:cs="Times New Roman"/>
        </w:rPr>
        <w:t xml:space="preserve">responsabilizará del mantenimiento </w:t>
      </w:r>
      <w:r w:rsidR="75614EF6" w:rsidRPr="00643B5B">
        <w:rPr>
          <w:rFonts w:ascii="Times New Roman" w:eastAsia="Calibri" w:hAnsi="Times New Roman" w:cs="Times New Roman"/>
        </w:rPr>
        <w:t xml:space="preserve">ni de </w:t>
      </w:r>
      <w:r w:rsidR="75614EF6" w:rsidRPr="40E63C30">
        <w:rPr>
          <w:rFonts w:ascii="Times New Roman" w:eastAsia="Calibri" w:hAnsi="Times New Roman" w:cs="Times New Roman"/>
        </w:rPr>
        <w:t xml:space="preserve">realizar otras modificaciones. </w:t>
      </w:r>
    </w:p>
    <w:p w14:paraId="250DEF53" w14:textId="77777777" w:rsidR="0E8A880D" w:rsidRDefault="6F70B19A" w:rsidP="00E6211A">
      <w:pPr>
        <w:jc w:val="both"/>
        <w:rPr>
          <w:rFonts w:ascii="Times New Roman" w:eastAsia="Calibri" w:hAnsi="Times New Roman" w:cs="Times New Roman"/>
        </w:rPr>
      </w:pPr>
      <w:r w:rsidRPr="715B34B6">
        <w:rPr>
          <w:rFonts w:ascii="Times New Roman" w:eastAsia="Calibri" w:hAnsi="Times New Roman" w:cs="Times New Roman"/>
        </w:rPr>
        <w:t xml:space="preserve">Las dos restricciones más </w:t>
      </w:r>
      <w:r w:rsidRPr="63D4D616">
        <w:rPr>
          <w:rFonts w:ascii="Times New Roman" w:eastAsia="Calibri" w:hAnsi="Times New Roman" w:cs="Times New Roman"/>
        </w:rPr>
        <w:t xml:space="preserve">importantes </w:t>
      </w:r>
      <w:r w:rsidRPr="40FF648D">
        <w:rPr>
          <w:rFonts w:ascii="Times New Roman" w:eastAsia="Calibri" w:hAnsi="Times New Roman" w:cs="Times New Roman"/>
        </w:rPr>
        <w:t xml:space="preserve">que restringen este proyecto son que </w:t>
      </w:r>
      <w:r w:rsidRPr="058BB335">
        <w:rPr>
          <w:rFonts w:ascii="Times New Roman" w:eastAsia="Calibri" w:hAnsi="Times New Roman" w:cs="Times New Roman"/>
        </w:rPr>
        <w:t xml:space="preserve">la aplicación debe ser entregada </w:t>
      </w:r>
      <w:r w:rsidR="5B16D395" w:rsidRPr="058BB335">
        <w:rPr>
          <w:rFonts w:ascii="Times New Roman" w:eastAsia="Calibri" w:hAnsi="Times New Roman" w:cs="Times New Roman"/>
        </w:rPr>
        <w:t xml:space="preserve">antes de la </w:t>
      </w:r>
      <w:r w:rsidR="5B16D395" w:rsidRPr="3AE429C0">
        <w:rPr>
          <w:rFonts w:ascii="Times New Roman" w:eastAsia="Calibri" w:hAnsi="Times New Roman" w:cs="Times New Roman"/>
        </w:rPr>
        <w:t>fecha y hora fijada</w:t>
      </w:r>
      <w:r w:rsidR="3190556D" w:rsidRPr="292A480F">
        <w:rPr>
          <w:rFonts w:ascii="Times New Roman" w:eastAsia="Calibri" w:hAnsi="Times New Roman" w:cs="Times New Roman"/>
        </w:rPr>
        <w:t xml:space="preserve"> y</w:t>
      </w:r>
      <w:r w:rsidR="3190556D" w:rsidRPr="3E67B1DD">
        <w:rPr>
          <w:rFonts w:ascii="Times New Roman" w:eastAsia="Calibri" w:hAnsi="Times New Roman" w:cs="Times New Roman"/>
        </w:rPr>
        <w:t xml:space="preserve">, que </w:t>
      </w:r>
      <w:r w:rsidR="3190556D" w:rsidRPr="30E1533D">
        <w:rPr>
          <w:rFonts w:ascii="Times New Roman" w:eastAsia="Calibri" w:hAnsi="Times New Roman" w:cs="Times New Roman"/>
        </w:rPr>
        <w:t xml:space="preserve">el producto deberá </w:t>
      </w:r>
      <w:r w:rsidR="3190556D" w:rsidRPr="11122DDB">
        <w:rPr>
          <w:rFonts w:ascii="Times New Roman" w:eastAsia="Calibri" w:hAnsi="Times New Roman" w:cs="Times New Roman"/>
        </w:rPr>
        <w:t>cumplir todos los requisitos</w:t>
      </w:r>
      <w:r w:rsidR="3190556D" w:rsidRPr="71AF3B6D">
        <w:rPr>
          <w:rFonts w:ascii="Times New Roman" w:eastAsia="Calibri" w:hAnsi="Times New Roman" w:cs="Times New Roman"/>
        </w:rPr>
        <w:t xml:space="preserve"> </w:t>
      </w:r>
      <w:r w:rsidR="3190556D" w:rsidRPr="4DD5C839">
        <w:rPr>
          <w:rFonts w:ascii="Times New Roman" w:eastAsia="Calibri" w:hAnsi="Times New Roman" w:cs="Times New Roman"/>
        </w:rPr>
        <w:t>establecidos.</w:t>
      </w:r>
    </w:p>
    <w:p w14:paraId="22A2F9A1" w14:textId="77777777" w:rsidR="001F16E4" w:rsidRPr="001F16E4" w:rsidRDefault="2F134654" w:rsidP="00E6211A">
      <w:pPr>
        <w:jc w:val="both"/>
        <w:rPr>
          <w:rFonts w:ascii="Times New Roman" w:eastAsia="Calibri" w:hAnsi="Times New Roman" w:cs="Times New Roman"/>
        </w:rPr>
      </w:pPr>
      <w:r w:rsidRPr="6D2FD101">
        <w:rPr>
          <w:rFonts w:ascii="Times New Roman" w:eastAsia="Calibri" w:hAnsi="Times New Roman" w:cs="Times New Roman"/>
        </w:rPr>
        <w:t>Además, se supone que, si la aplicación desplegada no cumple los requisitos, el equipo posee una semana para realizar un nuevo despliegue, esta vez cumpliendo todos los requisitos.</w:t>
      </w:r>
    </w:p>
    <w:p w14:paraId="0C6A8E8A" w14:textId="17EBD355" w:rsidR="005B65C7" w:rsidRPr="00BB3448" w:rsidRDefault="005B65C7" w:rsidP="00FD0B5E">
      <w:pPr>
        <w:pStyle w:val="Ttulo3"/>
        <w:numPr>
          <w:ilvl w:val="2"/>
          <w:numId w:val="18"/>
        </w:numPr>
        <w:ind w:left="1134"/>
        <w:rPr>
          <w:rFonts w:eastAsiaTheme="minorEastAsia"/>
        </w:rPr>
      </w:pPr>
      <w:r>
        <w:t xml:space="preserve"> </w:t>
      </w:r>
      <w:bookmarkStart w:id="16" w:name="_Toc57301071"/>
      <w:r w:rsidRPr="00BB3448">
        <w:t xml:space="preserve">Requisitos de aprobación del </w:t>
      </w:r>
      <w:r>
        <w:t>P</w:t>
      </w:r>
      <w:r w:rsidRPr="00BB3448">
        <w:t>royecto</w:t>
      </w:r>
      <w:bookmarkEnd w:id="16"/>
    </w:p>
    <w:p w14:paraId="1A54EBA7" w14:textId="63CA00B6" w:rsidR="00F40643" w:rsidRDefault="005B65C7" w:rsidP="00C857C3">
      <w:pPr>
        <w:jc w:val="both"/>
      </w:pPr>
      <w:r w:rsidRPr="0F75615B">
        <w:t xml:space="preserve">El proyecto será un éxito si </w:t>
      </w:r>
      <w:r w:rsidRPr="4DD5C839">
        <w:t xml:space="preserve">el </w:t>
      </w:r>
      <w:r>
        <w:t>patrocinador</w:t>
      </w:r>
      <w:r w:rsidRPr="0C46DC14">
        <w:t xml:space="preserve"> nos da el visto bueno y nos da su aprobación del proyecto.</w:t>
      </w:r>
      <w:r w:rsidRPr="0F75615B">
        <w:t xml:space="preserve"> </w:t>
      </w:r>
      <w:r w:rsidRPr="2B0354AA">
        <w:t xml:space="preserve">Solo se </w:t>
      </w:r>
      <w:r w:rsidRPr="67C6EF08">
        <w:t>considerará</w:t>
      </w:r>
      <w:r w:rsidRPr="2B0354AA">
        <w:t xml:space="preserve"> un éxito si ocurre lo </w:t>
      </w:r>
      <w:r w:rsidRPr="1B0E7899">
        <w:t>mencionado anteriormente, por el contrario</w:t>
      </w:r>
      <w:r w:rsidRPr="6705EB13">
        <w:t>,</w:t>
      </w:r>
      <w:r w:rsidRPr="1B0E7899">
        <w:t xml:space="preserve"> se </w:t>
      </w:r>
      <w:r w:rsidRPr="6705EB13">
        <w:t xml:space="preserve">considerará un fracaso. </w:t>
      </w:r>
      <w:r w:rsidRPr="7CF44BF4">
        <w:t>Por consecuente, el</w:t>
      </w:r>
      <w:r w:rsidRPr="0F75615B">
        <w:t xml:space="preserve"> patrocinador será el encargado de la aprobación y calificación de los entregables del proyecto</w:t>
      </w:r>
      <w:r w:rsidRPr="2FEFEE2A">
        <w:t xml:space="preserve">, además de firmar </w:t>
      </w:r>
      <w:r w:rsidRPr="699E99E2">
        <w:t>la aprobación del proyecto.</w:t>
      </w:r>
      <w:bookmarkStart w:id="17" w:name="_Toc56338226"/>
      <w:bookmarkStart w:id="18" w:name="_Toc56246742"/>
      <w:bookmarkEnd w:id="17"/>
    </w:p>
    <w:p w14:paraId="614F4AFC" w14:textId="55FC11EB" w:rsidR="004B6760" w:rsidRPr="00BB3448" w:rsidRDefault="00F018E7" w:rsidP="00FD0B5E">
      <w:pPr>
        <w:pStyle w:val="Ttulo3"/>
        <w:numPr>
          <w:ilvl w:val="2"/>
          <w:numId w:val="18"/>
        </w:numPr>
        <w:ind w:left="1134"/>
      </w:pPr>
      <w:r>
        <w:t xml:space="preserve"> </w:t>
      </w:r>
      <w:bookmarkStart w:id="19" w:name="_Toc57301072"/>
      <w:r w:rsidR="004B6760" w:rsidRPr="00BB3448">
        <w:t>Riesgos de alto nivel</w:t>
      </w:r>
      <w:bookmarkEnd w:id="18"/>
      <w:bookmarkEnd w:id="19"/>
    </w:p>
    <w:p w14:paraId="39FC99E9" w14:textId="77777777" w:rsidR="004B6760" w:rsidRPr="00BB3448" w:rsidRDefault="5DDFD102" w:rsidP="009340A3">
      <w:pPr>
        <w:spacing w:after="120"/>
      </w:pPr>
      <w:r>
        <w:t>Los riesgos que se pueden encontrar son:</w:t>
      </w:r>
    </w:p>
    <w:p w14:paraId="2AA95CDB" w14:textId="77777777" w:rsidR="004B6760" w:rsidRPr="00BB3448" w:rsidRDefault="5DDFD102" w:rsidP="00FD0B5E">
      <w:pPr>
        <w:pStyle w:val="Prrafodelista"/>
        <w:numPr>
          <w:ilvl w:val="0"/>
          <w:numId w:val="8"/>
        </w:numPr>
        <w:spacing w:after="40"/>
        <w:ind w:left="714" w:hanging="357"/>
        <w:contextualSpacing w:val="0"/>
        <w:jc w:val="both"/>
        <w:rPr>
          <w:rFonts w:eastAsiaTheme="majorEastAsia" w:cstheme="majorBidi"/>
          <w:szCs w:val="24"/>
        </w:rPr>
      </w:pPr>
      <w:r>
        <w:t>El desconocimiento de la herramienta por parte de los miembros del equipo puede llevar a</w:t>
      </w:r>
      <w:r w:rsidR="3467E5B4">
        <w:t xml:space="preserve"> alargar</w:t>
      </w:r>
      <w:r>
        <w:t xml:space="preserve"> el desarrollo de la aplicaci</w:t>
      </w:r>
      <w:r w:rsidR="01C81FE9">
        <w:t>ón</w:t>
      </w:r>
      <w:r w:rsidR="25285E8F">
        <w:t xml:space="preserve"> más de lo necesario y que se cometan una gran variedad de errores comunes.</w:t>
      </w:r>
    </w:p>
    <w:p w14:paraId="3E5C15E6" w14:textId="77777777" w:rsidR="004B6760" w:rsidRPr="00BB3448" w:rsidRDefault="312D7DF5" w:rsidP="00FD0B5E">
      <w:pPr>
        <w:pStyle w:val="Prrafodelista"/>
        <w:numPr>
          <w:ilvl w:val="0"/>
          <w:numId w:val="8"/>
        </w:numPr>
        <w:spacing w:after="40"/>
        <w:ind w:left="714" w:hanging="357"/>
        <w:contextualSpacing w:val="0"/>
        <w:jc w:val="both"/>
        <w:rPr>
          <w:szCs w:val="24"/>
        </w:rPr>
      </w:pPr>
      <w:r>
        <w:t xml:space="preserve">Al ser este el primer proyecto de gran envergadura para algunos miembros del equipo, esto puede llevar a </w:t>
      </w:r>
      <w:r w:rsidR="0A92D790">
        <w:t>errores durante la gestión del proyecto.</w:t>
      </w:r>
    </w:p>
    <w:p w14:paraId="6DC0F850" w14:textId="77777777" w:rsidR="004B6760" w:rsidRPr="00BB3448" w:rsidRDefault="3DEC71A3" w:rsidP="00FD0B5E">
      <w:pPr>
        <w:pStyle w:val="Prrafodelista"/>
        <w:numPr>
          <w:ilvl w:val="0"/>
          <w:numId w:val="8"/>
        </w:numPr>
        <w:spacing w:after="40"/>
        <w:ind w:left="714" w:hanging="357"/>
        <w:contextualSpacing w:val="0"/>
        <w:jc w:val="both"/>
        <w:rPr>
          <w:szCs w:val="24"/>
        </w:rPr>
      </w:pPr>
      <w:r w:rsidRPr="2FD0E425">
        <w:rPr>
          <w:rFonts w:ascii="Times New Roman" w:eastAsia="Calibri" w:hAnsi="Times New Roman" w:cs="Times New Roman"/>
        </w:rPr>
        <w:t>Si se llegase a o</w:t>
      </w:r>
      <w:r w:rsidR="004B6760" w:rsidRPr="2FD0E425">
        <w:rPr>
          <w:rFonts w:ascii="Times New Roman" w:eastAsia="Calibri" w:hAnsi="Times New Roman" w:cs="Times New Roman"/>
        </w:rPr>
        <w:t>rganizar mal la ejecución del trabajo a realizar</w:t>
      </w:r>
      <w:r w:rsidR="708C376E" w:rsidRPr="2FD0E425">
        <w:rPr>
          <w:rFonts w:ascii="Times New Roman" w:eastAsia="Calibri" w:hAnsi="Times New Roman" w:cs="Times New Roman"/>
        </w:rPr>
        <w:t xml:space="preserve">, </w:t>
      </w:r>
      <w:r w:rsidR="004B6760" w:rsidRPr="2FD0E425">
        <w:rPr>
          <w:rFonts w:ascii="Times New Roman" w:eastAsia="Calibri" w:hAnsi="Times New Roman" w:cs="Times New Roman"/>
        </w:rPr>
        <w:t>llevaría a no cumplir los plazos de entrega.</w:t>
      </w:r>
    </w:p>
    <w:p w14:paraId="4A60A03A" w14:textId="77777777" w:rsidR="009E180F" w:rsidRDefault="2BC112BB" w:rsidP="00FD0B5E">
      <w:pPr>
        <w:pStyle w:val="Prrafodelista"/>
        <w:numPr>
          <w:ilvl w:val="0"/>
          <w:numId w:val="8"/>
        </w:numPr>
        <w:jc w:val="both"/>
      </w:pPr>
      <w:r w:rsidRPr="2FD0E425">
        <w:t xml:space="preserve">Se podría </w:t>
      </w:r>
      <w:r w:rsidR="004B6760" w:rsidRPr="2FD0E425">
        <w:t>mal interpretar los requisitos y</w:t>
      </w:r>
      <w:r w:rsidR="6FCEDEC8" w:rsidRPr="2FD0E425">
        <w:t>,</w:t>
      </w:r>
      <w:r w:rsidR="004B6760" w:rsidRPr="2FD0E425">
        <w:t xml:space="preserve"> por tanto, desarrollar una aplicación que no satisface las necesidades de lo</w:t>
      </w:r>
      <w:bookmarkStart w:id="20" w:name="_Toc56337866"/>
      <w:bookmarkStart w:id="21" w:name="_Toc56337979"/>
      <w:bookmarkStart w:id="22" w:name="_Toc56338076"/>
      <w:bookmarkStart w:id="23" w:name="_Toc56338228"/>
      <w:bookmarkStart w:id="24" w:name="_Toc56339092"/>
      <w:bookmarkStart w:id="25" w:name="_Toc56341651"/>
      <w:bookmarkStart w:id="26" w:name="_Toc56344675"/>
      <w:bookmarkStart w:id="27" w:name="_Toc56345164"/>
      <w:bookmarkStart w:id="28" w:name="_Toc56345272"/>
      <w:bookmarkStart w:id="29" w:name="_Toc56347324"/>
      <w:bookmarkStart w:id="30" w:name="_Toc56351027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="004B6760" w:rsidRPr="2FD0E425">
        <w:t>s clientes.</w:t>
      </w:r>
    </w:p>
    <w:p w14:paraId="5212DC25" w14:textId="1D4EFD49" w:rsidR="005B65C7" w:rsidRPr="008758C8" w:rsidRDefault="00B867C4" w:rsidP="00FD0B5E">
      <w:pPr>
        <w:pStyle w:val="Ttulo3"/>
        <w:numPr>
          <w:ilvl w:val="2"/>
          <w:numId w:val="18"/>
        </w:numPr>
        <w:ind w:left="1134"/>
      </w:pPr>
      <w:r>
        <w:t xml:space="preserve"> </w:t>
      </w:r>
      <w:bookmarkStart w:id="31" w:name="_Toc57301073"/>
      <w:r w:rsidR="005B65C7">
        <w:t>Criterios de cierre o cancelación del proyecto</w:t>
      </w:r>
      <w:bookmarkEnd w:id="31"/>
    </w:p>
    <w:p w14:paraId="38945B52" w14:textId="77777777" w:rsidR="005B65C7" w:rsidRPr="00811F7A" w:rsidRDefault="005B65C7" w:rsidP="005B65C7">
      <w:pPr>
        <w:jc w:val="both"/>
      </w:pPr>
      <w:r>
        <w:t>El único criterio de cierre sería que el patrocinador apruebe todos y cada uno de los criterios de aceptación.</w:t>
      </w:r>
    </w:p>
    <w:p w14:paraId="2E803780" w14:textId="77777777" w:rsidR="005B65C7" w:rsidRPr="00546CB8" w:rsidRDefault="005B65C7" w:rsidP="005B65C7">
      <w:pPr>
        <w:jc w:val="both"/>
      </w:pPr>
      <w:r>
        <w:t>Los criterios de cancelación del proyecto se pueden dar debido a varias situaciones, las cuales son:</w:t>
      </w:r>
    </w:p>
    <w:p w14:paraId="07DDF3C2" w14:textId="77777777" w:rsidR="005B65C7" w:rsidRPr="0003473C" w:rsidRDefault="005B65C7" w:rsidP="00FD0B5E">
      <w:pPr>
        <w:pStyle w:val="Prrafodelista"/>
        <w:numPr>
          <w:ilvl w:val="0"/>
          <w:numId w:val="10"/>
        </w:numPr>
        <w:spacing w:after="40"/>
        <w:ind w:left="714" w:hanging="357"/>
        <w:contextualSpacing w:val="0"/>
        <w:jc w:val="both"/>
        <w:rPr>
          <w:rFonts w:asciiTheme="majorBidi" w:eastAsiaTheme="majorBidi" w:hAnsiTheme="majorBidi" w:cstheme="majorBidi"/>
        </w:rPr>
      </w:pPr>
      <w:r w:rsidRPr="6A68B952">
        <w:rPr>
          <w:rFonts w:eastAsiaTheme="majorEastAsia" w:cstheme="majorBidi"/>
        </w:rPr>
        <w:t>P</w:t>
      </w:r>
      <w:r>
        <w:rPr>
          <w:rFonts w:eastAsiaTheme="majorEastAsia" w:cstheme="majorBidi"/>
        </w:rPr>
        <w:t>é</w:t>
      </w:r>
      <w:r w:rsidRPr="6A68B952">
        <w:rPr>
          <w:rFonts w:eastAsiaTheme="majorEastAsia" w:cstheme="majorBidi"/>
        </w:rPr>
        <w:t xml:space="preserve">rdida de 3 o más </w:t>
      </w:r>
      <w:r w:rsidRPr="6B008808">
        <w:rPr>
          <w:rFonts w:eastAsiaTheme="majorEastAsia" w:cstheme="majorBidi"/>
        </w:rPr>
        <w:t>integrantes del equipo</w:t>
      </w:r>
      <w:r w:rsidRPr="5862F046">
        <w:rPr>
          <w:rFonts w:eastAsiaTheme="majorEastAsia" w:cstheme="majorBidi"/>
        </w:rPr>
        <w:t>.</w:t>
      </w:r>
    </w:p>
    <w:p w14:paraId="68DD0D2D" w14:textId="77777777" w:rsidR="005B65C7" w:rsidRDefault="005B65C7" w:rsidP="00FD0B5E">
      <w:pPr>
        <w:pStyle w:val="Prrafodelista"/>
        <w:numPr>
          <w:ilvl w:val="0"/>
          <w:numId w:val="10"/>
        </w:numPr>
        <w:spacing w:after="40"/>
        <w:ind w:left="714" w:hanging="357"/>
        <w:contextualSpacing w:val="0"/>
        <w:jc w:val="both"/>
        <w:rPr>
          <w:rFonts w:asciiTheme="majorBidi" w:eastAsiaTheme="majorBidi" w:hAnsiTheme="majorBidi" w:cstheme="majorBidi"/>
        </w:rPr>
      </w:pPr>
      <w:r w:rsidRPr="5862F046">
        <w:rPr>
          <w:rFonts w:eastAsiaTheme="majorEastAsia" w:cstheme="majorBidi"/>
        </w:rPr>
        <w:t>Falta del pago acordado</w:t>
      </w:r>
      <w:r w:rsidRPr="0E074E2D">
        <w:rPr>
          <w:rFonts w:eastAsiaTheme="majorEastAsia" w:cstheme="majorBidi"/>
        </w:rPr>
        <w:t xml:space="preserve"> con el patrocinador.</w:t>
      </w:r>
    </w:p>
    <w:p w14:paraId="034F5DEE" w14:textId="41FA31B4" w:rsidR="005B65C7" w:rsidRPr="00134339" w:rsidRDefault="005B65C7" w:rsidP="00FD0B5E">
      <w:pPr>
        <w:pStyle w:val="Prrafodelista"/>
        <w:numPr>
          <w:ilvl w:val="0"/>
          <w:numId w:val="10"/>
        </w:numPr>
        <w:spacing w:after="40"/>
        <w:ind w:left="714" w:hanging="357"/>
        <w:contextualSpacing w:val="0"/>
        <w:jc w:val="both"/>
        <w:rPr>
          <w:rFonts w:asciiTheme="majorBidi" w:eastAsiaTheme="majorBidi" w:hAnsiTheme="majorBidi" w:cstheme="majorBidi"/>
        </w:rPr>
      </w:pPr>
      <w:r w:rsidRPr="36684B29">
        <w:rPr>
          <w:rFonts w:eastAsiaTheme="majorEastAsia" w:cstheme="majorBidi"/>
        </w:rPr>
        <w:t>Abstención del patrocinador a la hora de firmar el acta de constitución, tras haberla revisado.</w:t>
      </w:r>
    </w:p>
    <w:p w14:paraId="24CEB58C" w14:textId="433B8387" w:rsidR="00134339" w:rsidRPr="00134339" w:rsidRDefault="00134339" w:rsidP="00FD0B5E">
      <w:pPr>
        <w:pStyle w:val="Prrafodelista"/>
        <w:numPr>
          <w:ilvl w:val="0"/>
          <w:numId w:val="10"/>
        </w:numPr>
        <w:spacing w:after="40"/>
        <w:ind w:left="714" w:hanging="357"/>
        <w:contextualSpacing w:val="0"/>
        <w:jc w:val="both"/>
      </w:pPr>
      <w:r w:rsidRPr="7819E96A">
        <w:rPr>
          <w:rFonts w:eastAsiaTheme="majorEastAsia" w:cstheme="majorBidi"/>
        </w:rPr>
        <w:t xml:space="preserve">Imposibilidad de </w:t>
      </w:r>
      <w:r w:rsidRPr="39EBD346">
        <w:rPr>
          <w:rFonts w:eastAsiaTheme="majorEastAsia" w:cstheme="majorBidi"/>
        </w:rPr>
        <w:t>finalizar</w:t>
      </w:r>
      <w:r w:rsidRPr="7819E96A">
        <w:rPr>
          <w:rFonts w:eastAsiaTheme="majorEastAsia" w:cstheme="majorBidi"/>
        </w:rPr>
        <w:t xml:space="preserve"> el proyecto debido a las </w:t>
      </w:r>
      <w:r w:rsidRPr="60221AD0">
        <w:rPr>
          <w:rFonts w:eastAsiaTheme="majorEastAsia" w:cstheme="majorBidi"/>
        </w:rPr>
        <w:t xml:space="preserve">medidas sanitarias de la situación grave de pandemia </w:t>
      </w:r>
      <w:r w:rsidRPr="39EBD346">
        <w:rPr>
          <w:rFonts w:eastAsiaTheme="majorEastAsia" w:cstheme="majorBidi"/>
        </w:rPr>
        <w:t>sanitaria mundial</w:t>
      </w:r>
      <w:r w:rsidR="00651B5F">
        <w:rPr>
          <w:rFonts w:eastAsiaTheme="majorEastAsia" w:cstheme="majorBidi"/>
        </w:rPr>
        <w:t>.</w:t>
      </w:r>
    </w:p>
    <w:p w14:paraId="4F5D1C9C" w14:textId="13DD18AB" w:rsidR="004B6760" w:rsidRPr="00BB3448" w:rsidRDefault="00B867C4" w:rsidP="00FD0B5E">
      <w:pPr>
        <w:pStyle w:val="Ttulo3"/>
        <w:numPr>
          <w:ilvl w:val="2"/>
          <w:numId w:val="18"/>
        </w:numPr>
        <w:ind w:left="1134"/>
      </w:pPr>
      <w:r>
        <w:t xml:space="preserve"> </w:t>
      </w:r>
      <w:r w:rsidR="00EF2FEC">
        <w:t xml:space="preserve"> </w:t>
      </w:r>
      <w:bookmarkStart w:id="32" w:name="_Toc56246743"/>
      <w:bookmarkStart w:id="33" w:name="_Toc57301074"/>
      <w:r w:rsidR="004B6760" w:rsidRPr="00BB3448">
        <w:t>Resumen del cronograma de hitos</w:t>
      </w:r>
      <w:bookmarkEnd w:id="32"/>
      <w:bookmarkEnd w:id="33"/>
    </w:p>
    <w:p w14:paraId="421F7F76" w14:textId="7CFFE72C" w:rsidR="0A706628" w:rsidRDefault="0A706628" w:rsidP="00E6211A">
      <w:pPr>
        <w:jc w:val="both"/>
      </w:pPr>
      <w:r>
        <w:t xml:space="preserve">El desarrollo completo del proyecto estará compuesto por </w:t>
      </w:r>
      <w:r w:rsidR="479C552A">
        <w:t>4</w:t>
      </w:r>
      <w:r>
        <w:t xml:space="preserve"> hitos principales, los cuales son inicio, planificación, </w:t>
      </w:r>
      <w:r w:rsidR="003A2E95">
        <w:t>‘</w:t>
      </w:r>
      <w:r>
        <w:t>iteración 1</w:t>
      </w:r>
      <w:r w:rsidR="563C1450">
        <w:t xml:space="preserve"> y 2</w:t>
      </w:r>
      <w:r w:rsidR="003A2E95">
        <w:t>’</w:t>
      </w:r>
      <w:r w:rsidR="002A675C">
        <w:t>,</w:t>
      </w:r>
      <w:r w:rsidR="563C1450">
        <w:t xml:space="preserve"> y por último</w:t>
      </w:r>
      <w:r>
        <w:t xml:space="preserve"> </w:t>
      </w:r>
      <w:r w:rsidR="003A2E95">
        <w:t>‘</w:t>
      </w:r>
      <w:r>
        <w:t xml:space="preserve">iteración </w:t>
      </w:r>
      <w:r w:rsidR="6BFC0C99">
        <w:t>3 y cierre</w:t>
      </w:r>
      <w:r w:rsidR="003A2E95">
        <w:t>’</w:t>
      </w:r>
      <w:r w:rsidR="6BFC0C99">
        <w:t>. Estos estarán distribui</w:t>
      </w:r>
      <w:r w:rsidR="456C1AF0">
        <w:t>dos en 3 meses comenzando en noviembre y acabándose en enero. Cada uno de los hitos estará definido p</w:t>
      </w:r>
      <w:r w:rsidR="0C2C983D">
        <w:t xml:space="preserve">or el </w:t>
      </w:r>
      <w:r w:rsidR="00A42F26">
        <w:t>patrocinador</w:t>
      </w:r>
      <w:r w:rsidR="0C2C983D">
        <w:t xml:space="preserve">, pero será el equipo de proyecto, el encargado de la planificación del proyecto dentro de los márgenes definidos por el </w:t>
      </w:r>
      <w:r w:rsidR="00027BD7">
        <w:t>patrocinador</w:t>
      </w:r>
      <w:r w:rsidR="0C2C983D">
        <w:t>.</w:t>
      </w:r>
    </w:p>
    <w:p w14:paraId="4D69B632" w14:textId="406C39C3" w:rsidR="54E1443B" w:rsidRDefault="54E1443B" w:rsidP="00E6211A">
      <w:pPr>
        <w:jc w:val="both"/>
      </w:pPr>
      <w:r>
        <w:t xml:space="preserve">El equipo organizará una reunión no presencial durante la primera semana </w:t>
      </w:r>
      <w:r w:rsidR="073D2EC7">
        <w:t>después</w:t>
      </w:r>
      <w:r>
        <w:t xml:space="preserve"> de haber entregado el hito anterior, esta reu</w:t>
      </w:r>
      <w:r w:rsidR="7E8EFE0D">
        <w:t>nión será considerada como el comienzo del nuevo hito</w:t>
      </w:r>
      <w:r w:rsidR="00AD7A20">
        <w:t>.</w:t>
      </w:r>
      <w:r w:rsidR="56B53034">
        <w:t xml:space="preserve"> </w:t>
      </w:r>
      <w:r w:rsidR="00AD7A20">
        <w:t>P</w:t>
      </w:r>
      <w:r w:rsidR="56B53034">
        <w:t>or defecto esta se organizarán los martes, y en estas reuniones, se recopilarán y definirán las tareas a realizar para</w:t>
      </w:r>
      <w:r w:rsidR="522B0E9E">
        <w:t xml:space="preserve"> el nuevo hito y se asignarán a los encargados de realizar dicha tarea. </w:t>
      </w:r>
      <w:r w:rsidR="0486F92A">
        <w:t>Además,</w:t>
      </w:r>
      <w:r w:rsidR="522B0E9E">
        <w:t xml:space="preserve"> se realizarán reuniones con el </w:t>
      </w:r>
      <w:r w:rsidR="00EB237E">
        <w:t>patrocinador</w:t>
      </w:r>
      <w:r w:rsidR="522B0E9E">
        <w:t xml:space="preserve"> cada jueves, con el fin de poder realizar un</w:t>
      </w:r>
      <w:r w:rsidR="3FFFAFB6">
        <w:t xml:space="preserve"> correcto seguimiento del plan de gestión</w:t>
      </w:r>
      <w:r w:rsidR="6DBE0988">
        <w:t>.</w:t>
      </w:r>
    </w:p>
    <w:p w14:paraId="6B7F7E51" w14:textId="336EB571" w:rsidR="6DBE0988" w:rsidRDefault="6DBE0988" w:rsidP="00E6211A">
      <w:pPr>
        <w:jc w:val="both"/>
      </w:pPr>
      <w:r>
        <w:t>La entrega de cada hito se plante</w:t>
      </w:r>
      <w:r w:rsidR="006E4D7A">
        <w:t>a</w:t>
      </w:r>
      <w:r>
        <w:t xml:space="preserve"> para el día anterior a la fecha límite de entrega de este hito, para poder revisarlo y hacer alguna modificación en el caso de que sea necesario</w:t>
      </w:r>
      <w:r w:rsidR="65A2716D">
        <w:t xml:space="preserve">. En los dos primero hitos, las entregas estarán únicamente compuesta por la documentación generada por la gestión del proyecto, para el resto de </w:t>
      </w:r>
      <w:r w:rsidR="05D2FD11">
        <w:t>los hitos</w:t>
      </w:r>
      <w:r w:rsidR="65A2716D">
        <w:t xml:space="preserve">, </w:t>
      </w:r>
      <w:r w:rsidR="2447569F">
        <w:t>los entregables estarán compuestos tanto por la documentación generada como del producto en cada fase de iteración, estando completo en la entrega del último hito.</w:t>
      </w:r>
    </w:p>
    <w:p w14:paraId="151DE7AF" w14:textId="77777777" w:rsidR="0A005F9C" w:rsidRDefault="0A005F9C" w:rsidP="00E6211A">
      <w:r>
        <w:t>Como conclusión, se desglosarán los diferentes hitos, incluyendo su periodo de realización y el tiempo estimado para su realización</w:t>
      </w:r>
      <w:r w:rsidR="30134F81">
        <w:t xml:space="preserve"> en la siguiente tabla:</w:t>
      </w:r>
    </w:p>
    <w:tbl>
      <w:tblPr>
        <w:tblStyle w:val="Tablaconcuadrcula"/>
        <w:tblW w:w="10490" w:type="dxa"/>
        <w:jc w:val="center"/>
        <w:tblLook w:val="06A0" w:firstRow="1" w:lastRow="0" w:firstColumn="1" w:lastColumn="0" w:noHBand="1" w:noVBand="1"/>
      </w:tblPr>
      <w:tblGrid>
        <w:gridCol w:w="2333"/>
        <w:gridCol w:w="1439"/>
        <w:gridCol w:w="1395"/>
        <w:gridCol w:w="1256"/>
        <w:gridCol w:w="4067"/>
      </w:tblGrid>
      <w:tr w:rsidR="00AE6B6B" w:rsidRPr="008A2DC1" w14:paraId="457A36C4" w14:textId="77777777" w:rsidTr="00F02DA3">
        <w:trPr>
          <w:trHeight w:val="1170"/>
          <w:tblHeader/>
          <w:jc w:val="center"/>
        </w:trPr>
        <w:tc>
          <w:tcPr>
            <w:tcW w:w="2340" w:type="dxa"/>
            <w:tcBorders>
              <w:top w:val="nil"/>
              <w:left w:val="nil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40C7F7FF" w14:textId="5018B645" w:rsidR="00AE6B6B" w:rsidRPr="008A2DC1" w:rsidRDefault="004A33AD" w:rsidP="00DB4AFD">
            <w:pPr>
              <w:spacing w:before="120"/>
              <w:jc w:val="center"/>
              <w:rPr>
                <w:rFonts w:ascii="Times New Roman" w:eastAsia="Calibri" w:hAnsi="Times New Roman" w:cs="Times New Roman"/>
                <w:u w:val="single"/>
              </w:rPr>
            </w:pPr>
            <w:r>
              <w:br w:type="page"/>
            </w:r>
            <w:r w:rsidR="00AE6B6B" w:rsidRPr="008A2DC1">
              <w:rPr>
                <w:rFonts w:ascii="Times New Roman" w:eastAsia="Calibri" w:hAnsi="Times New Roman" w:cs="Times New Roman"/>
                <w:u w:val="single"/>
              </w:rPr>
              <w:t>Hito o evento significativo</w:t>
            </w:r>
          </w:p>
        </w:tc>
        <w:tc>
          <w:tcPr>
            <w:tcW w:w="1440" w:type="dxa"/>
            <w:tcBorders>
              <w:top w:val="nil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281D85D" w14:textId="77777777" w:rsidR="00AE6B6B" w:rsidRPr="008A2DC1" w:rsidRDefault="00AE6B6B" w:rsidP="00DB4AFD">
            <w:pPr>
              <w:jc w:val="center"/>
              <w:rPr>
                <w:rFonts w:ascii="Times New Roman" w:eastAsia="Calibri" w:hAnsi="Times New Roman" w:cs="Times New Roman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u w:val="single"/>
              </w:rPr>
              <w:t>Fecha de inicio programada</w:t>
            </w:r>
          </w:p>
        </w:tc>
        <w:tc>
          <w:tcPr>
            <w:tcW w:w="1395" w:type="dxa"/>
            <w:tcBorders>
              <w:top w:val="nil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A5642BF" w14:textId="77777777" w:rsidR="00AE6B6B" w:rsidRPr="008A2DC1" w:rsidRDefault="00AE6B6B" w:rsidP="00DB4AFD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u w:val="single"/>
              </w:rPr>
              <w:t>Fecha de fin programada</w:t>
            </w:r>
          </w:p>
        </w:tc>
        <w:tc>
          <w:tcPr>
            <w:tcW w:w="1230" w:type="dxa"/>
            <w:tcBorders>
              <w:top w:val="nil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3A4B86DC" w14:textId="77777777" w:rsidR="00AE6B6B" w:rsidRPr="008A2DC1" w:rsidRDefault="00AE6B6B" w:rsidP="00DB4AFD">
            <w:pPr>
              <w:jc w:val="center"/>
              <w:rPr>
                <w:rFonts w:ascii="Times New Roman" w:eastAsia="Calibri" w:hAnsi="Times New Roman" w:cs="Times New Roman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u w:val="single"/>
              </w:rPr>
              <w:t>Tiempo estimado</w:t>
            </w:r>
          </w:p>
        </w:tc>
        <w:tc>
          <w:tcPr>
            <w:tcW w:w="4085" w:type="dxa"/>
            <w:tcBorders>
              <w:top w:val="nil"/>
              <w:bottom w:val="doub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7E8167DB" w14:textId="77777777" w:rsidR="00AE6B6B" w:rsidRPr="008A2DC1" w:rsidRDefault="00AE6B6B" w:rsidP="00DB4AFD">
            <w:pPr>
              <w:spacing w:line="276" w:lineRule="auto"/>
              <w:jc w:val="center"/>
              <w:rPr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u w:val="single"/>
              </w:rPr>
              <w:t>Ítems que entregar</w:t>
            </w:r>
          </w:p>
        </w:tc>
      </w:tr>
      <w:tr w:rsidR="00AE6B6B" w14:paraId="13F33E3F" w14:textId="77777777" w:rsidTr="009E14F5">
        <w:trPr>
          <w:jc w:val="center"/>
        </w:trPr>
        <w:tc>
          <w:tcPr>
            <w:tcW w:w="234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C93E0EE" w14:textId="77777777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Inicio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0290199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03/11/2020</w:t>
            </w:r>
          </w:p>
        </w:tc>
        <w:tc>
          <w:tcPr>
            <w:tcW w:w="13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02F1D3A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16/11/2020</w:t>
            </w:r>
          </w:p>
        </w:tc>
        <w:tc>
          <w:tcPr>
            <w:tcW w:w="12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812152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19 horas</w:t>
            </w:r>
          </w:p>
        </w:tc>
        <w:tc>
          <w:tcPr>
            <w:tcW w:w="40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06E82C2C" w14:textId="77777777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Documentación Plan de Inicio</w:t>
            </w:r>
          </w:p>
        </w:tc>
      </w:tr>
      <w:tr w:rsidR="00AE6B6B" w14:paraId="5493302D" w14:textId="77777777" w:rsidTr="005F35C6">
        <w:trPr>
          <w:jc w:val="center"/>
        </w:trPr>
        <w:tc>
          <w:tcPr>
            <w:tcW w:w="2340" w:type="dxa"/>
            <w:tcBorders>
              <w:top w:val="double" w:sz="4" w:space="0" w:color="auto"/>
              <w:left w:val="nil"/>
              <w:bottom w:val="single" w:sz="4" w:space="0" w:color="000000" w:themeColor="text1"/>
            </w:tcBorders>
            <w:vAlign w:val="center"/>
          </w:tcPr>
          <w:p w14:paraId="75A7BB71" w14:textId="77777777" w:rsidR="00AE6B6B" w:rsidRDefault="00AE6B6B" w:rsidP="00DB4AFD">
            <w:pPr>
              <w:spacing w:before="40" w:after="40" w:line="259" w:lineRule="auto"/>
            </w:pPr>
            <w:r w:rsidRPr="3E1807BF">
              <w:rPr>
                <w:rFonts w:ascii="Times New Roman" w:eastAsia="Calibri" w:hAnsi="Times New Roman" w:cs="Times New Roman"/>
              </w:rPr>
              <w:t>Reunión organizativa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3ECEE5F9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03/11/2020</w:t>
            </w:r>
          </w:p>
        </w:tc>
        <w:tc>
          <w:tcPr>
            <w:tcW w:w="1395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2259481E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03/11/2020</w:t>
            </w:r>
          </w:p>
        </w:tc>
        <w:tc>
          <w:tcPr>
            <w:tcW w:w="1230" w:type="dxa"/>
            <w:tcBorders>
              <w:top w:val="double" w:sz="4" w:space="0" w:color="auto"/>
              <w:bottom w:val="single" w:sz="4" w:space="0" w:color="000000" w:themeColor="text1"/>
            </w:tcBorders>
            <w:vAlign w:val="center"/>
          </w:tcPr>
          <w:p w14:paraId="56306563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1.5 horas</w:t>
            </w:r>
          </w:p>
        </w:tc>
        <w:tc>
          <w:tcPr>
            <w:tcW w:w="4085" w:type="dxa"/>
            <w:tcBorders>
              <w:top w:val="double" w:sz="4" w:space="0" w:color="auto"/>
              <w:bottom w:val="single" w:sz="4" w:space="0" w:color="000000" w:themeColor="text1"/>
              <w:right w:val="nil"/>
            </w:tcBorders>
            <w:vAlign w:val="center"/>
          </w:tcPr>
          <w:p w14:paraId="19AE738A" w14:textId="3E4031D0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Índice de puntos a realizar</w:t>
            </w:r>
            <w:r w:rsidR="00224DD9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E6B6B" w14:paraId="776C8F14" w14:textId="77777777" w:rsidTr="00543E4C">
        <w:trPr>
          <w:jc w:val="center"/>
        </w:trPr>
        <w:tc>
          <w:tcPr>
            <w:tcW w:w="2340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14:paraId="2DAC0D49" w14:textId="77777777" w:rsidR="00AE6B6B" w:rsidRDefault="00AE6B6B" w:rsidP="00DB4AFD">
            <w:pPr>
              <w:spacing w:before="40" w:after="40" w:line="276" w:lineRule="auto"/>
            </w:pPr>
            <w:r w:rsidRPr="3E1807BF">
              <w:rPr>
                <w:rFonts w:ascii="Times New Roman" w:eastAsia="Calibri" w:hAnsi="Times New Roman" w:cs="Times New Roman"/>
              </w:rPr>
              <w:t xml:space="preserve">Reunión </w:t>
            </w:r>
            <w:r>
              <w:rPr>
                <w:rFonts w:ascii="Times New Roman" w:eastAsia="Calibri" w:hAnsi="Times New Roman" w:cs="Times New Roman"/>
              </w:rPr>
              <w:t>patrocinador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vAlign w:val="center"/>
          </w:tcPr>
          <w:p w14:paraId="3C866251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12/11/2020</w:t>
            </w:r>
          </w:p>
        </w:tc>
        <w:tc>
          <w:tcPr>
            <w:tcW w:w="1395" w:type="dxa"/>
            <w:tcBorders>
              <w:bottom w:val="single" w:sz="4" w:space="0" w:color="000000" w:themeColor="text1"/>
            </w:tcBorders>
            <w:vAlign w:val="center"/>
          </w:tcPr>
          <w:p w14:paraId="0A768B21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12/11/2020</w:t>
            </w:r>
          </w:p>
        </w:tc>
        <w:tc>
          <w:tcPr>
            <w:tcW w:w="1230" w:type="dxa"/>
            <w:tcBorders>
              <w:bottom w:val="single" w:sz="4" w:space="0" w:color="000000" w:themeColor="text1"/>
            </w:tcBorders>
            <w:vAlign w:val="center"/>
          </w:tcPr>
          <w:p w14:paraId="00C43254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 horas</w:t>
            </w:r>
          </w:p>
        </w:tc>
        <w:tc>
          <w:tcPr>
            <w:tcW w:w="4085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14:paraId="01CB82FB" w14:textId="3FC3C7E9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de la versión actual de los documentos desarrollados</w:t>
            </w:r>
            <w:r w:rsidR="00224DD9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E6B6B" w14:paraId="136A6F68" w14:textId="77777777" w:rsidTr="009E14F5">
        <w:trPr>
          <w:jc w:val="center"/>
        </w:trPr>
        <w:tc>
          <w:tcPr>
            <w:tcW w:w="2340" w:type="dxa"/>
            <w:tcBorders>
              <w:left w:val="nil"/>
              <w:bottom w:val="double" w:sz="4" w:space="0" w:color="000000" w:themeColor="text1"/>
            </w:tcBorders>
            <w:vAlign w:val="center"/>
          </w:tcPr>
          <w:p w14:paraId="1AB9EAF0" w14:textId="77777777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interna</w:t>
            </w:r>
          </w:p>
        </w:tc>
        <w:tc>
          <w:tcPr>
            <w:tcW w:w="1440" w:type="dxa"/>
            <w:tcBorders>
              <w:bottom w:val="double" w:sz="4" w:space="0" w:color="000000" w:themeColor="text1"/>
            </w:tcBorders>
            <w:vAlign w:val="center"/>
          </w:tcPr>
          <w:p w14:paraId="6976BD4C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15/11/2020</w:t>
            </w:r>
          </w:p>
        </w:tc>
        <w:tc>
          <w:tcPr>
            <w:tcW w:w="1395" w:type="dxa"/>
            <w:tcBorders>
              <w:bottom w:val="double" w:sz="4" w:space="0" w:color="000000" w:themeColor="text1"/>
            </w:tcBorders>
            <w:vAlign w:val="center"/>
          </w:tcPr>
          <w:p w14:paraId="0B48EAB9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15/11/2020</w:t>
            </w:r>
          </w:p>
        </w:tc>
        <w:tc>
          <w:tcPr>
            <w:tcW w:w="1230" w:type="dxa"/>
            <w:tcBorders>
              <w:bottom w:val="double" w:sz="4" w:space="0" w:color="000000" w:themeColor="text1"/>
            </w:tcBorders>
            <w:vAlign w:val="center"/>
          </w:tcPr>
          <w:p w14:paraId="07617415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4 horas</w:t>
            </w:r>
          </w:p>
        </w:tc>
        <w:tc>
          <w:tcPr>
            <w:tcW w:w="4085" w:type="dxa"/>
            <w:tcBorders>
              <w:bottom w:val="double" w:sz="4" w:space="0" w:color="000000" w:themeColor="text1"/>
              <w:right w:val="nil"/>
            </w:tcBorders>
            <w:vAlign w:val="center"/>
          </w:tcPr>
          <w:p w14:paraId="40AEF7EF" w14:textId="54D91D32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Obtención de la versión final de los documentos a entregar</w:t>
            </w:r>
            <w:r w:rsidR="00224DD9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E6B6B" w14:paraId="50F8FA21" w14:textId="77777777" w:rsidTr="009E14F5">
        <w:trPr>
          <w:jc w:val="center"/>
        </w:trPr>
        <w:tc>
          <w:tcPr>
            <w:tcW w:w="2340" w:type="dxa"/>
            <w:tcBorders>
              <w:top w:val="double" w:sz="4" w:space="0" w:color="000000" w:themeColor="text1"/>
              <w:left w:val="nil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540AB9D" w14:textId="77777777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Planificación</w:t>
            </w:r>
          </w:p>
        </w:tc>
        <w:tc>
          <w:tcPr>
            <w:tcW w:w="14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D04A723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17/11/2020</w:t>
            </w:r>
          </w:p>
        </w:tc>
        <w:tc>
          <w:tcPr>
            <w:tcW w:w="139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68CC25B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07/12/2020</w:t>
            </w:r>
          </w:p>
        </w:tc>
        <w:tc>
          <w:tcPr>
            <w:tcW w:w="12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2108F254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23 horas</w:t>
            </w:r>
          </w:p>
        </w:tc>
        <w:tc>
          <w:tcPr>
            <w:tcW w:w="408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nil"/>
            </w:tcBorders>
            <w:vAlign w:val="center"/>
          </w:tcPr>
          <w:p w14:paraId="6F454F1D" w14:textId="77777777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Documentación Plan de Gestión</w:t>
            </w:r>
          </w:p>
        </w:tc>
      </w:tr>
      <w:tr w:rsidR="00AE6B6B" w14:paraId="1BB54393" w14:textId="77777777" w:rsidTr="005F35C6">
        <w:trPr>
          <w:jc w:val="center"/>
        </w:trPr>
        <w:tc>
          <w:tcPr>
            <w:tcW w:w="2340" w:type="dxa"/>
            <w:tcBorders>
              <w:top w:val="doub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14:paraId="7AA0A1B8" w14:textId="77777777" w:rsidR="00AE6B6B" w:rsidRDefault="00AE6B6B" w:rsidP="00DB4AFD">
            <w:pPr>
              <w:spacing w:before="40" w:after="40" w:line="259" w:lineRule="auto"/>
            </w:pPr>
            <w:r w:rsidRPr="3E1807BF">
              <w:rPr>
                <w:rFonts w:ascii="Times New Roman" w:eastAsia="Calibri" w:hAnsi="Times New Roman" w:cs="Times New Roman"/>
              </w:rPr>
              <w:t>Reunión organizativa</w:t>
            </w:r>
          </w:p>
        </w:tc>
        <w:tc>
          <w:tcPr>
            <w:tcW w:w="1440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7F6918F6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17/11/2020</w:t>
            </w:r>
          </w:p>
        </w:tc>
        <w:tc>
          <w:tcPr>
            <w:tcW w:w="13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7DEF7ECA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17/11/2020</w:t>
            </w:r>
          </w:p>
        </w:tc>
        <w:tc>
          <w:tcPr>
            <w:tcW w:w="1230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67DFFB19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1.5 horas</w:t>
            </w:r>
          </w:p>
        </w:tc>
        <w:tc>
          <w:tcPr>
            <w:tcW w:w="4085" w:type="dxa"/>
            <w:tcBorders>
              <w:top w:val="doub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16B0E7B2" w14:textId="2841E20E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Definición de los requisitos que se realizarán en el actual sprint y reparto de tareas, es decir, el Sprint Planning</w:t>
            </w:r>
            <w:r w:rsidR="00224DD9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E6B6B" w14:paraId="5818CF29" w14:textId="77777777" w:rsidTr="00543E4C">
        <w:trPr>
          <w:jc w:val="center"/>
        </w:trPr>
        <w:tc>
          <w:tcPr>
            <w:tcW w:w="2340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14:paraId="13EE22D1" w14:textId="77777777" w:rsidR="00AE6B6B" w:rsidRDefault="00AE6B6B" w:rsidP="00DB4AFD">
            <w:pPr>
              <w:spacing w:before="40" w:after="40" w:line="276" w:lineRule="auto"/>
            </w:pPr>
            <w:r w:rsidRPr="3E1807BF">
              <w:rPr>
                <w:rFonts w:ascii="Times New Roman" w:eastAsia="Calibri" w:hAnsi="Times New Roman" w:cs="Times New Roman"/>
              </w:rPr>
              <w:t xml:space="preserve">Reunión </w:t>
            </w:r>
            <w:r>
              <w:rPr>
                <w:rFonts w:ascii="Times New Roman" w:eastAsia="Calibri" w:hAnsi="Times New Roman" w:cs="Times New Roman"/>
              </w:rPr>
              <w:t>patrocinador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vAlign w:val="center"/>
          </w:tcPr>
          <w:p w14:paraId="31BA592F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19/11/2020</w:t>
            </w:r>
          </w:p>
        </w:tc>
        <w:tc>
          <w:tcPr>
            <w:tcW w:w="1395" w:type="dxa"/>
            <w:tcBorders>
              <w:bottom w:val="single" w:sz="4" w:space="0" w:color="000000" w:themeColor="text1"/>
            </w:tcBorders>
            <w:vAlign w:val="center"/>
          </w:tcPr>
          <w:p w14:paraId="54FC2ED3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19/11/2020</w:t>
            </w:r>
          </w:p>
        </w:tc>
        <w:tc>
          <w:tcPr>
            <w:tcW w:w="1230" w:type="dxa"/>
            <w:tcBorders>
              <w:bottom w:val="single" w:sz="4" w:space="0" w:color="000000" w:themeColor="text1"/>
            </w:tcBorders>
            <w:vAlign w:val="center"/>
          </w:tcPr>
          <w:p w14:paraId="699D2AD1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 horas</w:t>
            </w:r>
          </w:p>
        </w:tc>
        <w:tc>
          <w:tcPr>
            <w:tcW w:w="4085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14:paraId="4D808FC8" w14:textId="0289F33B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de la versión actual de los documentos desarrollados</w:t>
            </w:r>
            <w:r w:rsidR="00224DD9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E6B6B" w14:paraId="3B255593" w14:textId="77777777" w:rsidTr="00543E4C">
        <w:trPr>
          <w:jc w:val="center"/>
        </w:trPr>
        <w:tc>
          <w:tcPr>
            <w:tcW w:w="2340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14:paraId="4AD03A20" w14:textId="77777777" w:rsidR="00AE6B6B" w:rsidRDefault="00AE6B6B" w:rsidP="00DB4AFD">
            <w:pPr>
              <w:spacing w:before="40" w:after="40" w:line="276" w:lineRule="auto"/>
            </w:pPr>
            <w:r w:rsidRPr="3E1807BF">
              <w:rPr>
                <w:rFonts w:ascii="Times New Roman" w:eastAsia="Calibri" w:hAnsi="Times New Roman" w:cs="Times New Roman"/>
              </w:rPr>
              <w:t xml:space="preserve">Reunión </w:t>
            </w:r>
            <w:r>
              <w:rPr>
                <w:rFonts w:ascii="Times New Roman" w:eastAsia="Calibri" w:hAnsi="Times New Roman" w:cs="Times New Roman"/>
              </w:rPr>
              <w:t>patrocinador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vAlign w:val="center"/>
          </w:tcPr>
          <w:p w14:paraId="3152BC7C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26/11/2020</w:t>
            </w:r>
          </w:p>
        </w:tc>
        <w:tc>
          <w:tcPr>
            <w:tcW w:w="1395" w:type="dxa"/>
            <w:tcBorders>
              <w:bottom w:val="single" w:sz="4" w:space="0" w:color="000000" w:themeColor="text1"/>
            </w:tcBorders>
            <w:vAlign w:val="center"/>
          </w:tcPr>
          <w:p w14:paraId="4E15B93D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26/11/2020</w:t>
            </w:r>
          </w:p>
        </w:tc>
        <w:tc>
          <w:tcPr>
            <w:tcW w:w="1230" w:type="dxa"/>
            <w:tcBorders>
              <w:bottom w:val="single" w:sz="4" w:space="0" w:color="000000" w:themeColor="text1"/>
            </w:tcBorders>
            <w:vAlign w:val="center"/>
          </w:tcPr>
          <w:p w14:paraId="32702AFC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 horas</w:t>
            </w:r>
          </w:p>
        </w:tc>
        <w:tc>
          <w:tcPr>
            <w:tcW w:w="4085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14:paraId="142DC683" w14:textId="0144BE22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de la versión actual de los documentos desarrollados</w:t>
            </w:r>
            <w:r w:rsidR="00224DD9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E6B6B" w14:paraId="5DCECB0E" w14:textId="77777777" w:rsidTr="00543E4C">
        <w:trPr>
          <w:jc w:val="center"/>
        </w:trPr>
        <w:tc>
          <w:tcPr>
            <w:tcW w:w="2340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14:paraId="2250B4E8" w14:textId="77777777" w:rsidR="00AE6B6B" w:rsidRDefault="00AE6B6B" w:rsidP="00DB4AFD">
            <w:pPr>
              <w:spacing w:before="40" w:after="40" w:line="276" w:lineRule="auto"/>
            </w:pPr>
            <w:r w:rsidRPr="3E1807BF">
              <w:rPr>
                <w:rFonts w:ascii="Times New Roman" w:eastAsia="Calibri" w:hAnsi="Times New Roman" w:cs="Times New Roman"/>
              </w:rPr>
              <w:t xml:space="preserve">Reunión </w:t>
            </w:r>
            <w:r>
              <w:rPr>
                <w:rFonts w:ascii="Times New Roman" w:eastAsia="Calibri" w:hAnsi="Times New Roman" w:cs="Times New Roman"/>
              </w:rPr>
              <w:t>patrocinador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vAlign w:val="center"/>
          </w:tcPr>
          <w:p w14:paraId="0D38ED38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03/12/2020</w:t>
            </w:r>
          </w:p>
        </w:tc>
        <w:tc>
          <w:tcPr>
            <w:tcW w:w="1395" w:type="dxa"/>
            <w:tcBorders>
              <w:bottom w:val="single" w:sz="4" w:space="0" w:color="000000" w:themeColor="text1"/>
            </w:tcBorders>
            <w:vAlign w:val="center"/>
          </w:tcPr>
          <w:p w14:paraId="5BF13504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03/12/2020</w:t>
            </w:r>
          </w:p>
        </w:tc>
        <w:tc>
          <w:tcPr>
            <w:tcW w:w="1230" w:type="dxa"/>
            <w:tcBorders>
              <w:bottom w:val="single" w:sz="4" w:space="0" w:color="000000" w:themeColor="text1"/>
            </w:tcBorders>
            <w:vAlign w:val="center"/>
          </w:tcPr>
          <w:p w14:paraId="4F8BB2B8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 horas</w:t>
            </w:r>
          </w:p>
        </w:tc>
        <w:tc>
          <w:tcPr>
            <w:tcW w:w="4085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14:paraId="3D5415A2" w14:textId="453ECB76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de la versión actual de los documentos desarrollados</w:t>
            </w:r>
            <w:r w:rsidR="00224DD9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E6B6B" w14:paraId="06C0FFBB" w14:textId="77777777" w:rsidTr="009E14F5">
        <w:trPr>
          <w:jc w:val="center"/>
        </w:trPr>
        <w:tc>
          <w:tcPr>
            <w:tcW w:w="2340" w:type="dxa"/>
            <w:tcBorders>
              <w:left w:val="nil"/>
              <w:bottom w:val="double" w:sz="4" w:space="0" w:color="000000" w:themeColor="text1"/>
            </w:tcBorders>
            <w:vAlign w:val="center"/>
          </w:tcPr>
          <w:p w14:paraId="6150C4CE" w14:textId="77777777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interna</w:t>
            </w:r>
          </w:p>
        </w:tc>
        <w:tc>
          <w:tcPr>
            <w:tcW w:w="1440" w:type="dxa"/>
            <w:tcBorders>
              <w:bottom w:val="double" w:sz="4" w:space="0" w:color="000000" w:themeColor="text1"/>
            </w:tcBorders>
            <w:vAlign w:val="center"/>
          </w:tcPr>
          <w:p w14:paraId="729B022D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06/12/2020</w:t>
            </w:r>
          </w:p>
        </w:tc>
        <w:tc>
          <w:tcPr>
            <w:tcW w:w="1395" w:type="dxa"/>
            <w:tcBorders>
              <w:bottom w:val="double" w:sz="4" w:space="0" w:color="000000" w:themeColor="text1"/>
            </w:tcBorders>
            <w:vAlign w:val="center"/>
          </w:tcPr>
          <w:p w14:paraId="3FAF7567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06/12/2020</w:t>
            </w:r>
          </w:p>
        </w:tc>
        <w:tc>
          <w:tcPr>
            <w:tcW w:w="1230" w:type="dxa"/>
            <w:tcBorders>
              <w:bottom w:val="double" w:sz="4" w:space="0" w:color="000000" w:themeColor="text1"/>
            </w:tcBorders>
            <w:vAlign w:val="center"/>
          </w:tcPr>
          <w:p w14:paraId="4937D067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4 horas</w:t>
            </w:r>
          </w:p>
        </w:tc>
        <w:tc>
          <w:tcPr>
            <w:tcW w:w="4085" w:type="dxa"/>
            <w:tcBorders>
              <w:bottom w:val="double" w:sz="4" w:space="0" w:color="000000" w:themeColor="text1"/>
              <w:right w:val="nil"/>
            </w:tcBorders>
            <w:vAlign w:val="center"/>
          </w:tcPr>
          <w:p w14:paraId="7D42CD0A" w14:textId="151045AE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Obtención de la versión final de los documentos a entregar</w:t>
            </w:r>
            <w:r w:rsidR="00224DD9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E6B6B" w14:paraId="71E28642" w14:textId="77777777" w:rsidTr="009E14F5">
        <w:trPr>
          <w:jc w:val="center"/>
        </w:trPr>
        <w:tc>
          <w:tcPr>
            <w:tcW w:w="2340" w:type="dxa"/>
            <w:tcBorders>
              <w:top w:val="double" w:sz="4" w:space="0" w:color="000000" w:themeColor="text1"/>
              <w:left w:val="nil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51F6F98" w14:textId="77777777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Iteración 1 y 2</w:t>
            </w:r>
          </w:p>
        </w:tc>
        <w:tc>
          <w:tcPr>
            <w:tcW w:w="14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1208D8B6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08/12/2020</w:t>
            </w:r>
          </w:p>
        </w:tc>
        <w:tc>
          <w:tcPr>
            <w:tcW w:w="139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86E8452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11/01/2021</w:t>
            </w:r>
          </w:p>
        </w:tc>
        <w:tc>
          <w:tcPr>
            <w:tcW w:w="12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42D7458F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30 horas</w:t>
            </w:r>
          </w:p>
        </w:tc>
        <w:tc>
          <w:tcPr>
            <w:tcW w:w="408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nil"/>
            </w:tcBorders>
            <w:vAlign w:val="center"/>
          </w:tcPr>
          <w:p w14:paraId="57945DE2" w14:textId="77777777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Documentación y Proyecto Desarrollado en las iteraciones</w:t>
            </w:r>
          </w:p>
        </w:tc>
      </w:tr>
      <w:tr w:rsidR="00AE6B6B" w:rsidRPr="00DD1409" w14:paraId="064C9D9F" w14:textId="77777777" w:rsidTr="00B4130D">
        <w:trPr>
          <w:jc w:val="center"/>
        </w:trPr>
        <w:tc>
          <w:tcPr>
            <w:tcW w:w="2340" w:type="dxa"/>
            <w:tcBorders>
              <w:top w:val="doub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14:paraId="1A45860B" w14:textId="77777777" w:rsidR="00AE6B6B" w:rsidRDefault="00AE6B6B" w:rsidP="00DB4AFD">
            <w:pPr>
              <w:spacing w:before="40" w:after="40" w:line="259" w:lineRule="auto"/>
            </w:pPr>
            <w:r w:rsidRPr="3E1807BF">
              <w:rPr>
                <w:rFonts w:ascii="Times New Roman" w:eastAsia="Calibri" w:hAnsi="Times New Roman" w:cs="Times New Roman"/>
              </w:rPr>
              <w:t>Reunión organizativa</w:t>
            </w:r>
          </w:p>
        </w:tc>
        <w:tc>
          <w:tcPr>
            <w:tcW w:w="1440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78341568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08/12/2020</w:t>
            </w:r>
          </w:p>
        </w:tc>
        <w:tc>
          <w:tcPr>
            <w:tcW w:w="13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01262694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08/12/2020</w:t>
            </w:r>
          </w:p>
        </w:tc>
        <w:tc>
          <w:tcPr>
            <w:tcW w:w="1230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2FA2AF8B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2.5 horas</w:t>
            </w:r>
          </w:p>
        </w:tc>
        <w:tc>
          <w:tcPr>
            <w:tcW w:w="4085" w:type="dxa"/>
            <w:tcBorders>
              <w:top w:val="doub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F352EAF" w14:textId="2C4DE673" w:rsidR="00AE6B6B" w:rsidRPr="00996F0D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  <w:lang w:val="en-US"/>
              </w:rPr>
            </w:pPr>
            <w:r w:rsidRPr="00996F0D">
              <w:rPr>
                <w:rFonts w:ascii="Times New Roman" w:eastAsia="Calibri" w:hAnsi="Times New Roman" w:cs="Times New Roman"/>
                <w:lang w:val="en-US"/>
              </w:rPr>
              <w:t>Sprint Retrospective del sprint anterior y Sprint Planning</w:t>
            </w:r>
            <w:r w:rsidR="00224DD9">
              <w:rPr>
                <w:rFonts w:ascii="Times New Roman" w:eastAsia="Calibri" w:hAnsi="Times New Roman" w:cs="Times New Roman"/>
                <w:lang w:val="en-US"/>
              </w:rPr>
              <w:t>.</w:t>
            </w:r>
          </w:p>
        </w:tc>
      </w:tr>
      <w:tr w:rsidR="00AE6B6B" w14:paraId="05D0416C" w14:textId="77777777" w:rsidTr="00DC1E05">
        <w:trPr>
          <w:jc w:val="center"/>
        </w:trPr>
        <w:tc>
          <w:tcPr>
            <w:tcW w:w="2340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14:paraId="444794C5" w14:textId="77777777" w:rsidR="00AE6B6B" w:rsidRDefault="00AE6B6B" w:rsidP="00DB4AFD">
            <w:pPr>
              <w:spacing w:before="40" w:after="40" w:line="276" w:lineRule="auto"/>
            </w:pPr>
            <w:r w:rsidRPr="3E1807BF">
              <w:rPr>
                <w:rFonts w:ascii="Times New Roman" w:eastAsia="Calibri" w:hAnsi="Times New Roman" w:cs="Times New Roman"/>
              </w:rPr>
              <w:t xml:space="preserve">Reunión </w:t>
            </w:r>
            <w:r>
              <w:rPr>
                <w:rFonts w:ascii="Times New Roman" w:eastAsia="Calibri" w:hAnsi="Times New Roman" w:cs="Times New Roman"/>
              </w:rPr>
              <w:t>patrocinador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vAlign w:val="center"/>
          </w:tcPr>
          <w:p w14:paraId="09232E03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10/12/2020</w:t>
            </w:r>
          </w:p>
        </w:tc>
        <w:tc>
          <w:tcPr>
            <w:tcW w:w="1395" w:type="dxa"/>
            <w:tcBorders>
              <w:bottom w:val="single" w:sz="4" w:space="0" w:color="000000" w:themeColor="text1"/>
            </w:tcBorders>
            <w:vAlign w:val="center"/>
          </w:tcPr>
          <w:p w14:paraId="25A8DC31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10/12/2020</w:t>
            </w:r>
          </w:p>
        </w:tc>
        <w:tc>
          <w:tcPr>
            <w:tcW w:w="1230" w:type="dxa"/>
            <w:tcBorders>
              <w:bottom w:val="single" w:sz="4" w:space="0" w:color="000000" w:themeColor="text1"/>
            </w:tcBorders>
            <w:vAlign w:val="center"/>
          </w:tcPr>
          <w:p w14:paraId="5A1418FE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 horas</w:t>
            </w:r>
          </w:p>
        </w:tc>
        <w:tc>
          <w:tcPr>
            <w:tcW w:w="4085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14:paraId="500FB644" w14:textId="438E9322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de la versión actual de los documentos desarrollados y del desarrollo del proyecto</w:t>
            </w:r>
            <w:r w:rsidR="00224DD9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E6B6B" w14:paraId="51382119" w14:textId="77777777" w:rsidTr="00DC1E05">
        <w:trPr>
          <w:jc w:val="center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14:paraId="216A833C" w14:textId="77777777" w:rsidR="00AE6B6B" w:rsidRDefault="00AE6B6B" w:rsidP="00DB4AFD">
            <w:pPr>
              <w:spacing w:before="40" w:after="40" w:line="276" w:lineRule="auto"/>
            </w:pPr>
            <w:r w:rsidRPr="3E1807BF">
              <w:rPr>
                <w:rFonts w:ascii="Times New Roman" w:eastAsia="Calibri" w:hAnsi="Times New Roman" w:cs="Times New Roman"/>
              </w:rPr>
              <w:t xml:space="preserve">Reunión </w:t>
            </w:r>
            <w:r>
              <w:rPr>
                <w:rFonts w:ascii="Times New Roman" w:eastAsia="Calibri" w:hAnsi="Times New Roman" w:cs="Times New Roman"/>
              </w:rPr>
              <w:t>patrocinador</w:t>
            </w: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E3954B7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17/12/2020</w:t>
            </w:r>
          </w:p>
        </w:tc>
        <w:tc>
          <w:tcPr>
            <w:tcW w:w="1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873A1A2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17/12/2020</w:t>
            </w:r>
          </w:p>
        </w:tc>
        <w:tc>
          <w:tcPr>
            <w:tcW w:w="123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70CA3B0" w14:textId="77777777" w:rsidR="00AE6B6B" w:rsidRDefault="00AE6B6B" w:rsidP="00DB4AFD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 horas</w:t>
            </w:r>
          </w:p>
        </w:tc>
        <w:tc>
          <w:tcPr>
            <w:tcW w:w="4085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5AF056A0" w14:textId="4FAF5285" w:rsidR="00AE6B6B" w:rsidRDefault="00AE6B6B" w:rsidP="00DB4AFD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de la versión actual de los documentos desarrollados y del desarrollo del proyecto</w:t>
            </w:r>
            <w:r w:rsidR="00224DD9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BB59D0" w14:paraId="5E633B93" w14:textId="77777777" w:rsidTr="005E7DCD">
        <w:trPr>
          <w:jc w:val="center"/>
        </w:trPr>
        <w:tc>
          <w:tcPr>
            <w:tcW w:w="2340" w:type="dxa"/>
            <w:tcBorders>
              <w:top w:val="doub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14:paraId="588E9C26" w14:textId="68486599" w:rsidR="00BB59D0" w:rsidRPr="3E1807BF" w:rsidRDefault="00BB59D0" w:rsidP="00BB59D0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 xml:space="preserve">Reunión </w:t>
            </w:r>
            <w:r>
              <w:rPr>
                <w:rFonts w:ascii="Times New Roman" w:eastAsia="Calibri" w:hAnsi="Times New Roman" w:cs="Times New Roman"/>
              </w:rPr>
              <w:t>patrocinador</w:t>
            </w:r>
          </w:p>
        </w:tc>
        <w:tc>
          <w:tcPr>
            <w:tcW w:w="1440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72093265" w14:textId="3C6E9951" w:rsidR="00BB59D0" w:rsidRPr="3E1807BF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07/01/2021</w:t>
            </w:r>
          </w:p>
        </w:tc>
        <w:tc>
          <w:tcPr>
            <w:tcW w:w="13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65DF4FAA" w14:textId="79FC8021" w:rsidR="00BB59D0" w:rsidRPr="3E1807BF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07/01/2021</w:t>
            </w:r>
          </w:p>
        </w:tc>
        <w:tc>
          <w:tcPr>
            <w:tcW w:w="1230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43001A14" w14:textId="66CC6BAB" w:rsidR="00BB59D0" w:rsidRPr="3E1807BF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 horas</w:t>
            </w:r>
          </w:p>
        </w:tc>
        <w:tc>
          <w:tcPr>
            <w:tcW w:w="4085" w:type="dxa"/>
            <w:tcBorders>
              <w:top w:val="doub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75F54BA0" w14:textId="4B4B7EB9" w:rsidR="00BB59D0" w:rsidRPr="3E1807BF" w:rsidRDefault="00BB59D0" w:rsidP="00BB59D0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de la versión actual de los documentos desarrollados y del desarrollo del proyecto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BB59D0" w14:paraId="1E81CCD2" w14:textId="77777777" w:rsidTr="005E7DCD">
        <w:trPr>
          <w:jc w:val="center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double" w:sz="4" w:space="0" w:color="000000" w:themeColor="text1"/>
            </w:tcBorders>
            <w:vAlign w:val="center"/>
          </w:tcPr>
          <w:p w14:paraId="1C942982" w14:textId="77777777" w:rsidR="00BB59D0" w:rsidRDefault="00BB59D0" w:rsidP="00BB59D0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interna</w:t>
            </w:r>
          </w:p>
        </w:tc>
        <w:tc>
          <w:tcPr>
            <w:tcW w:w="1440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14:paraId="7B090EE7" w14:textId="77777777" w:rsidR="00BB59D0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10/01/2021</w:t>
            </w:r>
          </w:p>
        </w:tc>
        <w:tc>
          <w:tcPr>
            <w:tcW w:w="1395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14:paraId="258DBA57" w14:textId="77777777" w:rsidR="00BB59D0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10/01/2021</w:t>
            </w:r>
          </w:p>
        </w:tc>
        <w:tc>
          <w:tcPr>
            <w:tcW w:w="1230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14:paraId="49327059" w14:textId="77777777" w:rsidR="00BB59D0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4 horas</w:t>
            </w:r>
          </w:p>
        </w:tc>
        <w:tc>
          <w:tcPr>
            <w:tcW w:w="4085" w:type="dxa"/>
            <w:tcBorders>
              <w:top w:val="single" w:sz="4" w:space="0" w:color="000000" w:themeColor="text1"/>
              <w:bottom w:val="double" w:sz="4" w:space="0" w:color="000000" w:themeColor="text1"/>
              <w:right w:val="nil"/>
            </w:tcBorders>
            <w:vAlign w:val="center"/>
          </w:tcPr>
          <w:p w14:paraId="2F0CF0E2" w14:textId="056EF115" w:rsidR="00BB59D0" w:rsidRDefault="00BB59D0" w:rsidP="00BB59D0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Obtención de la versión final del entregable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BB59D0" w14:paraId="37201725" w14:textId="77777777" w:rsidTr="004F1892">
        <w:trPr>
          <w:jc w:val="center"/>
        </w:trPr>
        <w:tc>
          <w:tcPr>
            <w:tcW w:w="2340" w:type="dxa"/>
            <w:tcBorders>
              <w:top w:val="double" w:sz="4" w:space="0" w:color="000000" w:themeColor="text1"/>
              <w:left w:val="nil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49B4909" w14:textId="77777777" w:rsidR="00BB59D0" w:rsidRDefault="00BB59D0" w:rsidP="00BB59D0">
            <w:pPr>
              <w:spacing w:before="40" w:after="40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Iteración 3 y cierre</w:t>
            </w:r>
          </w:p>
        </w:tc>
        <w:tc>
          <w:tcPr>
            <w:tcW w:w="14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44DD9AE" w14:textId="77777777" w:rsidR="00BB59D0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12/01/2021</w:t>
            </w:r>
          </w:p>
        </w:tc>
        <w:tc>
          <w:tcPr>
            <w:tcW w:w="139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9A4A1FB" w14:textId="77777777" w:rsidR="00BB59D0" w:rsidRDefault="00BB59D0" w:rsidP="00BB59D0">
            <w:pPr>
              <w:spacing w:before="40" w:after="4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27/01/2021</w:t>
            </w:r>
          </w:p>
        </w:tc>
        <w:tc>
          <w:tcPr>
            <w:tcW w:w="12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7BE6F5BE" w14:textId="77777777" w:rsidR="00BB59D0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>25 horas</w:t>
            </w:r>
          </w:p>
        </w:tc>
        <w:tc>
          <w:tcPr>
            <w:tcW w:w="4085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nil"/>
            </w:tcBorders>
            <w:vAlign w:val="center"/>
          </w:tcPr>
          <w:p w14:paraId="666E78E0" w14:textId="77777777" w:rsidR="00BB59D0" w:rsidRDefault="00BB59D0" w:rsidP="00BB59D0">
            <w:pPr>
              <w:spacing w:before="40" w:after="40"/>
              <w:rPr>
                <w:rFonts w:ascii="Times New Roman" w:eastAsia="Calibri" w:hAnsi="Times New Roman" w:cs="Times New Roman"/>
                <w:b/>
                <w:bCs/>
              </w:rPr>
            </w:pPr>
            <w:r w:rsidRPr="3E1807BF">
              <w:rPr>
                <w:rFonts w:ascii="Times New Roman" w:eastAsia="Calibri" w:hAnsi="Times New Roman" w:cs="Times New Roman"/>
                <w:b/>
                <w:bCs/>
              </w:rPr>
              <w:t xml:space="preserve">Documentación y Proyecto </w:t>
            </w:r>
          </w:p>
        </w:tc>
      </w:tr>
      <w:tr w:rsidR="00BB59D0" w:rsidRPr="00DD1409" w14:paraId="73B2B1B3" w14:textId="77777777" w:rsidTr="004F1892">
        <w:trPr>
          <w:jc w:val="center"/>
        </w:trPr>
        <w:tc>
          <w:tcPr>
            <w:tcW w:w="2340" w:type="dxa"/>
            <w:tcBorders>
              <w:top w:val="doub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14:paraId="6524C440" w14:textId="77777777" w:rsidR="00BB59D0" w:rsidRDefault="00BB59D0" w:rsidP="00BB59D0">
            <w:pPr>
              <w:spacing w:before="40" w:after="40" w:line="259" w:lineRule="auto"/>
            </w:pPr>
            <w:r w:rsidRPr="3E1807BF">
              <w:rPr>
                <w:rFonts w:ascii="Times New Roman" w:eastAsia="Calibri" w:hAnsi="Times New Roman" w:cs="Times New Roman"/>
              </w:rPr>
              <w:t>Reunión organizativa</w:t>
            </w:r>
          </w:p>
        </w:tc>
        <w:tc>
          <w:tcPr>
            <w:tcW w:w="1440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4E89B4F9" w14:textId="77777777" w:rsidR="00BB59D0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12/01/2021</w:t>
            </w:r>
          </w:p>
        </w:tc>
        <w:tc>
          <w:tcPr>
            <w:tcW w:w="1395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13F0999D" w14:textId="77777777" w:rsidR="00BB59D0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12/01/2021</w:t>
            </w:r>
          </w:p>
        </w:tc>
        <w:tc>
          <w:tcPr>
            <w:tcW w:w="1230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vAlign w:val="center"/>
          </w:tcPr>
          <w:p w14:paraId="1041D7C2" w14:textId="77777777" w:rsidR="00BB59D0" w:rsidRDefault="00BB59D0" w:rsidP="00BB59D0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2.5 horas</w:t>
            </w:r>
          </w:p>
        </w:tc>
        <w:tc>
          <w:tcPr>
            <w:tcW w:w="4085" w:type="dxa"/>
            <w:tcBorders>
              <w:top w:val="doub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48FED809" w14:textId="0C235F84" w:rsidR="00BB59D0" w:rsidRPr="00996F0D" w:rsidRDefault="00BB59D0" w:rsidP="00BB59D0">
            <w:pPr>
              <w:spacing w:before="40" w:after="40"/>
              <w:rPr>
                <w:rFonts w:ascii="Times New Roman" w:eastAsia="Calibri" w:hAnsi="Times New Roman" w:cs="Times New Roman"/>
                <w:lang w:val="en-US"/>
              </w:rPr>
            </w:pPr>
            <w:r w:rsidRPr="00996F0D">
              <w:rPr>
                <w:rFonts w:ascii="Times New Roman" w:eastAsia="Calibri" w:hAnsi="Times New Roman" w:cs="Times New Roman"/>
                <w:lang w:val="en-US"/>
              </w:rPr>
              <w:t>Sprint Retrospective del sprint anterior y Sprint Planning</w:t>
            </w:r>
            <w:r>
              <w:rPr>
                <w:rFonts w:ascii="Times New Roman" w:eastAsia="Calibri" w:hAnsi="Times New Roman" w:cs="Times New Roman"/>
                <w:lang w:val="en-US"/>
              </w:rPr>
              <w:t>.</w:t>
            </w:r>
          </w:p>
        </w:tc>
      </w:tr>
      <w:tr w:rsidR="008D6F7F" w:rsidRPr="00D51E2B" w14:paraId="6B6A427D" w14:textId="77777777" w:rsidTr="004F1892">
        <w:trPr>
          <w:jc w:val="center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14:paraId="28249810" w14:textId="7AA5EFA0" w:rsidR="008D6F7F" w:rsidRPr="3E1807BF" w:rsidRDefault="008D6F7F" w:rsidP="008D6F7F">
            <w:pPr>
              <w:spacing w:before="40" w:after="40" w:line="259" w:lineRule="auto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 xml:space="preserve">Reunión </w:t>
            </w:r>
            <w:r>
              <w:rPr>
                <w:rFonts w:ascii="Times New Roman" w:eastAsia="Calibri" w:hAnsi="Times New Roman" w:cs="Times New Roman"/>
              </w:rPr>
              <w:t>patrocinador</w:t>
            </w: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EEA6718" w14:textId="4AE6CF80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14/01/2021</w:t>
            </w:r>
          </w:p>
        </w:tc>
        <w:tc>
          <w:tcPr>
            <w:tcW w:w="1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181CFEC" w14:textId="13B33D71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14/01/2021</w:t>
            </w:r>
          </w:p>
        </w:tc>
        <w:tc>
          <w:tcPr>
            <w:tcW w:w="123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C126029" w14:textId="5E48C6A8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 horas</w:t>
            </w:r>
          </w:p>
        </w:tc>
        <w:tc>
          <w:tcPr>
            <w:tcW w:w="4085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37FFCD0D" w14:textId="28F9F41F" w:rsidR="008D6F7F" w:rsidRPr="008D6F7F" w:rsidRDefault="008D6F7F" w:rsidP="008D6F7F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de la versión actual de los documentos desarrollados y del desarrollo del proyecto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8D6F7F" w:rsidRPr="00D51E2B" w14:paraId="55E02768" w14:textId="77777777" w:rsidTr="00B67C2F">
        <w:trPr>
          <w:jc w:val="center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center"/>
          </w:tcPr>
          <w:p w14:paraId="603CA07A" w14:textId="1354B05A" w:rsidR="008D6F7F" w:rsidRPr="3E1807BF" w:rsidRDefault="008D6F7F" w:rsidP="008D6F7F">
            <w:pPr>
              <w:spacing w:before="40" w:after="40" w:line="259" w:lineRule="auto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 xml:space="preserve">Reunión </w:t>
            </w:r>
            <w:r>
              <w:rPr>
                <w:rFonts w:ascii="Times New Roman" w:eastAsia="Calibri" w:hAnsi="Times New Roman" w:cs="Times New Roman"/>
              </w:rPr>
              <w:t>patrocinador</w:t>
            </w: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0E55379" w14:textId="32FE31EE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21/01/2021</w:t>
            </w:r>
          </w:p>
        </w:tc>
        <w:tc>
          <w:tcPr>
            <w:tcW w:w="1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8BFF2B1" w14:textId="5CCE4B01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21/01/2021</w:t>
            </w:r>
          </w:p>
        </w:tc>
        <w:tc>
          <w:tcPr>
            <w:tcW w:w="123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6CE50D0" w14:textId="71205381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 horas</w:t>
            </w:r>
          </w:p>
        </w:tc>
        <w:tc>
          <w:tcPr>
            <w:tcW w:w="4085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33FEED3E" w14:textId="00307C85" w:rsidR="008D6F7F" w:rsidRPr="3E1807BF" w:rsidRDefault="008D6F7F" w:rsidP="008D6F7F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de la versión actual de los documentos desarrollados y del desarrollo del proyecto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8D6F7F" w:rsidRPr="00D51E2B" w14:paraId="3BD40EE7" w14:textId="77777777" w:rsidTr="00B67C2F">
        <w:trPr>
          <w:jc w:val="center"/>
        </w:trPr>
        <w:tc>
          <w:tcPr>
            <w:tcW w:w="2340" w:type="dxa"/>
            <w:tcBorders>
              <w:top w:val="single" w:sz="4" w:space="0" w:color="000000" w:themeColor="text1"/>
              <w:left w:val="nil"/>
              <w:bottom w:val="double" w:sz="4" w:space="0" w:color="000000" w:themeColor="text1"/>
            </w:tcBorders>
            <w:vAlign w:val="center"/>
          </w:tcPr>
          <w:p w14:paraId="3A50E0AC" w14:textId="514C7C4C" w:rsidR="008D6F7F" w:rsidRPr="3E1807BF" w:rsidRDefault="008D6F7F" w:rsidP="008D6F7F">
            <w:pPr>
              <w:spacing w:before="40" w:after="40" w:line="259" w:lineRule="auto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Revisión interna</w:t>
            </w: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BC7EE57" w14:textId="7E495B47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26/01/2021</w:t>
            </w:r>
          </w:p>
        </w:tc>
        <w:tc>
          <w:tcPr>
            <w:tcW w:w="1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00F60DD" w14:textId="5F3FB3AB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26/01/2021</w:t>
            </w:r>
          </w:p>
        </w:tc>
        <w:tc>
          <w:tcPr>
            <w:tcW w:w="1230" w:type="dxa"/>
            <w:tcBorders>
              <w:top w:val="single" w:sz="4" w:space="0" w:color="000000" w:themeColor="text1"/>
              <w:bottom w:val="double" w:sz="4" w:space="0" w:color="000000" w:themeColor="text1"/>
            </w:tcBorders>
            <w:vAlign w:val="center"/>
          </w:tcPr>
          <w:p w14:paraId="7903CF48" w14:textId="29DC9125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4 horas</w:t>
            </w:r>
          </w:p>
        </w:tc>
        <w:tc>
          <w:tcPr>
            <w:tcW w:w="4085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233E48F" w14:textId="0DB9131C" w:rsidR="008D6F7F" w:rsidRPr="3E1807BF" w:rsidRDefault="008D6F7F" w:rsidP="008D6F7F">
            <w:pPr>
              <w:spacing w:before="40" w:after="40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Obtención de la versión final del proyecto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8D6F7F" w:rsidRPr="00D51E2B" w14:paraId="66936207" w14:textId="77777777" w:rsidTr="00AD7A20">
        <w:trPr>
          <w:jc w:val="center"/>
        </w:trPr>
        <w:tc>
          <w:tcPr>
            <w:tcW w:w="234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0B0C92FB" w14:textId="3F2488D9" w:rsidR="008D6F7F" w:rsidRPr="3E1807BF" w:rsidRDefault="008D6F7F" w:rsidP="008D6F7F">
            <w:pPr>
              <w:spacing w:before="40" w:after="40" w:line="259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Horas totales: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double" w:sz="4" w:space="0" w:color="000000" w:themeColor="text1"/>
              <w:bottom w:val="nil"/>
              <w:right w:val="nil"/>
            </w:tcBorders>
            <w:vAlign w:val="center"/>
          </w:tcPr>
          <w:p w14:paraId="7C6F5376" w14:textId="77777777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95" w:type="dxa"/>
            <w:tcBorders>
              <w:top w:val="single" w:sz="4" w:space="0" w:color="000000" w:themeColor="text1"/>
              <w:left w:val="nil"/>
              <w:bottom w:val="nil"/>
              <w:right w:val="double" w:sz="4" w:space="0" w:color="000000" w:themeColor="text1"/>
            </w:tcBorders>
            <w:vAlign w:val="center"/>
          </w:tcPr>
          <w:p w14:paraId="55E1E37B" w14:textId="77777777" w:rsidR="008D6F7F" w:rsidRPr="3E1807BF" w:rsidRDefault="008D6F7F" w:rsidP="008D6F7F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30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55E0CB36" w14:textId="7ACEC657" w:rsidR="008D6F7F" w:rsidRPr="00601A5E" w:rsidRDefault="00AD7A20" w:rsidP="00FD0B5E">
            <w:pPr>
              <w:pStyle w:val="Prrafodelista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601A5E">
              <w:rPr>
                <w:rFonts w:ascii="Times New Roman" w:eastAsia="Calibri" w:hAnsi="Times New Roman" w:cs="Times New Roman"/>
                <w:b/>
                <w:bCs/>
              </w:rPr>
              <w:t>ras</w:t>
            </w:r>
          </w:p>
        </w:tc>
        <w:tc>
          <w:tcPr>
            <w:tcW w:w="4085" w:type="dxa"/>
            <w:tcBorders>
              <w:top w:val="single" w:sz="4" w:space="0" w:color="000000" w:themeColor="text1"/>
              <w:left w:val="double" w:sz="4" w:space="0" w:color="000000" w:themeColor="text1"/>
              <w:bottom w:val="nil"/>
              <w:right w:val="nil"/>
            </w:tcBorders>
            <w:vAlign w:val="center"/>
          </w:tcPr>
          <w:p w14:paraId="2BE0B52E" w14:textId="77777777" w:rsidR="008D6F7F" w:rsidRPr="3E1807BF" w:rsidRDefault="008D6F7F" w:rsidP="000072B4">
            <w:pPr>
              <w:keepNext/>
              <w:spacing w:before="40" w:after="40"/>
              <w:rPr>
                <w:rFonts w:ascii="Times New Roman" w:eastAsia="Calibri" w:hAnsi="Times New Roman" w:cs="Times New Roman"/>
              </w:rPr>
            </w:pPr>
          </w:p>
        </w:tc>
      </w:tr>
    </w:tbl>
    <w:p w14:paraId="45B1EFCD" w14:textId="61E4FCEE" w:rsidR="000072B4" w:rsidRPr="00CC3C79" w:rsidRDefault="000072B4" w:rsidP="00CC3C79">
      <w:pPr>
        <w:pStyle w:val="Descripcin"/>
        <w:spacing w:before="120"/>
        <w:jc w:val="center"/>
        <w:rPr>
          <w:color w:val="auto"/>
        </w:rPr>
      </w:pPr>
      <w:r w:rsidRPr="00CC3C79">
        <w:rPr>
          <w:color w:val="auto"/>
        </w:rPr>
        <w:t xml:space="preserve">Tabla </w:t>
      </w:r>
      <w:r w:rsidRPr="00CC3C79">
        <w:rPr>
          <w:color w:val="auto"/>
        </w:rPr>
        <w:fldChar w:fldCharType="begin"/>
      </w:r>
      <w:r w:rsidRPr="00CC3C79">
        <w:rPr>
          <w:color w:val="auto"/>
        </w:rPr>
        <w:instrText xml:space="preserve"> SEQ Tabla \* ARABIC </w:instrText>
      </w:r>
      <w:r w:rsidRPr="00CC3C79">
        <w:rPr>
          <w:color w:val="auto"/>
        </w:rPr>
        <w:fldChar w:fldCharType="separate"/>
      </w:r>
      <w:r w:rsidR="007C0463">
        <w:rPr>
          <w:noProof/>
          <w:color w:val="auto"/>
        </w:rPr>
        <w:t>3</w:t>
      </w:r>
      <w:r w:rsidRPr="00CC3C79">
        <w:rPr>
          <w:color w:val="auto"/>
        </w:rPr>
        <w:fldChar w:fldCharType="end"/>
      </w:r>
      <w:r w:rsidRPr="00CC3C79">
        <w:rPr>
          <w:color w:val="auto"/>
        </w:rPr>
        <w:t>: Resumen del cronograma de hitos</w:t>
      </w:r>
    </w:p>
    <w:p w14:paraId="4A411714" w14:textId="606BF41C" w:rsidR="00FB1247" w:rsidRDefault="00B867C4" w:rsidP="00FD0B5E">
      <w:pPr>
        <w:pStyle w:val="Ttulo3"/>
        <w:numPr>
          <w:ilvl w:val="2"/>
          <w:numId w:val="18"/>
        </w:numPr>
        <w:ind w:left="1134"/>
      </w:pPr>
      <w:r>
        <w:t xml:space="preserve"> </w:t>
      </w:r>
      <w:bookmarkStart w:id="34" w:name="_Toc57301075"/>
      <w:r w:rsidR="00FB1247">
        <w:t>Resumen del presupuesto</w:t>
      </w:r>
      <w:bookmarkEnd w:id="34"/>
    </w:p>
    <w:p w14:paraId="3EB87146" w14:textId="64FC9DDD" w:rsidR="48CA4B9D" w:rsidRDefault="48CA4B9D" w:rsidP="00027BD7">
      <w:pPr>
        <w:jc w:val="both"/>
      </w:pPr>
      <w:r>
        <w:t xml:space="preserve">A </w:t>
      </w:r>
      <w:r w:rsidR="7A642F3D">
        <w:t>continuación,</w:t>
      </w:r>
      <w:r>
        <w:t xml:space="preserve"> se calculará un presupuesto preliminar para el proyecto. Para ello se tendrá en cuenta los siguientes factores:</w:t>
      </w:r>
    </w:p>
    <w:p w14:paraId="44DE6565" w14:textId="77777777" w:rsidR="5E21D92A" w:rsidRDefault="5E21D92A" w:rsidP="00FD0B5E">
      <w:pPr>
        <w:pStyle w:val="Prrafodelista"/>
        <w:numPr>
          <w:ilvl w:val="0"/>
          <w:numId w:val="7"/>
        </w:numPr>
        <w:ind w:left="426"/>
        <w:jc w:val="both"/>
        <w:rPr>
          <w:rFonts w:eastAsiaTheme="majorEastAsia" w:cstheme="majorBidi"/>
          <w:szCs w:val="24"/>
        </w:rPr>
      </w:pPr>
      <w:r w:rsidRPr="6D816699">
        <w:rPr>
          <w:b/>
          <w:bCs/>
        </w:rPr>
        <w:t>Recursos humanos:</w:t>
      </w:r>
      <w:r>
        <w:t xml:space="preserve"> son todos los gastos de trabajadores de B.F.C.N.</w:t>
      </w:r>
    </w:p>
    <w:p w14:paraId="2D4A9804" w14:textId="69C37339" w:rsidR="001242CC" w:rsidRDefault="3A9E5B31" w:rsidP="00E54043">
      <w:pPr>
        <w:ind w:left="426"/>
        <w:jc w:val="both"/>
      </w:pPr>
      <w:r>
        <w:t xml:space="preserve">Se estimará que </w:t>
      </w:r>
      <w:r w:rsidR="03530730">
        <w:t xml:space="preserve">el coste de </w:t>
      </w:r>
      <w:r>
        <w:t>la hora trabajada en el proyecto</w:t>
      </w:r>
      <w:r w:rsidR="68451974">
        <w:t xml:space="preserve"> es de </w:t>
      </w:r>
      <m:oMath>
        <m:r>
          <w:rPr>
            <w:rFonts w:ascii="Cambria Math" w:hAnsi="Cambria Math"/>
          </w:rPr>
          <m:t xml:space="preserve">15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€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68451974">
        <w:t xml:space="preserve">. </w:t>
      </w:r>
      <w:r w:rsidR="2965F715">
        <w:t xml:space="preserve">Por lo tanto, el coste de los empleados será de: </w:t>
      </w:r>
    </w:p>
    <w:p w14:paraId="64E3A0C4" w14:textId="6078F8AB" w:rsidR="001242CC" w:rsidRDefault="001242CC" w:rsidP="001242CC">
      <w:pPr>
        <w:ind w:left="426"/>
        <w:jc w:val="center"/>
      </w:pPr>
      <m:oMathPara>
        <m:oMath>
          <m:r>
            <w:rPr>
              <w:rFonts w:ascii="Cambria Math" w:hAnsi="Cambria Math"/>
            </w:rPr>
            <m:t xml:space="preserve">15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€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*159 </m:t>
          </m:r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2385 €</m:t>
          </m:r>
        </m:oMath>
      </m:oMathPara>
    </w:p>
    <w:p w14:paraId="22E49ACD" w14:textId="2A974DA8" w:rsidR="3A9E5B31" w:rsidRDefault="2965F715" w:rsidP="00E54043">
      <w:pPr>
        <w:ind w:left="426"/>
        <w:jc w:val="both"/>
      </w:pPr>
      <w:r>
        <w:t>Luego</w:t>
      </w:r>
      <w:r w:rsidR="12C8307B">
        <w:t xml:space="preserve"> se le aplicará los gastos de seguridad social (33</w:t>
      </w:r>
      <w:r w:rsidR="008E0751">
        <w:t xml:space="preserve"> </w:t>
      </w:r>
      <w:r w:rsidR="12C8307B">
        <w:t>%)</w:t>
      </w:r>
      <w:r w:rsidR="00600EEF">
        <w:t>:</w:t>
      </w:r>
    </w:p>
    <w:p w14:paraId="66BE81A7" w14:textId="4C0DD1A5" w:rsidR="008E0751" w:rsidRDefault="00D72188" w:rsidP="00272CC5">
      <w:pPr>
        <w:ind w:left="426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acc>
              <m:r>
                <w:rPr>
                  <w:rFonts w:ascii="Cambria Math" w:hAnsi="Cambria Math"/>
                </w:rPr>
                <m:t>*2385</m:t>
              </m:r>
            </m:e>
          </m:d>
          <m:r>
            <w:rPr>
              <w:rFonts w:ascii="Cambria Math" w:hAnsi="Cambria Math"/>
            </w:rPr>
            <m:t xml:space="preserve"> €+2385 €≈3180 €</m:t>
          </m:r>
        </m:oMath>
      </m:oMathPara>
    </w:p>
    <w:p w14:paraId="37136C69" w14:textId="77777777" w:rsidR="185456AA" w:rsidRDefault="185456AA" w:rsidP="00FD0B5E">
      <w:pPr>
        <w:pStyle w:val="Prrafodelista"/>
        <w:numPr>
          <w:ilvl w:val="0"/>
          <w:numId w:val="7"/>
        </w:numPr>
        <w:ind w:left="426"/>
        <w:jc w:val="both"/>
        <w:rPr>
          <w:szCs w:val="24"/>
        </w:rPr>
      </w:pPr>
      <w:r w:rsidRPr="6D816699">
        <w:rPr>
          <w:b/>
          <w:bCs/>
        </w:rPr>
        <w:t xml:space="preserve">Hardware: </w:t>
      </w:r>
      <w:r>
        <w:t>serán todas las amortizaciones de los equipos informáticos que usan los trabajadores</w:t>
      </w:r>
      <w:r w:rsidR="0344CE16">
        <w:t>.</w:t>
      </w:r>
    </w:p>
    <w:p w14:paraId="7F32CBFC" w14:textId="0771D632" w:rsidR="0344CE16" w:rsidRDefault="0344CE16" w:rsidP="00E54043">
      <w:pPr>
        <w:ind w:left="426"/>
        <w:jc w:val="both"/>
      </w:pPr>
      <w:r>
        <w:t>Se le han distribuido a cada componente del equipo un ordenador para poder realizar el proyecto. El modelo es MSI Modern 14 B10MW-215XES, con un coste de 849</w:t>
      </w:r>
      <w:r w:rsidR="00C46054">
        <w:t xml:space="preserve"> </w:t>
      </w:r>
      <w:r w:rsidR="2D143902">
        <w:t>€ cada uno. El total asciende a 5094</w:t>
      </w:r>
      <w:r w:rsidR="00C46054">
        <w:t xml:space="preserve"> </w:t>
      </w:r>
      <w:r w:rsidR="2D143902">
        <w:t>€</w:t>
      </w:r>
      <w:r w:rsidR="08765731">
        <w:t xml:space="preserve">. Al ser equipos nuevos la amortización tendrá un valor de: </w:t>
      </w:r>
      <w:r w:rsidR="57D69EBA">
        <w:t>1.018,8</w:t>
      </w:r>
      <w:r w:rsidR="00C46054">
        <w:t xml:space="preserve"> </w:t>
      </w:r>
      <w:r w:rsidR="57D69EBA">
        <w:t>€ (20%)</w:t>
      </w:r>
      <w:r w:rsidR="004378E5">
        <w:t>.</w:t>
      </w:r>
    </w:p>
    <w:p w14:paraId="5AC88C90" w14:textId="39337DE7" w:rsidR="185456AA" w:rsidRDefault="185456AA" w:rsidP="00FD0B5E">
      <w:pPr>
        <w:pStyle w:val="Prrafodelista"/>
        <w:numPr>
          <w:ilvl w:val="0"/>
          <w:numId w:val="7"/>
        </w:numPr>
        <w:ind w:left="426"/>
        <w:jc w:val="both"/>
        <w:rPr>
          <w:szCs w:val="24"/>
        </w:rPr>
      </w:pPr>
      <w:r w:rsidRPr="6D816699">
        <w:rPr>
          <w:b/>
          <w:bCs/>
        </w:rPr>
        <w:t>Software:</w:t>
      </w:r>
      <w:r w:rsidR="5E21D92A">
        <w:t xml:space="preserve"> </w:t>
      </w:r>
      <w:r w:rsidR="1B11BCA5">
        <w:t>se tendrá en cuenta el coste de todo el software que se usa en el proyecto</w:t>
      </w:r>
      <w:r w:rsidR="004378E5">
        <w:t>.</w:t>
      </w:r>
    </w:p>
    <w:p w14:paraId="7BD61840" w14:textId="0C583D64" w:rsidR="00471612" w:rsidRDefault="4BA30D8C" w:rsidP="00E54043">
      <w:pPr>
        <w:ind w:left="426"/>
        <w:jc w:val="both"/>
      </w:pPr>
      <w:r>
        <w:t xml:space="preserve">Para la realización del proyecto se usarán </w:t>
      </w:r>
      <w:r w:rsidR="699A6556">
        <w:t>Microsoft</w:t>
      </w:r>
      <w:r>
        <w:t xml:space="preserve"> Office y </w:t>
      </w:r>
      <w:r w:rsidR="2B6448CF">
        <w:t xml:space="preserve">Microsoft Project, pero dado que se le ha </w:t>
      </w:r>
      <w:r w:rsidR="00774A76">
        <w:t>proporcionado</w:t>
      </w:r>
      <w:r w:rsidR="001C312A">
        <w:t xml:space="preserve"> una licencia a cada miembro</w:t>
      </w:r>
      <w:r w:rsidR="2B6448CF">
        <w:t xml:space="preserve"> </w:t>
      </w:r>
      <w:r w:rsidR="001C312A">
        <w:t>de</w:t>
      </w:r>
      <w:r w:rsidR="2B6448CF">
        <w:t xml:space="preserve">l equipo gratuitamente, no se </w:t>
      </w:r>
      <w:r w:rsidR="001C312A">
        <w:t>tendrán en cuenta en la realización de</w:t>
      </w:r>
      <w:r w:rsidR="2B6448CF">
        <w:t xml:space="preserve"> los costes</w:t>
      </w:r>
      <w:r w:rsidR="06659BD1">
        <w:t>.</w:t>
      </w:r>
    </w:p>
    <w:p w14:paraId="0D892332" w14:textId="00575EA1" w:rsidR="00233AEC" w:rsidRDefault="29D08F33" w:rsidP="007A3A13">
      <w:pPr>
        <w:jc w:val="both"/>
      </w:pPr>
      <w:r>
        <w:t>Después de haber calculado el presupuesto base, se le añadirá un 10% del mismo como fondos de reserva</w:t>
      </w:r>
      <w:r w:rsidR="62931022">
        <w:t>. Luego se le sumará el 21% de IVA.</w:t>
      </w:r>
    </w:p>
    <w:tbl>
      <w:tblPr>
        <w:tblStyle w:val="Tablaconcuadrcula"/>
        <w:tblW w:w="0" w:type="auto"/>
        <w:jc w:val="center"/>
        <w:tblLook w:val="06A0" w:firstRow="1" w:lastRow="0" w:firstColumn="1" w:lastColumn="0" w:noHBand="1" w:noVBand="1"/>
      </w:tblPr>
      <w:tblGrid>
        <w:gridCol w:w="4390"/>
        <w:gridCol w:w="1680"/>
      </w:tblGrid>
      <w:tr w:rsidR="6D816699" w14:paraId="2BEB2465" w14:textId="77777777" w:rsidTr="004B6DBE">
        <w:trPr>
          <w:trHeight w:val="297"/>
          <w:jc w:val="center"/>
        </w:trPr>
        <w:tc>
          <w:tcPr>
            <w:tcW w:w="4390" w:type="dxa"/>
            <w:tcBorders>
              <w:top w:val="nil"/>
              <w:left w:val="nil"/>
            </w:tcBorders>
            <w:shd w:val="clear" w:color="auto" w:fill="C6D9F1" w:themeFill="text2" w:themeFillTint="33"/>
            <w:vAlign w:val="center"/>
          </w:tcPr>
          <w:p w14:paraId="6117EC3C" w14:textId="77777777" w:rsidR="2371292D" w:rsidRPr="008A2DC1" w:rsidRDefault="2371292D" w:rsidP="00565121">
            <w:pPr>
              <w:spacing w:before="60" w:after="60" w:line="276" w:lineRule="auto"/>
              <w:jc w:val="center"/>
              <w:rPr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szCs w:val="24"/>
                <w:u w:val="single"/>
              </w:rPr>
              <w:t>Concepto</w:t>
            </w:r>
          </w:p>
        </w:tc>
        <w:tc>
          <w:tcPr>
            <w:tcW w:w="1680" w:type="dxa"/>
            <w:tcBorders>
              <w:top w:val="nil"/>
              <w:right w:val="nil"/>
            </w:tcBorders>
            <w:shd w:val="clear" w:color="auto" w:fill="C6D9F1" w:themeFill="text2" w:themeFillTint="33"/>
            <w:vAlign w:val="center"/>
          </w:tcPr>
          <w:p w14:paraId="6DCEA70A" w14:textId="77777777" w:rsidR="2371292D" w:rsidRPr="008A2DC1" w:rsidRDefault="2371292D" w:rsidP="00565121">
            <w:pPr>
              <w:spacing w:before="60" w:after="60" w:line="276" w:lineRule="auto"/>
              <w:jc w:val="center"/>
              <w:rPr>
                <w:rFonts w:ascii="Times New Roman" w:eastAsia="Calibri" w:hAnsi="Times New Roman" w:cs="Times New Roman"/>
                <w:sz w:val="22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szCs w:val="24"/>
                <w:u w:val="single"/>
              </w:rPr>
              <w:t>Coste</w:t>
            </w:r>
          </w:p>
        </w:tc>
      </w:tr>
      <w:tr w:rsidR="6D816699" w14:paraId="1441BA3C" w14:textId="77777777" w:rsidTr="004B6DBE">
        <w:trPr>
          <w:trHeight w:val="359"/>
          <w:jc w:val="center"/>
        </w:trPr>
        <w:tc>
          <w:tcPr>
            <w:tcW w:w="4390" w:type="dxa"/>
            <w:tcBorders>
              <w:left w:val="nil"/>
            </w:tcBorders>
            <w:vAlign w:val="center"/>
          </w:tcPr>
          <w:p w14:paraId="76DFF09C" w14:textId="77777777" w:rsidR="2371292D" w:rsidRDefault="2371292D" w:rsidP="009D69F5">
            <w:pPr>
              <w:spacing w:line="259" w:lineRule="auto"/>
            </w:pPr>
            <w:r w:rsidRPr="6D816699">
              <w:rPr>
                <w:rFonts w:ascii="Times New Roman" w:eastAsia="Calibri" w:hAnsi="Times New Roman" w:cs="Times New Roman"/>
              </w:rPr>
              <w:t>Recursos humanos</w:t>
            </w:r>
          </w:p>
        </w:tc>
        <w:tc>
          <w:tcPr>
            <w:tcW w:w="1680" w:type="dxa"/>
            <w:tcBorders>
              <w:right w:val="nil"/>
            </w:tcBorders>
            <w:vAlign w:val="center"/>
          </w:tcPr>
          <w:p w14:paraId="081E7A2D" w14:textId="13D5FA7B" w:rsidR="2371292D" w:rsidRDefault="00194E5D" w:rsidP="009D69F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t>3.1</w:t>
            </w:r>
            <w:r w:rsidR="000C49DD">
              <w:t>80</w:t>
            </w:r>
            <w:r w:rsidR="007B0B52">
              <w:t xml:space="preserve"> </w:t>
            </w:r>
            <w:r>
              <w:t>€</w:t>
            </w:r>
          </w:p>
        </w:tc>
      </w:tr>
      <w:tr w:rsidR="6D816699" w14:paraId="4133CCC4" w14:textId="77777777" w:rsidTr="00A437A4">
        <w:trPr>
          <w:trHeight w:val="267"/>
          <w:jc w:val="center"/>
        </w:trPr>
        <w:tc>
          <w:tcPr>
            <w:tcW w:w="4390" w:type="dxa"/>
            <w:tcBorders>
              <w:left w:val="nil"/>
              <w:bottom w:val="double" w:sz="4" w:space="0" w:color="auto"/>
            </w:tcBorders>
            <w:vAlign w:val="center"/>
          </w:tcPr>
          <w:p w14:paraId="389257E1" w14:textId="77777777" w:rsidR="2371292D" w:rsidRDefault="2371292D" w:rsidP="009D69F5">
            <w:pPr>
              <w:spacing w:line="276" w:lineRule="auto"/>
            </w:pPr>
            <w:r w:rsidRPr="6D816699">
              <w:rPr>
                <w:rFonts w:ascii="Times New Roman" w:eastAsia="Calibri" w:hAnsi="Times New Roman" w:cs="Times New Roman"/>
              </w:rPr>
              <w:t>Hardware</w:t>
            </w:r>
          </w:p>
        </w:tc>
        <w:tc>
          <w:tcPr>
            <w:tcW w:w="1680" w:type="dxa"/>
            <w:tcBorders>
              <w:bottom w:val="double" w:sz="4" w:space="0" w:color="auto"/>
              <w:right w:val="nil"/>
            </w:tcBorders>
            <w:vAlign w:val="center"/>
          </w:tcPr>
          <w:p w14:paraId="61422289" w14:textId="6A3BD136" w:rsidR="2371292D" w:rsidRDefault="2371292D" w:rsidP="009D69F5">
            <w:pPr>
              <w:jc w:val="center"/>
            </w:pPr>
            <w:r>
              <w:t>1.018,8</w:t>
            </w:r>
            <w:r w:rsidR="007B0B52">
              <w:t xml:space="preserve"> </w:t>
            </w:r>
            <w:r>
              <w:t>€</w:t>
            </w:r>
          </w:p>
        </w:tc>
      </w:tr>
      <w:tr w:rsidR="6D816699" w14:paraId="6B99843A" w14:textId="77777777" w:rsidTr="00917F42">
        <w:trPr>
          <w:trHeight w:val="538"/>
          <w:jc w:val="center"/>
        </w:trPr>
        <w:tc>
          <w:tcPr>
            <w:tcW w:w="4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4363BA" w14:textId="77777777" w:rsidR="2371292D" w:rsidRDefault="2371292D" w:rsidP="009D69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6D816699">
              <w:rPr>
                <w:rFonts w:ascii="Times New Roman" w:eastAsia="Calibri" w:hAnsi="Times New Roman" w:cs="Times New Roman"/>
                <w:b/>
                <w:bCs/>
              </w:rPr>
              <w:t>Presupuesto base</w:t>
            </w:r>
            <w:r w:rsidR="0059445D">
              <w:rPr>
                <w:rFonts w:ascii="Times New Roman" w:eastAsia="Calibri" w:hAnsi="Times New Roman" w:cs="Times New Roman"/>
                <w:b/>
                <w:bCs/>
              </w:rPr>
              <w:t>:</w:t>
            </w:r>
          </w:p>
        </w:tc>
        <w:tc>
          <w:tcPr>
            <w:tcW w:w="16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355BF51" w14:textId="632053CD" w:rsidR="2371292D" w:rsidRDefault="00E940AB" w:rsidP="009D69F5">
            <w:pPr>
              <w:spacing w:line="276" w:lineRule="auto"/>
              <w:jc w:val="center"/>
            </w:pPr>
            <w:r w:rsidRPr="00E940AB">
              <w:rPr>
                <w:rFonts w:ascii="Times New Roman" w:eastAsia="Calibri" w:hAnsi="Times New Roman" w:cs="Times New Roman"/>
              </w:rPr>
              <w:t>4.19</w:t>
            </w:r>
            <w:r w:rsidR="000C49DD">
              <w:rPr>
                <w:rFonts w:ascii="Times New Roman" w:eastAsia="Calibri" w:hAnsi="Times New Roman" w:cs="Times New Roman"/>
              </w:rPr>
              <w:t>8</w:t>
            </w:r>
            <w:r w:rsidRPr="00E940AB">
              <w:rPr>
                <w:rFonts w:ascii="Times New Roman" w:eastAsia="Calibri" w:hAnsi="Times New Roman" w:cs="Times New Roman"/>
              </w:rPr>
              <w:t>,8</w:t>
            </w:r>
            <w:r w:rsidR="007B0B52">
              <w:rPr>
                <w:rFonts w:ascii="Times New Roman" w:eastAsia="Calibri" w:hAnsi="Times New Roman" w:cs="Times New Roman"/>
              </w:rPr>
              <w:t xml:space="preserve"> </w:t>
            </w:r>
            <w:r w:rsidR="009004D7">
              <w:rPr>
                <w:rFonts w:ascii="Times New Roman" w:eastAsia="Calibri" w:hAnsi="Times New Roman" w:cs="Times New Roman"/>
              </w:rPr>
              <w:t>€</w:t>
            </w:r>
          </w:p>
        </w:tc>
      </w:tr>
      <w:tr w:rsidR="6D816699" w14:paraId="7A895E12" w14:textId="77777777" w:rsidTr="00A437A4">
        <w:trPr>
          <w:trHeight w:val="432"/>
          <w:jc w:val="center"/>
        </w:trPr>
        <w:tc>
          <w:tcPr>
            <w:tcW w:w="4390" w:type="dxa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B72A44C" w14:textId="77777777" w:rsidR="2371292D" w:rsidRDefault="2371292D" w:rsidP="009D69F5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</w:rPr>
            </w:pPr>
            <w:r w:rsidRPr="6D816699">
              <w:rPr>
                <w:rFonts w:ascii="Times New Roman" w:eastAsia="Calibri" w:hAnsi="Times New Roman" w:cs="Times New Roman"/>
              </w:rPr>
              <w:t>Fondos de reserva (10%)</w:t>
            </w:r>
          </w:p>
        </w:tc>
        <w:tc>
          <w:tcPr>
            <w:tcW w:w="1680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14:paraId="7815E1EE" w14:textId="0841E5FA" w:rsidR="6D816699" w:rsidRDefault="006A3071" w:rsidP="009D69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41</w:t>
            </w:r>
            <w:r w:rsidR="007D1A99">
              <w:rPr>
                <w:rFonts w:ascii="Times New Roman" w:eastAsia="Calibri" w:hAnsi="Times New Roman" w:cs="Times New Roman"/>
              </w:rPr>
              <w:t>9</w:t>
            </w:r>
            <w:r w:rsidR="008F51F5" w:rsidRPr="008F51F5">
              <w:rPr>
                <w:rFonts w:ascii="Times New Roman" w:eastAsia="Calibri" w:hAnsi="Times New Roman" w:cs="Times New Roman"/>
              </w:rPr>
              <w:t>,</w:t>
            </w:r>
            <w:r w:rsidR="007D1A99">
              <w:rPr>
                <w:rFonts w:ascii="Times New Roman" w:eastAsia="Calibri" w:hAnsi="Times New Roman" w:cs="Times New Roman"/>
              </w:rPr>
              <w:t>08</w:t>
            </w:r>
            <w:r w:rsidR="007B0B52">
              <w:rPr>
                <w:rFonts w:ascii="Times New Roman" w:eastAsia="Calibri" w:hAnsi="Times New Roman" w:cs="Times New Roman"/>
              </w:rPr>
              <w:t xml:space="preserve"> </w:t>
            </w:r>
            <w:r w:rsidR="008F51F5">
              <w:rPr>
                <w:rFonts w:ascii="Times New Roman" w:eastAsia="Calibri" w:hAnsi="Times New Roman" w:cs="Times New Roman"/>
              </w:rPr>
              <w:t>€</w:t>
            </w:r>
          </w:p>
        </w:tc>
      </w:tr>
      <w:tr w:rsidR="6D816699" w14:paraId="451841BB" w14:textId="77777777" w:rsidTr="00A437A4">
        <w:trPr>
          <w:trHeight w:val="397"/>
          <w:jc w:val="center"/>
        </w:trPr>
        <w:tc>
          <w:tcPr>
            <w:tcW w:w="4390" w:type="dxa"/>
            <w:tcBorders>
              <w:left w:val="nil"/>
              <w:bottom w:val="double" w:sz="4" w:space="0" w:color="auto"/>
            </w:tcBorders>
            <w:vAlign w:val="center"/>
          </w:tcPr>
          <w:p w14:paraId="02EAC710" w14:textId="77777777" w:rsidR="2371292D" w:rsidRDefault="2371292D" w:rsidP="009D69F5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6D816699">
              <w:rPr>
                <w:rFonts w:ascii="Times New Roman" w:eastAsia="Calibri" w:hAnsi="Times New Roman" w:cs="Times New Roman"/>
              </w:rPr>
              <w:t>Impuesto sobre el valor añadido (21%)</w:t>
            </w:r>
          </w:p>
        </w:tc>
        <w:tc>
          <w:tcPr>
            <w:tcW w:w="1680" w:type="dxa"/>
            <w:tcBorders>
              <w:bottom w:val="double" w:sz="4" w:space="0" w:color="auto"/>
              <w:right w:val="nil"/>
            </w:tcBorders>
            <w:vAlign w:val="center"/>
          </w:tcPr>
          <w:p w14:paraId="03E3614C" w14:textId="2B264AD9" w:rsidR="6D816699" w:rsidRDefault="006A3071" w:rsidP="009D69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6A3071">
              <w:rPr>
                <w:rFonts w:ascii="Times New Roman" w:eastAsia="Calibri" w:hAnsi="Times New Roman" w:cs="Times New Roman"/>
              </w:rPr>
              <w:t>880,06</w:t>
            </w:r>
            <w:r w:rsidR="007B0B52">
              <w:rPr>
                <w:rFonts w:ascii="Times New Roman" w:eastAsia="Calibri" w:hAnsi="Times New Roman" w:cs="Times New Roman"/>
              </w:rPr>
              <w:t xml:space="preserve"> €</w:t>
            </w:r>
          </w:p>
        </w:tc>
      </w:tr>
      <w:tr w:rsidR="0048465A" w14:paraId="1018699A" w14:textId="77777777" w:rsidTr="00744628">
        <w:trPr>
          <w:trHeight w:val="517"/>
          <w:jc w:val="center"/>
        </w:trPr>
        <w:tc>
          <w:tcPr>
            <w:tcW w:w="4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E9E7858" w14:textId="6A8D26D8" w:rsidR="0048465A" w:rsidRPr="6D816699" w:rsidRDefault="0048465A" w:rsidP="009D69F5">
            <w:pPr>
              <w:jc w:val="center"/>
              <w:rPr>
                <w:rFonts w:ascii="Times New Roman" w:eastAsia="Calibri" w:hAnsi="Times New Roman" w:cs="Times New Roman"/>
              </w:rPr>
            </w:pPr>
            <w:r w:rsidRPr="6D816699">
              <w:rPr>
                <w:rFonts w:ascii="Times New Roman" w:eastAsia="Calibri" w:hAnsi="Times New Roman" w:cs="Times New Roman"/>
                <w:b/>
                <w:bCs/>
              </w:rPr>
              <w:t>Presupuesto total</w:t>
            </w:r>
            <w:r w:rsidR="00D00B37">
              <w:rPr>
                <w:rFonts w:ascii="Times New Roman" w:eastAsia="Calibri" w:hAnsi="Times New Roman" w:cs="Times New Roman"/>
                <w:b/>
                <w:bCs/>
              </w:rPr>
              <w:t>:</w:t>
            </w:r>
          </w:p>
        </w:tc>
        <w:tc>
          <w:tcPr>
            <w:tcW w:w="16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07B9539" w14:textId="0301D3CC" w:rsidR="0048465A" w:rsidRPr="0059055B" w:rsidRDefault="00A914E7" w:rsidP="00CC3C79">
            <w:pPr>
              <w:pStyle w:val="Prrafodelista"/>
              <w:keepNext/>
              <w:numPr>
                <w:ilvl w:val="1"/>
                <w:numId w:val="15"/>
              </w:numPr>
              <w:spacing w:after="0"/>
              <w:jc w:val="center"/>
            </w:pPr>
            <w:r w:rsidRPr="0059055B">
              <w:t>€</w:t>
            </w:r>
          </w:p>
        </w:tc>
      </w:tr>
    </w:tbl>
    <w:p w14:paraId="5D18D3E1" w14:textId="6ECCE35A" w:rsidR="00CC3C79" w:rsidRPr="00CC3C79" w:rsidRDefault="00CC3C79" w:rsidP="00CC3C79">
      <w:pPr>
        <w:pStyle w:val="Descripcin"/>
        <w:spacing w:before="120"/>
        <w:jc w:val="center"/>
        <w:rPr>
          <w:color w:val="auto"/>
        </w:rPr>
      </w:pPr>
      <w:bookmarkStart w:id="35" w:name="_Toc56246746"/>
      <w:r w:rsidRPr="00CC3C79">
        <w:rPr>
          <w:color w:val="auto"/>
        </w:rPr>
        <w:t xml:space="preserve">Tabla </w:t>
      </w:r>
      <w:r w:rsidRPr="00CC3C79">
        <w:rPr>
          <w:color w:val="auto"/>
        </w:rPr>
        <w:fldChar w:fldCharType="begin"/>
      </w:r>
      <w:r w:rsidRPr="00CC3C79">
        <w:rPr>
          <w:color w:val="auto"/>
        </w:rPr>
        <w:instrText xml:space="preserve"> SEQ Tabla \* ARABIC </w:instrText>
      </w:r>
      <w:r w:rsidRPr="00CC3C79">
        <w:rPr>
          <w:color w:val="auto"/>
        </w:rPr>
        <w:fldChar w:fldCharType="separate"/>
      </w:r>
      <w:r w:rsidR="007C0463">
        <w:rPr>
          <w:noProof/>
          <w:color w:val="auto"/>
        </w:rPr>
        <w:t>4</w:t>
      </w:r>
      <w:r w:rsidRPr="00CC3C79">
        <w:rPr>
          <w:color w:val="auto"/>
        </w:rPr>
        <w:fldChar w:fldCharType="end"/>
      </w:r>
      <w:r w:rsidRPr="00CC3C79">
        <w:rPr>
          <w:color w:val="auto"/>
        </w:rPr>
        <w:t>: Resumen del presupuesto</w:t>
      </w:r>
    </w:p>
    <w:p w14:paraId="6F8ABD04" w14:textId="7E6A84AA" w:rsidR="00A53766" w:rsidRDefault="008B18E0" w:rsidP="00FD0B5E">
      <w:pPr>
        <w:pStyle w:val="Ttulo3"/>
        <w:numPr>
          <w:ilvl w:val="2"/>
          <w:numId w:val="18"/>
        </w:numPr>
        <w:ind w:left="1134"/>
      </w:pPr>
      <w:r>
        <w:t xml:space="preserve"> </w:t>
      </w:r>
      <w:bookmarkStart w:id="36" w:name="_Toc57301076"/>
      <w:r w:rsidR="00A53766">
        <w:t>Equipo de trabajo y estructura organizacional</w:t>
      </w:r>
      <w:bookmarkEnd w:id="36"/>
    </w:p>
    <w:p w14:paraId="499546EE" w14:textId="77777777" w:rsidR="00853CA3" w:rsidRDefault="00853CA3" w:rsidP="00E758AA">
      <w:pPr>
        <w:spacing w:after="120"/>
        <w:jc w:val="both"/>
      </w:pPr>
      <w:r>
        <w:t>Con el fin de obtener buenos resultados con la realización del proyecto, se decide que la composición óptima para el equipo de trabajo será la siguiente: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67"/>
        <w:gridCol w:w="4400"/>
      </w:tblGrid>
      <w:tr w:rsidR="00853CA3" w14:paraId="111C9BD3" w14:textId="77777777" w:rsidTr="00FD743E">
        <w:trPr>
          <w:trHeight w:val="476"/>
          <w:jc w:val="center"/>
        </w:trPr>
        <w:tc>
          <w:tcPr>
            <w:tcW w:w="3397" w:type="dxa"/>
            <w:tcBorders>
              <w:top w:val="nil"/>
              <w:left w:val="nil"/>
              <w:right w:val="nil"/>
            </w:tcBorders>
            <w:shd w:val="clear" w:color="auto" w:fill="C6D9F1" w:themeFill="text2" w:themeFillTint="33"/>
            <w:vAlign w:val="center"/>
          </w:tcPr>
          <w:p w14:paraId="7ECEE542" w14:textId="77777777" w:rsidR="00853CA3" w:rsidRPr="00326584" w:rsidRDefault="00853CA3" w:rsidP="00FD743E">
            <w:pPr>
              <w:jc w:val="center"/>
              <w:rPr>
                <w:u w:val="single"/>
              </w:rPr>
            </w:pPr>
            <w:r w:rsidRPr="00326584">
              <w:rPr>
                <w:u w:val="single"/>
              </w:rPr>
              <w:t>Nombre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C6D9F1" w:themeFill="text2" w:themeFillTint="33"/>
          </w:tcPr>
          <w:p w14:paraId="623E1C25" w14:textId="77777777" w:rsidR="00853CA3" w:rsidRPr="00326584" w:rsidRDefault="00853CA3" w:rsidP="00FD743E">
            <w:pPr>
              <w:jc w:val="center"/>
              <w:rPr>
                <w:u w:val="single"/>
              </w:rPr>
            </w:pPr>
          </w:p>
        </w:tc>
        <w:tc>
          <w:tcPr>
            <w:tcW w:w="4400" w:type="dxa"/>
            <w:tcBorders>
              <w:top w:val="nil"/>
              <w:left w:val="nil"/>
              <w:right w:val="nil"/>
            </w:tcBorders>
            <w:shd w:val="clear" w:color="auto" w:fill="C6D9F1" w:themeFill="text2" w:themeFillTint="33"/>
            <w:vAlign w:val="center"/>
          </w:tcPr>
          <w:p w14:paraId="03CAAB5C" w14:textId="77777777" w:rsidR="00853CA3" w:rsidRPr="00326584" w:rsidRDefault="00853CA3" w:rsidP="00FD743E">
            <w:pPr>
              <w:jc w:val="center"/>
              <w:rPr>
                <w:u w:val="single"/>
              </w:rPr>
            </w:pPr>
            <w:r w:rsidRPr="00326584">
              <w:rPr>
                <w:u w:val="single"/>
              </w:rPr>
              <w:t>Roles</w:t>
            </w:r>
          </w:p>
        </w:tc>
      </w:tr>
      <w:tr w:rsidR="00853CA3" w14:paraId="1488481B" w14:textId="77777777" w:rsidTr="00FD743E">
        <w:trPr>
          <w:jc w:val="center"/>
        </w:trPr>
        <w:tc>
          <w:tcPr>
            <w:tcW w:w="3397" w:type="dxa"/>
            <w:tcBorders>
              <w:left w:val="nil"/>
              <w:right w:val="nil"/>
            </w:tcBorders>
            <w:vAlign w:val="center"/>
          </w:tcPr>
          <w:p w14:paraId="1192B85C" w14:textId="77777777" w:rsidR="00853CA3" w:rsidRDefault="00853CA3" w:rsidP="00FD743E">
            <w:pPr>
              <w:spacing w:before="40" w:after="40"/>
            </w:pPr>
            <w:r>
              <w:t>Franco Sánchez, Pablo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44B75892" w14:textId="77777777" w:rsidR="00853CA3" w:rsidRDefault="00853CA3" w:rsidP="00FD743E">
            <w:pPr>
              <w:spacing w:before="40" w:after="40"/>
            </w:pPr>
            <w:r>
              <w:rPr>
                <w:rFonts w:cstheme="majorHAnsi"/>
              </w:rPr>
              <w:t xml:space="preserve"> →</w:t>
            </w:r>
          </w:p>
        </w:tc>
        <w:tc>
          <w:tcPr>
            <w:tcW w:w="4400" w:type="dxa"/>
            <w:tcBorders>
              <w:left w:val="nil"/>
              <w:right w:val="nil"/>
            </w:tcBorders>
            <w:vAlign w:val="center"/>
          </w:tcPr>
          <w:p w14:paraId="48CDA6E4" w14:textId="77777777" w:rsidR="00853CA3" w:rsidRDefault="00853CA3" w:rsidP="00FD743E">
            <w:pPr>
              <w:spacing w:before="40" w:after="40"/>
            </w:pPr>
            <w:r>
              <w:t>Desarrollador</w:t>
            </w:r>
          </w:p>
        </w:tc>
      </w:tr>
      <w:tr w:rsidR="00853CA3" w14:paraId="492BFA46" w14:textId="77777777" w:rsidTr="00FD743E">
        <w:trPr>
          <w:jc w:val="center"/>
        </w:trPr>
        <w:tc>
          <w:tcPr>
            <w:tcW w:w="3397" w:type="dxa"/>
            <w:tcBorders>
              <w:left w:val="nil"/>
              <w:right w:val="nil"/>
            </w:tcBorders>
            <w:vAlign w:val="center"/>
          </w:tcPr>
          <w:p w14:paraId="4B42EE07" w14:textId="77777777" w:rsidR="00853CA3" w:rsidRDefault="00853CA3" w:rsidP="00FD743E">
            <w:pPr>
              <w:spacing w:before="40" w:after="40"/>
            </w:pPr>
            <w:r>
              <w:t>García Villalobos, Abraham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61B2618D" w14:textId="77777777" w:rsidR="00853CA3" w:rsidRDefault="00853CA3" w:rsidP="00FD743E">
            <w:pPr>
              <w:spacing w:before="40" w:after="40"/>
            </w:pPr>
            <w:r>
              <w:rPr>
                <w:rFonts w:cstheme="majorHAnsi"/>
              </w:rPr>
              <w:t xml:space="preserve"> →</w:t>
            </w:r>
          </w:p>
        </w:tc>
        <w:tc>
          <w:tcPr>
            <w:tcW w:w="4400" w:type="dxa"/>
            <w:tcBorders>
              <w:left w:val="nil"/>
              <w:right w:val="nil"/>
            </w:tcBorders>
            <w:vAlign w:val="center"/>
          </w:tcPr>
          <w:p w14:paraId="1355445A" w14:textId="77777777" w:rsidR="00853CA3" w:rsidRDefault="00853CA3" w:rsidP="00FD743E">
            <w:pPr>
              <w:spacing w:before="40" w:after="40"/>
            </w:pPr>
            <w:r>
              <w:t>Desarrollador</w:t>
            </w:r>
          </w:p>
        </w:tc>
      </w:tr>
      <w:tr w:rsidR="00853CA3" w14:paraId="64CF7879" w14:textId="77777777" w:rsidTr="00FD743E">
        <w:trPr>
          <w:jc w:val="center"/>
        </w:trPr>
        <w:tc>
          <w:tcPr>
            <w:tcW w:w="3397" w:type="dxa"/>
            <w:tcBorders>
              <w:left w:val="nil"/>
              <w:right w:val="nil"/>
            </w:tcBorders>
            <w:vAlign w:val="center"/>
          </w:tcPr>
          <w:p w14:paraId="372D3782" w14:textId="77777777" w:rsidR="00853CA3" w:rsidRDefault="00853CA3" w:rsidP="00FD743E">
            <w:pPr>
              <w:spacing w:before="40" w:after="40"/>
            </w:pPr>
            <w:r>
              <w:t>Guerrero Romero, Martín Arturo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5CB7352A" w14:textId="77777777" w:rsidR="00853CA3" w:rsidRDefault="00853CA3" w:rsidP="00FD743E">
            <w:pPr>
              <w:spacing w:before="40" w:after="40"/>
            </w:pPr>
            <w:r>
              <w:rPr>
                <w:rFonts w:cstheme="majorHAnsi"/>
              </w:rPr>
              <w:t xml:space="preserve"> →</w:t>
            </w:r>
          </w:p>
        </w:tc>
        <w:tc>
          <w:tcPr>
            <w:tcW w:w="4400" w:type="dxa"/>
            <w:tcBorders>
              <w:left w:val="nil"/>
              <w:right w:val="nil"/>
            </w:tcBorders>
            <w:vAlign w:val="center"/>
          </w:tcPr>
          <w:p w14:paraId="7B7F7C46" w14:textId="77777777" w:rsidR="00853CA3" w:rsidRDefault="00853CA3" w:rsidP="00FD743E">
            <w:pPr>
              <w:spacing w:before="40" w:after="40"/>
            </w:pPr>
            <w:r>
              <w:t>Coordinador de reuniones y Desarrollador</w:t>
            </w:r>
          </w:p>
        </w:tc>
      </w:tr>
      <w:tr w:rsidR="00853CA3" w14:paraId="3C1BD2DD" w14:textId="77777777" w:rsidTr="00FD743E">
        <w:trPr>
          <w:jc w:val="center"/>
        </w:trPr>
        <w:tc>
          <w:tcPr>
            <w:tcW w:w="3397" w:type="dxa"/>
            <w:tcBorders>
              <w:left w:val="nil"/>
              <w:right w:val="nil"/>
            </w:tcBorders>
            <w:vAlign w:val="center"/>
          </w:tcPr>
          <w:p w14:paraId="064D9B4B" w14:textId="77777777" w:rsidR="00853CA3" w:rsidRDefault="00853CA3" w:rsidP="00FD743E">
            <w:pPr>
              <w:spacing w:before="40" w:after="40"/>
            </w:pPr>
            <w:r>
              <w:t>Gutiérrez Prieto, Gabriel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6A4B3DD9" w14:textId="77777777" w:rsidR="00853CA3" w:rsidRDefault="00853CA3" w:rsidP="00FD743E">
            <w:pPr>
              <w:spacing w:before="40" w:after="40"/>
            </w:pPr>
            <w:r>
              <w:rPr>
                <w:rFonts w:cstheme="majorHAnsi"/>
              </w:rPr>
              <w:t xml:space="preserve"> →</w:t>
            </w:r>
          </w:p>
        </w:tc>
        <w:tc>
          <w:tcPr>
            <w:tcW w:w="4400" w:type="dxa"/>
            <w:tcBorders>
              <w:left w:val="nil"/>
              <w:right w:val="nil"/>
            </w:tcBorders>
            <w:vAlign w:val="center"/>
          </w:tcPr>
          <w:p w14:paraId="6390911C" w14:textId="77777777" w:rsidR="00853CA3" w:rsidRDefault="00853CA3" w:rsidP="00FD743E">
            <w:pPr>
              <w:spacing w:before="40" w:after="40"/>
            </w:pPr>
            <w:r>
              <w:t>Secretario y Desarrollador</w:t>
            </w:r>
          </w:p>
        </w:tc>
      </w:tr>
      <w:tr w:rsidR="00853CA3" w14:paraId="3308CD74" w14:textId="77777777" w:rsidTr="00FD743E">
        <w:trPr>
          <w:jc w:val="center"/>
        </w:trPr>
        <w:tc>
          <w:tcPr>
            <w:tcW w:w="339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752D26" w14:textId="77777777" w:rsidR="00853CA3" w:rsidRDefault="00853CA3" w:rsidP="00FD743E">
            <w:pPr>
              <w:spacing w:before="40" w:after="40"/>
            </w:pPr>
            <w:r>
              <w:t>Lopez, Thibaut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3451BB82" w14:textId="77777777" w:rsidR="00853CA3" w:rsidRDefault="00853CA3" w:rsidP="00FD743E">
            <w:pPr>
              <w:spacing w:before="40" w:after="40"/>
            </w:pPr>
            <w:r>
              <w:rPr>
                <w:rFonts w:cstheme="majorHAnsi"/>
              </w:rPr>
              <w:t xml:space="preserve"> →</w:t>
            </w:r>
          </w:p>
        </w:tc>
        <w:tc>
          <w:tcPr>
            <w:tcW w:w="440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93469D" w14:textId="77777777" w:rsidR="00853CA3" w:rsidRDefault="00853CA3" w:rsidP="00FD743E">
            <w:pPr>
              <w:spacing w:before="40" w:after="40"/>
            </w:pPr>
            <w:r>
              <w:t>Gerente y Desarrollador</w:t>
            </w:r>
          </w:p>
        </w:tc>
      </w:tr>
      <w:tr w:rsidR="00853CA3" w14:paraId="23D71761" w14:textId="77777777" w:rsidTr="00FD743E">
        <w:trPr>
          <w:jc w:val="center"/>
        </w:trPr>
        <w:tc>
          <w:tcPr>
            <w:tcW w:w="3397" w:type="dxa"/>
            <w:tcBorders>
              <w:left w:val="nil"/>
              <w:bottom w:val="nil"/>
              <w:right w:val="nil"/>
            </w:tcBorders>
            <w:vAlign w:val="center"/>
          </w:tcPr>
          <w:p w14:paraId="73BE9B80" w14:textId="77777777" w:rsidR="00853CA3" w:rsidRDefault="00853CA3" w:rsidP="00FD743E">
            <w:pPr>
              <w:spacing w:before="40" w:after="40"/>
            </w:pPr>
            <w:r>
              <w:t>Soto Ponce, David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2607ED3" w14:textId="77777777" w:rsidR="00853CA3" w:rsidRDefault="00853CA3" w:rsidP="00FD743E">
            <w:pPr>
              <w:spacing w:before="40" w:after="40"/>
            </w:pPr>
            <w:r>
              <w:rPr>
                <w:rFonts w:cstheme="majorHAnsi"/>
              </w:rPr>
              <w:t xml:space="preserve"> →</w:t>
            </w:r>
          </w:p>
        </w:tc>
        <w:tc>
          <w:tcPr>
            <w:tcW w:w="4400" w:type="dxa"/>
            <w:tcBorders>
              <w:left w:val="nil"/>
              <w:bottom w:val="nil"/>
              <w:right w:val="nil"/>
            </w:tcBorders>
            <w:vAlign w:val="center"/>
          </w:tcPr>
          <w:p w14:paraId="7AEE5245" w14:textId="77777777" w:rsidR="00853CA3" w:rsidRDefault="00853CA3" w:rsidP="007865AF">
            <w:pPr>
              <w:keepNext/>
              <w:spacing w:before="40" w:after="40"/>
            </w:pPr>
            <w:r>
              <w:t>Desarrollador</w:t>
            </w:r>
          </w:p>
        </w:tc>
      </w:tr>
    </w:tbl>
    <w:p w14:paraId="2FEE2598" w14:textId="6040605B" w:rsidR="007865AF" w:rsidRPr="007865AF" w:rsidRDefault="007865AF" w:rsidP="007865AF">
      <w:pPr>
        <w:pStyle w:val="Descripcin"/>
        <w:spacing w:before="120"/>
        <w:jc w:val="center"/>
        <w:rPr>
          <w:color w:val="auto"/>
        </w:rPr>
      </w:pPr>
      <w:r w:rsidRPr="007865AF">
        <w:rPr>
          <w:color w:val="auto"/>
        </w:rPr>
        <w:t xml:space="preserve">Tabla </w:t>
      </w:r>
      <w:r w:rsidRPr="007865AF">
        <w:rPr>
          <w:color w:val="auto"/>
        </w:rPr>
        <w:fldChar w:fldCharType="begin"/>
      </w:r>
      <w:r w:rsidRPr="007865AF">
        <w:rPr>
          <w:color w:val="auto"/>
        </w:rPr>
        <w:instrText xml:space="preserve"> SEQ Tabla \* ARABIC </w:instrText>
      </w:r>
      <w:r w:rsidRPr="007865AF">
        <w:rPr>
          <w:color w:val="auto"/>
        </w:rPr>
        <w:fldChar w:fldCharType="separate"/>
      </w:r>
      <w:r w:rsidR="007C0463">
        <w:rPr>
          <w:noProof/>
          <w:color w:val="auto"/>
        </w:rPr>
        <w:t>5</w:t>
      </w:r>
      <w:r w:rsidRPr="007865AF">
        <w:rPr>
          <w:color w:val="auto"/>
        </w:rPr>
        <w:fldChar w:fldCharType="end"/>
      </w:r>
      <w:r w:rsidRPr="007865AF">
        <w:rPr>
          <w:color w:val="auto"/>
        </w:rPr>
        <w:t>: Equipo de trabajo</w:t>
      </w:r>
    </w:p>
    <w:p w14:paraId="0DA8B6E3" w14:textId="77777777" w:rsidR="00853CA3" w:rsidRDefault="00853CA3" w:rsidP="00266B92">
      <w:pPr>
        <w:spacing w:before="360" w:after="120"/>
        <w:jc w:val="both"/>
      </w:pPr>
      <w:r>
        <w:t>En el apartado ‘Lista de interesados’ se detallará más información sobre nuestro equipo de trabajo.</w:t>
      </w:r>
    </w:p>
    <w:p w14:paraId="6F91B290" w14:textId="17C1A709" w:rsidR="00853CA3" w:rsidRDefault="005A3C64" w:rsidP="00266B92">
      <w:pPr>
        <w:spacing w:after="120"/>
        <w:jc w:val="both"/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688046DA" wp14:editId="23BF5036">
            <wp:simplePos x="0" y="0"/>
            <wp:positionH relativeFrom="margin">
              <wp:posOffset>3382645</wp:posOffset>
            </wp:positionH>
            <wp:positionV relativeFrom="paragraph">
              <wp:posOffset>522605</wp:posOffset>
            </wp:positionV>
            <wp:extent cx="3171825" cy="180975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CA3">
        <w:t>La estructura organizacional definida será basada en una estructura de tipo jerárquica, donde cada miembro del equipo tiene un superior al mando. Debido a que somos un grupo pequeño de únicamente seis integrantes, el superior sobre el resto será el gerente del proyecto. Para evitar que se pueda producir una excesiva concentración de poder y autoridad en la persona que ostente este cargo, se definirán claramente sus responsabilidades y nivel de autoridad en el apartado ‘Gerente de proyecto, responsabilidad y nivel de autoridad’.</w:t>
      </w:r>
    </w:p>
    <w:p w14:paraId="115C2C57" w14:textId="7B31BE43" w:rsidR="00D01CCF" w:rsidRDefault="005A3C64" w:rsidP="006A4437">
      <w:pPr>
        <w:spacing w:after="1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5B336B2" wp14:editId="58BA631D">
                <wp:simplePos x="0" y="0"/>
                <wp:positionH relativeFrom="column">
                  <wp:posOffset>3625215</wp:posOffset>
                </wp:positionH>
                <wp:positionV relativeFrom="paragraph">
                  <wp:posOffset>508635</wp:posOffset>
                </wp:positionV>
                <wp:extent cx="2843530" cy="635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29B37C" w14:textId="542F02E7" w:rsidR="009F61A8" w:rsidRPr="00DE44E0" w:rsidRDefault="009F61A8" w:rsidP="00DE44E0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DE44E0">
                              <w:rPr>
                                <w:color w:val="auto"/>
                              </w:rPr>
                              <w:t xml:space="preserve">Ilustración </w:t>
                            </w:r>
                            <w:r w:rsidRPr="00DE44E0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DE44E0">
                              <w:rPr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DE44E0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7C0463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DE44E0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DE44E0">
                              <w:rPr>
                                <w:color w:val="auto"/>
                              </w:rPr>
                              <w:t>: Estructura organizacional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336B2" id="Cuadro de texto 5" o:spid="_x0000_s1030" type="#_x0000_t202" style="position:absolute;left:0;text-align:left;margin-left:285.45pt;margin-top:40.05pt;width:223.9pt;height:.05pt;z-index:2516582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" stroked="f">
                <v:textbox style="mso-fit-shape-to-text:t" inset="0,0,0,0">
                  <w:txbxContent>
                    <w:p w14:paraId="1829B37C" w14:textId="542F02E7" w:rsidR="009F61A8" w:rsidRPr="00DE44E0" w:rsidRDefault="009F61A8" w:rsidP="00DE44E0">
                      <w:pPr>
                        <w:pStyle w:val="Descripcin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DE44E0">
                        <w:rPr>
                          <w:color w:val="auto"/>
                        </w:rPr>
                        <w:t xml:space="preserve">Ilustración </w:t>
                      </w:r>
                      <w:r w:rsidRPr="00DE44E0">
                        <w:rPr>
                          <w:color w:val="auto"/>
                        </w:rPr>
                        <w:fldChar w:fldCharType="begin"/>
                      </w:r>
                      <w:r w:rsidRPr="00DE44E0">
                        <w:rPr>
                          <w:color w:val="auto"/>
                        </w:rPr>
                        <w:instrText xml:space="preserve"> SEQ Ilustración \* ARABIC </w:instrText>
                      </w:r>
                      <w:r w:rsidRPr="00DE44E0">
                        <w:rPr>
                          <w:color w:val="auto"/>
                        </w:rPr>
                        <w:fldChar w:fldCharType="separate"/>
                      </w:r>
                      <w:r w:rsidR="007C0463">
                        <w:rPr>
                          <w:noProof/>
                          <w:color w:val="auto"/>
                        </w:rPr>
                        <w:t>1</w:t>
                      </w:r>
                      <w:r w:rsidRPr="00DE44E0">
                        <w:rPr>
                          <w:color w:val="auto"/>
                        </w:rPr>
                        <w:fldChar w:fldCharType="end"/>
                      </w:r>
                      <w:r w:rsidRPr="00DE44E0">
                        <w:rPr>
                          <w:color w:val="auto"/>
                        </w:rPr>
                        <w:t>: Estructura organizacional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474">
        <w:t>El secretario</w:t>
      </w:r>
      <w:r w:rsidR="00F953B1">
        <w:t xml:space="preserve"> se encargará</w:t>
      </w:r>
      <w:r w:rsidR="007B2D9D">
        <w:t xml:space="preserve"> de tomar</w:t>
      </w:r>
      <w:r w:rsidR="00072FBD">
        <w:t xml:space="preserve"> la información tratadas en las reuniones y</w:t>
      </w:r>
      <w:r w:rsidR="002212DF">
        <w:t xml:space="preserve"> redactar las </w:t>
      </w:r>
      <w:r w:rsidR="00FC5DBD">
        <w:t>actas de dichas reuniones</w:t>
      </w:r>
      <w:r w:rsidR="007B74F3">
        <w:t>. Todas estas actas se adjuntarán en el Anexo III</w:t>
      </w:r>
      <w:r w:rsidR="008B2E86">
        <w:t xml:space="preserve"> y se entregarán en cada </w:t>
      </w:r>
      <w:r w:rsidR="00ED094B">
        <w:t>hito de proyecto.</w:t>
      </w:r>
    </w:p>
    <w:p w14:paraId="2220815C" w14:textId="6281A88D" w:rsidR="004A6E27" w:rsidRPr="00853CA3" w:rsidRDefault="004A6E27" w:rsidP="006A4437">
      <w:pPr>
        <w:spacing w:after="120"/>
        <w:jc w:val="both"/>
      </w:pPr>
      <w:r>
        <w:t xml:space="preserve">El </w:t>
      </w:r>
      <w:r w:rsidR="00667047">
        <w:t>coordi</w:t>
      </w:r>
      <w:r w:rsidR="004F609F">
        <w:t xml:space="preserve">nador de reuniones </w:t>
      </w:r>
      <w:r w:rsidR="006E255C">
        <w:t>se encargará de co</w:t>
      </w:r>
      <w:r w:rsidR="00911EF1">
        <w:t>nvocar reuniones</w:t>
      </w:r>
      <w:r w:rsidR="00387D6B">
        <w:t xml:space="preserve"> cuando sean necesarias. Además, será el encargado de preparar</w:t>
      </w:r>
      <w:r w:rsidR="00C601F4">
        <w:t xml:space="preserve"> y elaborar los temas a tratar,</w:t>
      </w:r>
      <w:r w:rsidR="00CD28C2">
        <w:t xml:space="preserve"> promover la participación en ellas</w:t>
      </w:r>
      <w:r w:rsidR="00902FA1">
        <w:t>, moderar las discusiones que puedan surgir, controlar los tiempos</w:t>
      </w:r>
      <w:r w:rsidR="00D76F36">
        <w:t xml:space="preserve"> para ajustarse al horario previsto</w:t>
      </w:r>
      <w:r w:rsidR="00824252">
        <w:t xml:space="preserve"> y asegurar un rendimiento óptimo de todos los participantes.</w:t>
      </w:r>
    </w:p>
    <w:p w14:paraId="1397EDC6" w14:textId="7408D04D" w:rsidR="00777FF5" w:rsidRDefault="008B18E0" w:rsidP="00FD0B5E">
      <w:pPr>
        <w:pStyle w:val="Ttulo3"/>
        <w:numPr>
          <w:ilvl w:val="2"/>
          <w:numId w:val="18"/>
        </w:numPr>
        <w:ind w:left="1134"/>
      </w:pPr>
      <w:r>
        <w:t xml:space="preserve"> </w:t>
      </w:r>
      <w:bookmarkStart w:id="37" w:name="_Toc57301077"/>
      <w:r w:rsidR="004B6760" w:rsidRPr="00BB3448">
        <w:t>Lista de interesados</w:t>
      </w:r>
      <w:bookmarkEnd w:id="35"/>
      <w:bookmarkEnd w:id="37"/>
    </w:p>
    <w:p w14:paraId="18048FEB" w14:textId="39B5CEAF" w:rsidR="00F27410" w:rsidRPr="00F27410" w:rsidRDefault="00F209F3" w:rsidP="00E42084">
      <w:pPr>
        <w:jc w:val="both"/>
      </w:pPr>
      <w:r>
        <w:t xml:space="preserve">La lista de interesados se ordenará según </w:t>
      </w:r>
      <w:r w:rsidR="006752F8">
        <w:t>el cargo</w:t>
      </w:r>
      <w:r w:rsidR="00F71A93">
        <w:t xml:space="preserve"> más importante al que este integrante ostenta</w:t>
      </w:r>
      <w:r w:rsidR="006752F8">
        <w:t xml:space="preserve">. A igualdad de cargo, se </w:t>
      </w:r>
      <w:r w:rsidR="00E42084">
        <w:t>tendrá en cuenta el orden alfabético de los apellidos de los de interesados</w:t>
      </w:r>
      <w:r w:rsidR="00455B9E">
        <w:t>:</w:t>
      </w:r>
    </w:p>
    <w:tbl>
      <w:tblPr>
        <w:tblStyle w:val="Tablaconcuadrcula"/>
        <w:tblW w:w="9072" w:type="dxa"/>
        <w:jc w:val="center"/>
        <w:tblLook w:val="04A0" w:firstRow="1" w:lastRow="0" w:firstColumn="1" w:lastColumn="0" w:noHBand="0" w:noVBand="1"/>
      </w:tblPr>
      <w:tblGrid>
        <w:gridCol w:w="3828"/>
        <w:gridCol w:w="2409"/>
        <w:gridCol w:w="2835"/>
      </w:tblGrid>
      <w:tr w:rsidR="00E51A53" w14:paraId="51740138" w14:textId="77777777" w:rsidTr="007A1CAB">
        <w:trPr>
          <w:jc w:val="center"/>
        </w:trPr>
        <w:tc>
          <w:tcPr>
            <w:tcW w:w="3828" w:type="dxa"/>
            <w:tcBorders>
              <w:top w:val="nil"/>
              <w:left w:val="nil"/>
            </w:tcBorders>
            <w:shd w:val="clear" w:color="auto" w:fill="C6D9F1" w:themeFill="text2" w:themeFillTint="33"/>
          </w:tcPr>
          <w:p w14:paraId="13652F4B" w14:textId="5076CADE" w:rsidR="00E51A53" w:rsidRPr="001736BA" w:rsidRDefault="4C8A3601" w:rsidP="00446BD8">
            <w:pPr>
              <w:spacing w:before="120" w:after="120"/>
              <w:jc w:val="center"/>
              <w:rPr>
                <w:u w:val="single"/>
              </w:rPr>
            </w:pPr>
            <w:r w:rsidRPr="001736BA">
              <w:rPr>
                <w:u w:val="single"/>
              </w:rPr>
              <w:t>Interesado</w:t>
            </w:r>
          </w:p>
        </w:tc>
        <w:tc>
          <w:tcPr>
            <w:tcW w:w="2409" w:type="dxa"/>
            <w:tcBorders>
              <w:top w:val="nil"/>
            </w:tcBorders>
            <w:shd w:val="clear" w:color="auto" w:fill="C6D9F1" w:themeFill="text2" w:themeFillTint="33"/>
          </w:tcPr>
          <w:p w14:paraId="02E41C40" w14:textId="4E71948B" w:rsidR="00E51A53" w:rsidRPr="001736BA" w:rsidRDefault="6D022142" w:rsidP="00446BD8">
            <w:pPr>
              <w:spacing w:before="120" w:after="120"/>
              <w:jc w:val="center"/>
              <w:rPr>
                <w:u w:val="single"/>
              </w:rPr>
            </w:pPr>
            <w:r w:rsidRPr="001736BA">
              <w:rPr>
                <w:u w:val="single"/>
              </w:rPr>
              <w:t>Organización</w:t>
            </w:r>
          </w:p>
        </w:tc>
        <w:tc>
          <w:tcPr>
            <w:tcW w:w="2835" w:type="dxa"/>
            <w:tcBorders>
              <w:top w:val="nil"/>
              <w:right w:val="nil"/>
            </w:tcBorders>
            <w:shd w:val="clear" w:color="auto" w:fill="C6D9F1" w:themeFill="text2" w:themeFillTint="33"/>
          </w:tcPr>
          <w:p w14:paraId="041C6C51" w14:textId="6DD8AB40" w:rsidR="00E51A53" w:rsidRPr="001736BA" w:rsidRDefault="6153C47B" w:rsidP="00446BD8">
            <w:pPr>
              <w:spacing w:before="120" w:after="120"/>
              <w:jc w:val="center"/>
              <w:rPr>
                <w:u w:val="single"/>
              </w:rPr>
            </w:pPr>
            <w:r w:rsidRPr="001736BA">
              <w:rPr>
                <w:u w:val="single"/>
              </w:rPr>
              <w:t>Cargo</w:t>
            </w:r>
          </w:p>
        </w:tc>
      </w:tr>
      <w:tr w:rsidR="00E51A53" w14:paraId="6643D818" w14:textId="77777777" w:rsidTr="007A1CAB">
        <w:trPr>
          <w:jc w:val="center"/>
        </w:trPr>
        <w:tc>
          <w:tcPr>
            <w:tcW w:w="3828" w:type="dxa"/>
            <w:tcBorders>
              <w:left w:val="nil"/>
            </w:tcBorders>
          </w:tcPr>
          <w:p w14:paraId="6A5FAF1A" w14:textId="305C2722" w:rsidR="00E51A53" w:rsidRDefault="4D6C337E" w:rsidP="008418B8">
            <w:pPr>
              <w:spacing w:before="40" w:after="40"/>
            </w:pPr>
            <w:r>
              <w:t>Ramos Román</w:t>
            </w:r>
            <w:r w:rsidR="008418B8">
              <w:t>, Isabel</w:t>
            </w:r>
          </w:p>
        </w:tc>
        <w:tc>
          <w:tcPr>
            <w:tcW w:w="2409" w:type="dxa"/>
            <w:vAlign w:val="center"/>
          </w:tcPr>
          <w:p w14:paraId="2AE83D82" w14:textId="6CF554F7" w:rsidR="00E51A53" w:rsidRDefault="7B735272" w:rsidP="008418B8">
            <w:pPr>
              <w:spacing w:before="40" w:after="40"/>
              <w:jc w:val="center"/>
            </w:pPr>
            <w:r>
              <w:t>Universidad de Sevilla</w:t>
            </w: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14:paraId="2A8C5FCC" w14:textId="7E32CF14" w:rsidR="00E51A53" w:rsidRDefault="0CE158B5" w:rsidP="008418B8">
            <w:pPr>
              <w:spacing w:before="40" w:after="40"/>
              <w:jc w:val="center"/>
            </w:pPr>
            <w:r>
              <w:t>Patrocinador</w:t>
            </w:r>
          </w:p>
        </w:tc>
      </w:tr>
      <w:tr w:rsidR="00FF0210" w14:paraId="0F7BE7BC" w14:textId="77777777" w:rsidTr="007A1CAB">
        <w:trPr>
          <w:jc w:val="center"/>
        </w:trPr>
        <w:tc>
          <w:tcPr>
            <w:tcW w:w="3828" w:type="dxa"/>
            <w:tcBorders>
              <w:left w:val="nil"/>
            </w:tcBorders>
          </w:tcPr>
          <w:p w14:paraId="5373937E" w14:textId="4C202B99" w:rsidR="00FF0210" w:rsidRDefault="00FF0210" w:rsidP="00FF0210">
            <w:pPr>
              <w:spacing w:before="40" w:after="40"/>
            </w:pPr>
            <w:r>
              <w:t>Lopez, Thibaut</w:t>
            </w:r>
          </w:p>
        </w:tc>
        <w:tc>
          <w:tcPr>
            <w:tcW w:w="2409" w:type="dxa"/>
            <w:vAlign w:val="center"/>
          </w:tcPr>
          <w:p w14:paraId="13EE36C5" w14:textId="093578C8" w:rsidR="00FF0210" w:rsidRDefault="00FF0210" w:rsidP="00FF0210">
            <w:pPr>
              <w:spacing w:before="40" w:after="40"/>
              <w:jc w:val="center"/>
            </w:pPr>
            <w:r>
              <w:t>B.F.C.N.</w:t>
            </w: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14:paraId="34B7EFEB" w14:textId="02D116D2" w:rsidR="00FF0210" w:rsidRDefault="00FF0210" w:rsidP="00FF0210">
            <w:pPr>
              <w:spacing w:before="40" w:after="40"/>
              <w:jc w:val="center"/>
            </w:pPr>
            <w:r>
              <w:t>Gerente</w:t>
            </w:r>
            <w:r w:rsidR="004E0715">
              <w:t xml:space="preserve"> y Desarrollador</w:t>
            </w:r>
          </w:p>
        </w:tc>
      </w:tr>
      <w:tr w:rsidR="007C6C8A" w14:paraId="324F78C1" w14:textId="77777777" w:rsidTr="007A1CAB">
        <w:trPr>
          <w:jc w:val="center"/>
        </w:trPr>
        <w:tc>
          <w:tcPr>
            <w:tcW w:w="3828" w:type="dxa"/>
            <w:tcBorders>
              <w:left w:val="nil"/>
            </w:tcBorders>
            <w:vAlign w:val="center"/>
          </w:tcPr>
          <w:p w14:paraId="3F488668" w14:textId="00CB15F4" w:rsidR="007C6C8A" w:rsidRDefault="007C6C8A" w:rsidP="007C6C8A">
            <w:pPr>
              <w:spacing w:before="40" w:after="40"/>
            </w:pPr>
            <w:r>
              <w:t>Guerrero Romero, Martín Arturo</w:t>
            </w:r>
          </w:p>
        </w:tc>
        <w:tc>
          <w:tcPr>
            <w:tcW w:w="2409" w:type="dxa"/>
            <w:vAlign w:val="center"/>
          </w:tcPr>
          <w:p w14:paraId="5C590C76" w14:textId="0A15F47B" w:rsidR="007C6C8A" w:rsidRDefault="007C6C8A" w:rsidP="007C6C8A">
            <w:pPr>
              <w:spacing w:before="40" w:after="40"/>
              <w:jc w:val="center"/>
            </w:pPr>
            <w:r>
              <w:t>B.F.C.N.</w:t>
            </w: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14:paraId="5F3FEC0C" w14:textId="338BF7CD" w:rsidR="007C6C8A" w:rsidRDefault="007C6C8A" w:rsidP="007C6C8A">
            <w:pPr>
              <w:spacing w:before="40" w:after="40"/>
              <w:jc w:val="center"/>
            </w:pPr>
            <w:r>
              <w:t>Coordinador de reuniones</w:t>
            </w:r>
            <w:r w:rsidR="004E0715">
              <w:t xml:space="preserve"> y Desarrollador</w:t>
            </w:r>
          </w:p>
        </w:tc>
      </w:tr>
      <w:tr w:rsidR="007C6C8A" w14:paraId="73FE769A" w14:textId="77777777" w:rsidTr="007A1CAB">
        <w:trPr>
          <w:jc w:val="center"/>
        </w:trPr>
        <w:tc>
          <w:tcPr>
            <w:tcW w:w="3828" w:type="dxa"/>
            <w:tcBorders>
              <w:left w:val="nil"/>
            </w:tcBorders>
          </w:tcPr>
          <w:p w14:paraId="374D1907" w14:textId="0D9A85D2" w:rsidR="007C6C8A" w:rsidRDefault="007C6C8A" w:rsidP="007C6C8A">
            <w:pPr>
              <w:spacing w:before="40" w:after="40"/>
            </w:pPr>
            <w:r>
              <w:t>Gutiérrez Prieto, Gabriel</w:t>
            </w:r>
          </w:p>
        </w:tc>
        <w:tc>
          <w:tcPr>
            <w:tcW w:w="2409" w:type="dxa"/>
            <w:vAlign w:val="center"/>
          </w:tcPr>
          <w:p w14:paraId="23C5E43B" w14:textId="7C0C8288" w:rsidR="007C6C8A" w:rsidRDefault="007C6C8A" w:rsidP="007C6C8A">
            <w:pPr>
              <w:spacing w:before="40" w:after="40"/>
              <w:jc w:val="center"/>
            </w:pPr>
            <w:r>
              <w:t>B.F.C.N.</w:t>
            </w: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14:paraId="79D1783B" w14:textId="711A9384" w:rsidR="007C6C8A" w:rsidRDefault="007C6C8A" w:rsidP="007C6C8A">
            <w:pPr>
              <w:spacing w:before="40" w:after="40"/>
              <w:jc w:val="center"/>
            </w:pPr>
            <w:r>
              <w:t>Secretario</w:t>
            </w:r>
            <w:r w:rsidR="004E0715">
              <w:t xml:space="preserve"> y Desarrollador</w:t>
            </w:r>
          </w:p>
        </w:tc>
      </w:tr>
      <w:tr w:rsidR="007C6C8A" w14:paraId="4811C960" w14:textId="77777777" w:rsidTr="007A1CAB">
        <w:trPr>
          <w:jc w:val="center"/>
        </w:trPr>
        <w:tc>
          <w:tcPr>
            <w:tcW w:w="3828" w:type="dxa"/>
            <w:tcBorders>
              <w:left w:val="nil"/>
            </w:tcBorders>
          </w:tcPr>
          <w:p w14:paraId="53C5F965" w14:textId="1C2ADA7C" w:rsidR="007C6C8A" w:rsidRDefault="007C6C8A" w:rsidP="007C6C8A">
            <w:pPr>
              <w:spacing w:before="40" w:after="40"/>
            </w:pPr>
            <w:r>
              <w:t>Franco Sánchez, Pablo</w:t>
            </w:r>
          </w:p>
        </w:tc>
        <w:tc>
          <w:tcPr>
            <w:tcW w:w="2409" w:type="dxa"/>
            <w:vAlign w:val="center"/>
          </w:tcPr>
          <w:p w14:paraId="508C3080" w14:textId="416C520E" w:rsidR="007C6C8A" w:rsidRDefault="007C6C8A" w:rsidP="007C6C8A">
            <w:pPr>
              <w:spacing w:before="40" w:after="40"/>
              <w:jc w:val="center"/>
            </w:pPr>
            <w:r>
              <w:t>B.F.C.N.</w:t>
            </w: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14:paraId="2D2D909E" w14:textId="64CCB704" w:rsidR="007C6C8A" w:rsidRDefault="007C6C8A" w:rsidP="007C6C8A">
            <w:pPr>
              <w:spacing w:before="40" w:after="40"/>
              <w:jc w:val="center"/>
            </w:pPr>
            <w:r>
              <w:t>Desarrollador</w:t>
            </w:r>
          </w:p>
        </w:tc>
      </w:tr>
      <w:tr w:rsidR="007C6C8A" w14:paraId="2680AACA" w14:textId="77777777" w:rsidTr="007A1CAB">
        <w:trPr>
          <w:jc w:val="center"/>
        </w:trPr>
        <w:tc>
          <w:tcPr>
            <w:tcW w:w="3828" w:type="dxa"/>
            <w:tcBorders>
              <w:left w:val="nil"/>
            </w:tcBorders>
          </w:tcPr>
          <w:p w14:paraId="6D6748C1" w14:textId="0E157C2D" w:rsidR="007C6C8A" w:rsidRDefault="007C6C8A" w:rsidP="007C6C8A">
            <w:pPr>
              <w:spacing w:before="40" w:after="40"/>
            </w:pPr>
            <w:r>
              <w:t>García Villalobos, Abraham</w:t>
            </w:r>
          </w:p>
        </w:tc>
        <w:tc>
          <w:tcPr>
            <w:tcW w:w="2409" w:type="dxa"/>
            <w:vAlign w:val="center"/>
          </w:tcPr>
          <w:p w14:paraId="0FCF2248" w14:textId="74D8D884" w:rsidR="007C6C8A" w:rsidRDefault="007C6C8A" w:rsidP="007C6C8A">
            <w:pPr>
              <w:spacing w:before="40" w:after="40"/>
              <w:jc w:val="center"/>
            </w:pPr>
            <w:r>
              <w:t>B.F.C.N.</w:t>
            </w:r>
          </w:p>
        </w:tc>
        <w:tc>
          <w:tcPr>
            <w:tcW w:w="2835" w:type="dxa"/>
            <w:tcBorders>
              <w:right w:val="nil"/>
            </w:tcBorders>
            <w:vAlign w:val="center"/>
          </w:tcPr>
          <w:p w14:paraId="1862EF3D" w14:textId="43FE2CC4" w:rsidR="007C6C8A" w:rsidRDefault="007C6C8A" w:rsidP="007C6C8A">
            <w:pPr>
              <w:spacing w:before="40" w:after="40"/>
              <w:jc w:val="center"/>
            </w:pPr>
            <w:r>
              <w:t>Desarrollador</w:t>
            </w:r>
          </w:p>
        </w:tc>
      </w:tr>
      <w:tr w:rsidR="007C6C8A" w14:paraId="20269A7F" w14:textId="77777777" w:rsidTr="007A1CAB">
        <w:trPr>
          <w:jc w:val="center"/>
        </w:trPr>
        <w:tc>
          <w:tcPr>
            <w:tcW w:w="3828" w:type="dxa"/>
            <w:tcBorders>
              <w:left w:val="nil"/>
              <w:bottom w:val="single" w:sz="4" w:space="0" w:color="auto"/>
            </w:tcBorders>
          </w:tcPr>
          <w:p w14:paraId="2AEAA6ED" w14:textId="4B991671" w:rsidR="007C6C8A" w:rsidRDefault="007C6C8A" w:rsidP="007C6C8A">
            <w:pPr>
              <w:spacing w:before="40" w:after="40"/>
            </w:pPr>
            <w:r>
              <w:t>Soto Ponce, David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D366317" w14:textId="2CA93033" w:rsidR="007C6C8A" w:rsidRDefault="007C6C8A" w:rsidP="007C6C8A">
            <w:pPr>
              <w:spacing w:before="40" w:after="40"/>
              <w:jc w:val="center"/>
            </w:pPr>
            <w:r>
              <w:t>B.F.C.N.</w:t>
            </w:r>
          </w:p>
        </w:tc>
        <w:tc>
          <w:tcPr>
            <w:tcW w:w="2835" w:type="dxa"/>
            <w:tcBorders>
              <w:bottom w:val="single" w:sz="4" w:space="0" w:color="auto"/>
              <w:right w:val="nil"/>
            </w:tcBorders>
            <w:vAlign w:val="center"/>
          </w:tcPr>
          <w:p w14:paraId="5A844A63" w14:textId="1F6CF228" w:rsidR="007C6C8A" w:rsidRDefault="007C6C8A" w:rsidP="007C6C8A">
            <w:pPr>
              <w:spacing w:before="40" w:after="40"/>
              <w:jc w:val="center"/>
            </w:pPr>
            <w:r>
              <w:t>Desarrollador</w:t>
            </w:r>
          </w:p>
        </w:tc>
      </w:tr>
      <w:tr w:rsidR="0019731A" w14:paraId="55E7C7FC" w14:textId="77777777" w:rsidTr="007A1CAB">
        <w:trPr>
          <w:jc w:val="center"/>
        </w:trPr>
        <w:tc>
          <w:tcPr>
            <w:tcW w:w="3828" w:type="dxa"/>
            <w:tcBorders>
              <w:left w:val="nil"/>
              <w:bottom w:val="single" w:sz="4" w:space="0" w:color="auto"/>
            </w:tcBorders>
          </w:tcPr>
          <w:p w14:paraId="3A5343D7" w14:textId="36F36164" w:rsidR="0019731A" w:rsidRDefault="00DF58F2" w:rsidP="007C6C8A">
            <w:pPr>
              <w:spacing w:before="40" w:after="40"/>
            </w:pPr>
            <w:r>
              <w:t>Organización solicitante del proyecto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75E5A7C" w14:textId="121EBB10" w:rsidR="0019731A" w:rsidRDefault="0040212C" w:rsidP="007C6C8A">
            <w:pPr>
              <w:spacing w:before="40" w:after="40"/>
              <w:jc w:val="center"/>
            </w:pPr>
            <w:r>
              <w:t>Gimnasio</w:t>
            </w:r>
          </w:p>
        </w:tc>
        <w:tc>
          <w:tcPr>
            <w:tcW w:w="2835" w:type="dxa"/>
            <w:tcBorders>
              <w:bottom w:val="single" w:sz="4" w:space="0" w:color="auto"/>
              <w:right w:val="nil"/>
            </w:tcBorders>
            <w:vAlign w:val="center"/>
          </w:tcPr>
          <w:p w14:paraId="69C2168B" w14:textId="31EC1172" w:rsidR="0019731A" w:rsidRDefault="003860A7" w:rsidP="007C6C8A">
            <w:pPr>
              <w:spacing w:before="40" w:after="40"/>
              <w:jc w:val="center"/>
            </w:pPr>
            <w:r>
              <w:t>-</w:t>
            </w:r>
          </w:p>
        </w:tc>
      </w:tr>
      <w:tr w:rsidR="007C6C8A" w14:paraId="63CC3485" w14:textId="77777777" w:rsidTr="007A1CAB">
        <w:trPr>
          <w:jc w:val="center"/>
        </w:trPr>
        <w:tc>
          <w:tcPr>
            <w:tcW w:w="3828" w:type="dxa"/>
            <w:tcBorders>
              <w:left w:val="nil"/>
              <w:bottom w:val="nil"/>
            </w:tcBorders>
          </w:tcPr>
          <w:p w14:paraId="054304B7" w14:textId="673377FD" w:rsidR="007C6C8A" w:rsidRDefault="007C6C8A" w:rsidP="007C6C8A">
            <w:pPr>
              <w:spacing w:before="40" w:after="40"/>
            </w:pPr>
            <w:r>
              <w:t>Usuarios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14:paraId="5B36037E" w14:textId="6449A9D6" w:rsidR="007C6C8A" w:rsidRDefault="007C6C8A" w:rsidP="007C6C8A">
            <w:pPr>
              <w:spacing w:before="40" w:after="40"/>
              <w:jc w:val="center"/>
            </w:pPr>
            <w:r>
              <w:t>-</w:t>
            </w:r>
          </w:p>
        </w:tc>
        <w:tc>
          <w:tcPr>
            <w:tcW w:w="2835" w:type="dxa"/>
            <w:tcBorders>
              <w:bottom w:val="nil"/>
              <w:right w:val="nil"/>
            </w:tcBorders>
            <w:vAlign w:val="center"/>
          </w:tcPr>
          <w:p w14:paraId="3302E608" w14:textId="66D4739D" w:rsidR="007C6C8A" w:rsidRDefault="007C6C8A" w:rsidP="00DE44E0">
            <w:pPr>
              <w:keepNext/>
              <w:spacing w:before="40" w:after="40"/>
              <w:jc w:val="center"/>
            </w:pPr>
            <w:r>
              <w:t>Cliente</w:t>
            </w:r>
          </w:p>
        </w:tc>
      </w:tr>
    </w:tbl>
    <w:p w14:paraId="027DB28E" w14:textId="645AEE11" w:rsidR="00DE44E0" w:rsidRPr="00DE44E0" w:rsidRDefault="00DE44E0" w:rsidP="00DE44E0">
      <w:pPr>
        <w:pStyle w:val="Descripcin"/>
        <w:spacing w:before="120"/>
        <w:jc w:val="center"/>
        <w:rPr>
          <w:color w:val="auto"/>
        </w:rPr>
      </w:pPr>
      <w:bookmarkStart w:id="38" w:name="_Toc56246748"/>
      <w:r w:rsidRPr="00DE44E0">
        <w:rPr>
          <w:color w:val="auto"/>
        </w:rPr>
        <w:t xml:space="preserve">Tabla </w:t>
      </w:r>
      <w:r w:rsidRPr="00DE44E0">
        <w:rPr>
          <w:color w:val="auto"/>
        </w:rPr>
        <w:fldChar w:fldCharType="begin"/>
      </w:r>
      <w:r w:rsidRPr="00DE44E0">
        <w:rPr>
          <w:color w:val="auto"/>
        </w:rPr>
        <w:instrText xml:space="preserve"> SEQ Tabla \* ARABIC </w:instrText>
      </w:r>
      <w:r w:rsidRPr="00DE44E0">
        <w:rPr>
          <w:color w:val="auto"/>
        </w:rPr>
        <w:fldChar w:fldCharType="separate"/>
      </w:r>
      <w:r w:rsidR="007C0463">
        <w:rPr>
          <w:noProof/>
          <w:color w:val="auto"/>
        </w:rPr>
        <w:t>6</w:t>
      </w:r>
      <w:r w:rsidRPr="00DE44E0">
        <w:rPr>
          <w:color w:val="auto"/>
        </w:rPr>
        <w:fldChar w:fldCharType="end"/>
      </w:r>
      <w:r w:rsidRPr="00DE44E0">
        <w:rPr>
          <w:color w:val="auto"/>
        </w:rPr>
        <w:t>: Lista de interesados</w:t>
      </w:r>
    </w:p>
    <w:p w14:paraId="293EDF0B" w14:textId="7790C9CA" w:rsidR="004A51DA" w:rsidRPr="00744628" w:rsidRDefault="00506B69" w:rsidP="00FD0B5E">
      <w:pPr>
        <w:pStyle w:val="Ttulo3"/>
        <w:numPr>
          <w:ilvl w:val="2"/>
          <w:numId w:val="18"/>
        </w:numPr>
        <w:ind w:left="1134"/>
        <w:rPr>
          <w:rFonts w:eastAsiaTheme="minorEastAsia"/>
        </w:rPr>
      </w:pPr>
      <w:r>
        <w:t xml:space="preserve"> </w:t>
      </w:r>
      <w:bookmarkStart w:id="39" w:name="_Toc57301078"/>
      <w:r w:rsidR="004B6760" w:rsidRPr="00BB3448">
        <w:t xml:space="preserve">Gerente de proyecto, responsabilidad y nivel de </w:t>
      </w:r>
      <w:bookmarkEnd w:id="38"/>
      <w:r w:rsidR="004B6760">
        <w:t>autorida</w:t>
      </w:r>
      <w:r w:rsidR="767A7F50">
        <w:t>d</w:t>
      </w:r>
      <w:bookmarkEnd w:id="39"/>
    </w:p>
    <w:p w14:paraId="6BFF80F6" w14:textId="3EEFD704" w:rsidR="00A355EB" w:rsidRPr="00A355EB" w:rsidRDefault="51D42BAE" w:rsidP="00266B92">
      <w:pPr>
        <w:jc w:val="both"/>
      </w:pPr>
      <w:r>
        <w:t>El gerente para este proyecto será Thibaut Lopez, miembro</w:t>
      </w:r>
      <w:r w:rsidR="4604AE6E">
        <w:t xml:space="preserve"> del equipo de desarrollo. Entre sus responsabilidades se encuentran </w:t>
      </w:r>
      <w:r w:rsidR="6EB7B500">
        <w:t>organizar y dirigir las reuniones de seguimiento</w:t>
      </w:r>
      <w:r w:rsidR="2199407C">
        <w:t xml:space="preserve"> con el patro</w:t>
      </w:r>
      <w:r w:rsidR="53F52B07">
        <w:t xml:space="preserve">cinador, la comunicación de dudas y cuestiones </w:t>
      </w:r>
      <w:r w:rsidR="4A248FCC">
        <w:t>eventuales</w:t>
      </w:r>
      <w:r w:rsidR="53F52B07">
        <w:t xml:space="preserve"> por </w:t>
      </w:r>
      <w:r w:rsidR="00E74387">
        <w:t>correo electrónico</w:t>
      </w:r>
      <w:r w:rsidR="42F5ED6F">
        <w:t xml:space="preserve"> con este cuando sea necesario y la entrega de la documentación oficial al final </w:t>
      </w:r>
      <w:r w:rsidR="76CC8946">
        <w:t>cuando se requiera.</w:t>
      </w:r>
    </w:p>
    <w:p w14:paraId="4286C531" w14:textId="648D2269" w:rsidR="5A110F28" w:rsidRDefault="111AB0A8" w:rsidP="00266B92">
      <w:pPr>
        <w:jc w:val="both"/>
      </w:pPr>
      <w:r>
        <w:t xml:space="preserve">Respecto al nivel de autoridad que </w:t>
      </w:r>
      <w:r w:rsidR="3A59CF32">
        <w:t xml:space="preserve">poseerá </w:t>
      </w:r>
      <w:r w:rsidR="59BF658D">
        <w:t xml:space="preserve">el gerente, </w:t>
      </w:r>
      <w:r w:rsidR="2DB2E18F">
        <w:t xml:space="preserve">en caso de </w:t>
      </w:r>
      <w:r w:rsidR="44DF8F07">
        <w:t>encontrarse conflictos internos</w:t>
      </w:r>
      <w:r w:rsidR="00CF1778">
        <w:t xml:space="preserve"> con la </w:t>
      </w:r>
      <w:r w:rsidR="00734121">
        <w:t>imposibilidad de asistencia por parte de algún miembro del equipo</w:t>
      </w:r>
      <w:r w:rsidR="00F401FA">
        <w:t>, tendrá que</w:t>
      </w:r>
      <w:r w:rsidR="44DF8F07">
        <w:t xml:space="preserve"> busc</w:t>
      </w:r>
      <w:r w:rsidR="11FBEDFC">
        <w:t>ar un</w:t>
      </w:r>
      <w:r w:rsidR="00F401FA">
        <w:t>a solución</w:t>
      </w:r>
      <w:r w:rsidR="001F046C">
        <w:t xml:space="preserve"> óptima</w:t>
      </w:r>
      <w:r w:rsidR="35448700">
        <w:t>.</w:t>
      </w:r>
    </w:p>
    <w:p w14:paraId="4BD3EDB5" w14:textId="59D2659B" w:rsidR="004B6760" w:rsidRPr="00BB3448" w:rsidRDefault="00506B69" w:rsidP="00FD0B5E">
      <w:pPr>
        <w:pStyle w:val="Ttulo3"/>
        <w:numPr>
          <w:ilvl w:val="2"/>
          <w:numId w:val="18"/>
        </w:numPr>
        <w:ind w:left="1134"/>
        <w:rPr>
          <w:rFonts w:eastAsiaTheme="minorEastAsia"/>
        </w:rPr>
      </w:pPr>
      <w:bookmarkStart w:id="40" w:name="_Toc56246749"/>
      <w:r>
        <w:t xml:space="preserve"> </w:t>
      </w:r>
      <w:bookmarkStart w:id="41" w:name="_Toc57301079"/>
      <w:r w:rsidR="004B6760" w:rsidRPr="00BB3448">
        <w:t>Nombre y nivel de autoridad del patrocinador</w:t>
      </w:r>
      <w:bookmarkEnd w:id="40"/>
      <w:bookmarkEnd w:id="41"/>
    </w:p>
    <w:tbl>
      <w:tblPr>
        <w:tblStyle w:val="Tablaconcuadrcula"/>
        <w:tblW w:w="101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410"/>
        <w:gridCol w:w="2551"/>
        <w:gridCol w:w="1701"/>
        <w:gridCol w:w="1985"/>
        <w:gridCol w:w="1526"/>
      </w:tblGrid>
      <w:tr w:rsidR="008F5B1B" w14:paraId="342452CA" w14:textId="77777777" w:rsidTr="000C081D">
        <w:trPr>
          <w:jc w:val="center"/>
        </w:trPr>
        <w:tc>
          <w:tcPr>
            <w:tcW w:w="2410" w:type="dxa"/>
            <w:shd w:val="clear" w:color="auto" w:fill="C6D9F1" w:themeFill="text2" w:themeFillTint="33"/>
            <w:vAlign w:val="center"/>
          </w:tcPr>
          <w:p w14:paraId="1C530495" w14:textId="77777777" w:rsidR="008F5B1B" w:rsidRPr="008A2DC1" w:rsidRDefault="008F5B1B" w:rsidP="003340DF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szCs w:val="24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szCs w:val="24"/>
                <w:u w:val="single"/>
              </w:rPr>
              <w:t>Nombre</w:t>
            </w:r>
          </w:p>
        </w:tc>
        <w:tc>
          <w:tcPr>
            <w:tcW w:w="2551" w:type="dxa"/>
            <w:shd w:val="clear" w:color="auto" w:fill="C6D9F1" w:themeFill="text2" w:themeFillTint="33"/>
            <w:vAlign w:val="center"/>
          </w:tcPr>
          <w:p w14:paraId="37E39B13" w14:textId="77777777" w:rsidR="008F5B1B" w:rsidRPr="008A2DC1" w:rsidRDefault="008F5B1B" w:rsidP="003340DF">
            <w:pPr>
              <w:jc w:val="center"/>
              <w:rPr>
                <w:rFonts w:ascii="Times New Roman" w:eastAsia="Calibri" w:hAnsi="Times New Roman" w:cs="Times New Roman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u w:val="single"/>
              </w:rPr>
              <w:t>Empresa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14:paraId="31C104AA" w14:textId="77777777" w:rsidR="008F5B1B" w:rsidRPr="008A2DC1" w:rsidRDefault="008F5B1B" w:rsidP="003340DF">
            <w:pPr>
              <w:jc w:val="center"/>
              <w:rPr>
                <w:rFonts w:ascii="Times New Roman" w:eastAsia="Calibri" w:hAnsi="Times New Roman" w:cs="Times New Roman"/>
                <w:szCs w:val="24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szCs w:val="24"/>
                <w:u w:val="single"/>
              </w:rPr>
              <w:t>Cargo</w:t>
            </w:r>
          </w:p>
        </w:tc>
        <w:tc>
          <w:tcPr>
            <w:tcW w:w="1985" w:type="dxa"/>
            <w:shd w:val="clear" w:color="auto" w:fill="C6D9F1" w:themeFill="text2" w:themeFillTint="33"/>
            <w:vAlign w:val="center"/>
          </w:tcPr>
          <w:p w14:paraId="039B5CF8" w14:textId="10805840" w:rsidR="0098252A" w:rsidRPr="008A2DC1" w:rsidRDefault="000C081D" w:rsidP="003340DF">
            <w:pPr>
              <w:jc w:val="center"/>
              <w:rPr>
                <w:rFonts w:ascii="Times New Roman" w:eastAsia="Calibri" w:hAnsi="Times New Roman" w:cs="Times New Roman"/>
                <w:szCs w:val="24"/>
                <w:u w:val="single"/>
              </w:rPr>
            </w:pPr>
            <w:r>
              <w:rPr>
                <w:rFonts w:ascii="Times New Roman" w:eastAsia="Calibri" w:hAnsi="Times New Roman" w:cs="Times New Roman"/>
                <w:szCs w:val="24"/>
                <w:u w:val="single"/>
              </w:rPr>
              <w:t>Email</w:t>
            </w:r>
          </w:p>
        </w:tc>
        <w:tc>
          <w:tcPr>
            <w:tcW w:w="1526" w:type="dxa"/>
            <w:shd w:val="clear" w:color="auto" w:fill="C6D9F1" w:themeFill="text2" w:themeFillTint="33"/>
            <w:vAlign w:val="center"/>
          </w:tcPr>
          <w:p w14:paraId="54DCC2A7" w14:textId="77777777" w:rsidR="008F5B1B" w:rsidRPr="008A2DC1" w:rsidRDefault="00353A49" w:rsidP="003340DF">
            <w:pPr>
              <w:jc w:val="center"/>
              <w:rPr>
                <w:rFonts w:ascii="Times New Roman" w:eastAsia="Calibri" w:hAnsi="Times New Roman" w:cs="Times New Roman"/>
                <w:szCs w:val="24"/>
                <w:u w:val="single"/>
              </w:rPr>
            </w:pPr>
            <w:r w:rsidRPr="008A2DC1">
              <w:rPr>
                <w:rFonts w:ascii="Times New Roman" w:eastAsia="Calibri" w:hAnsi="Times New Roman" w:cs="Times New Roman"/>
                <w:szCs w:val="24"/>
                <w:u w:val="single"/>
              </w:rPr>
              <w:t>Firma</w:t>
            </w:r>
          </w:p>
        </w:tc>
      </w:tr>
      <w:tr w:rsidR="008F5B1B" w14:paraId="173F1FC7" w14:textId="77777777" w:rsidTr="000C081D">
        <w:trPr>
          <w:trHeight w:val="986"/>
          <w:jc w:val="center"/>
        </w:trPr>
        <w:tc>
          <w:tcPr>
            <w:tcW w:w="2410" w:type="dxa"/>
            <w:vAlign w:val="center"/>
          </w:tcPr>
          <w:p w14:paraId="7088EC37" w14:textId="77777777" w:rsidR="008F5B1B" w:rsidRPr="00BB3448" w:rsidRDefault="00CA7E0E" w:rsidP="003340DF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Isabel Ramos Román</w:t>
            </w:r>
          </w:p>
        </w:tc>
        <w:tc>
          <w:tcPr>
            <w:tcW w:w="2551" w:type="dxa"/>
            <w:vAlign w:val="center"/>
          </w:tcPr>
          <w:p w14:paraId="4FDAFC35" w14:textId="77777777" w:rsidR="008F5B1B" w:rsidRPr="00BB3448" w:rsidRDefault="00CA7E0E" w:rsidP="003340DF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Universidad</w:t>
            </w:r>
            <w:r w:rsidR="00435BB3"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="002112B4">
              <w:rPr>
                <w:rFonts w:ascii="Times New Roman" w:eastAsia="Calibri" w:hAnsi="Times New Roman" w:cs="Times New Roman"/>
                <w:szCs w:val="24"/>
              </w:rPr>
              <w:t>de Sevilla</w:t>
            </w:r>
          </w:p>
        </w:tc>
        <w:tc>
          <w:tcPr>
            <w:tcW w:w="1701" w:type="dxa"/>
            <w:vAlign w:val="center"/>
          </w:tcPr>
          <w:p w14:paraId="1F0A4B68" w14:textId="77777777" w:rsidR="008F5B1B" w:rsidRPr="00BB3448" w:rsidRDefault="002112B4" w:rsidP="0006383B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Patrocinador</w:t>
            </w:r>
          </w:p>
        </w:tc>
        <w:tc>
          <w:tcPr>
            <w:tcW w:w="1985" w:type="dxa"/>
            <w:vAlign w:val="center"/>
          </w:tcPr>
          <w:p w14:paraId="60D785F5" w14:textId="72FC1B38" w:rsidR="0098252A" w:rsidRDefault="000C081D" w:rsidP="003340DF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E3738E">
              <w:rPr>
                <w:rStyle w:val="Hipervnculo"/>
              </w:rPr>
              <w:t>iramos@us.es</w:t>
            </w:r>
          </w:p>
        </w:tc>
        <w:tc>
          <w:tcPr>
            <w:tcW w:w="1526" w:type="dxa"/>
            <w:vAlign w:val="center"/>
          </w:tcPr>
          <w:p w14:paraId="68FB9990" w14:textId="77777777" w:rsidR="008F5B1B" w:rsidRPr="006326D5" w:rsidRDefault="00113430" w:rsidP="00DE44E0">
            <w:pPr>
              <w:keepNext/>
              <w:jc w:val="center"/>
              <w:rPr>
                <w:rFonts w:ascii="Times New Roman" w:eastAsia="Calibri" w:hAnsi="Times New Roman" w:cs="Times New Roman"/>
                <w:szCs w:val="24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   </w:t>
            </w:r>
            <w:r w:rsidR="006326D5">
              <w:rPr>
                <w:rFonts w:ascii="Times New Roman" w:eastAsia="Calibri" w:hAnsi="Times New Roman" w:cs="Times New Roman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="006326D5">
              <w:rPr>
                <w:rFonts w:ascii="Times New Roman" w:eastAsia="Calibri" w:hAnsi="Times New Roman" w:cs="Times New Roman"/>
                <w:szCs w:val="24"/>
                <w:vertAlign w:val="superscript"/>
              </w:rPr>
              <w:t>(*)</w:t>
            </w:r>
          </w:p>
        </w:tc>
      </w:tr>
    </w:tbl>
    <w:p w14:paraId="215B00DD" w14:textId="58D32A9F" w:rsidR="00DE44E0" w:rsidRDefault="00DE44E0" w:rsidP="00DE44E0">
      <w:pPr>
        <w:pStyle w:val="Descripcin"/>
        <w:spacing w:before="120"/>
        <w:jc w:val="center"/>
      </w:pPr>
      <w:r>
        <w:t xml:space="preserve">Tabla </w:t>
      </w:r>
      <w:fldSimple w:instr=" SEQ Tabla \* ARABIC ">
        <w:r w:rsidR="007C0463">
          <w:rPr>
            <w:noProof/>
          </w:rPr>
          <w:t>7</w:t>
        </w:r>
      </w:fldSimple>
      <w:r>
        <w:t>: Datos del patrocinador</w:t>
      </w:r>
    </w:p>
    <w:p w14:paraId="45CCD3BA" w14:textId="77777777" w:rsidR="00330B17" w:rsidRDefault="00330B17" w:rsidP="00E642F3">
      <w:pPr>
        <w:spacing w:before="120"/>
        <w:jc w:val="both"/>
      </w:pPr>
      <w:r>
        <w:t xml:space="preserve">(*) El </w:t>
      </w:r>
      <w:r w:rsidR="00237DF4">
        <w:t>documento estará firmado por el patrocinador cuando este autorice a comenzar con la siguiente entrega</w:t>
      </w:r>
      <w:r w:rsidR="0006383B">
        <w:t>, no siendo necesaria como tal su firma en dicho documento.</w:t>
      </w:r>
    </w:p>
    <w:p w14:paraId="14968FFE" w14:textId="23BDC90F" w:rsidR="000B762C" w:rsidRDefault="000B762C" w:rsidP="00CA0929">
      <w:pPr>
        <w:spacing w:before="120" w:after="120"/>
        <w:jc w:val="both"/>
      </w:pPr>
      <w:r>
        <w:t>Nivel de autoridad:</w:t>
      </w:r>
    </w:p>
    <w:p w14:paraId="42D70EEE" w14:textId="7A40E441" w:rsidR="000B762C" w:rsidRDefault="000B762C" w:rsidP="00FD0B5E">
      <w:pPr>
        <w:pStyle w:val="Prrafodelista"/>
        <w:numPr>
          <w:ilvl w:val="0"/>
          <w:numId w:val="13"/>
        </w:numPr>
        <w:spacing w:before="40" w:after="40"/>
        <w:ind w:left="714" w:hanging="357"/>
        <w:contextualSpacing w:val="0"/>
        <w:jc w:val="both"/>
      </w:pPr>
      <w:r>
        <w:t>Aprobación del Acta de Constitución</w:t>
      </w:r>
      <w:r w:rsidR="00346A24">
        <w:t xml:space="preserve"> del Proyecto</w:t>
      </w:r>
      <w:r w:rsidR="00814BD7">
        <w:t>.</w:t>
      </w:r>
    </w:p>
    <w:p w14:paraId="4FF05678" w14:textId="6E6383D8" w:rsidR="00130A34" w:rsidRDefault="00130A34" w:rsidP="00FD0B5E">
      <w:pPr>
        <w:pStyle w:val="Prrafodelista"/>
        <w:numPr>
          <w:ilvl w:val="0"/>
          <w:numId w:val="13"/>
        </w:numPr>
        <w:spacing w:before="40" w:after="40"/>
        <w:ind w:left="714" w:hanging="357"/>
        <w:contextualSpacing w:val="0"/>
        <w:jc w:val="both"/>
      </w:pPr>
      <w:r>
        <w:t>Garantizar la disponibilidad de los recursos necesarios para el proyecto</w:t>
      </w:r>
      <w:r w:rsidR="00814BD7">
        <w:t xml:space="preserve">, </w:t>
      </w:r>
      <w:r w:rsidR="00171C71">
        <w:t>de acuerdo con</w:t>
      </w:r>
      <w:r w:rsidR="00814BD7">
        <w:t xml:space="preserve"> lo establecido en el cronograma.</w:t>
      </w:r>
    </w:p>
    <w:p w14:paraId="7EDF2B35" w14:textId="297D3821" w:rsidR="00ED4075" w:rsidRDefault="00ED4075" w:rsidP="00FD0B5E">
      <w:pPr>
        <w:pStyle w:val="Prrafodelista"/>
        <w:numPr>
          <w:ilvl w:val="0"/>
          <w:numId w:val="13"/>
        </w:numPr>
        <w:spacing w:before="40" w:after="40"/>
        <w:ind w:left="714" w:hanging="357"/>
        <w:contextualSpacing w:val="0"/>
        <w:jc w:val="both"/>
      </w:pPr>
      <w:r>
        <w:t>Aprobación del uso total de la reserva de gestión</w:t>
      </w:r>
      <w:r w:rsidR="00071920">
        <w:t xml:space="preserve"> ante posibles riesgos no identificados y escalados por el Gerente del Proyecto que surjan a lo l</w:t>
      </w:r>
      <w:r w:rsidR="00171C71">
        <w:t>a</w:t>
      </w:r>
      <w:r w:rsidR="00071920">
        <w:t>rgo</w:t>
      </w:r>
      <w:r w:rsidR="00171C71">
        <w:t xml:space="preserve"> del ciclo de vida del proyecto.</w:t>
      </w:r>
    </w:p>
    <w:p w14:paraId="30C47EF7" w14:textId="014EB22F" w:rsidR="00814BD7" w:rsidRPr="00260AE4" w:rsidRDefault="00EC579D" w:rsidP="00FD0B5E">
      <w:pPr>
        <w:pStyle w:val="Prrafodelista"/>
        <w:numPr>
          <w:ilvl w:val="0"/>
          <w:numId w:val="13"/>
        </w:numPr>
        <w:spacing w:before="40" w:after="40"/>
        <w:ind w:left="714" w:hanging="357"/>
        <w:contextualSpacing w:val="0"/>
        <w:jc w:val="both"/>
      </w:pPr>
      <w:r>
        <w:t>Toma de decisiones sobre incidencias</w:t>
      </w:r>
      <w:r w:rsidR="003D3818">
        <w:t xml:space="preserve"> y solicitud de cambios escalados por el Gerente del Proyecto al patrocinador, cuando sobrepase</w:t>
      </w:r>
      <w:r w:rsidR="00CA0929">
        <w:t xml:space="preserve"> lo estipulado en las Líneas Base de alcance, tiempo y coste del Plan de Gestión del Proyecto.</w:t>
      </w:r>
    </w:p>
    <w:p w14:paraId="5DE370E4" w14:textId="6EFEEE8D" w:rsidR="00B34AF0" w:rsidRPr="00BB3448" w:rsidRDefault="00506B69" w:rsidP="00FD0B5E">
      <w:pPr>
        <w:pStyle w:val="Ttulo3"/>
        <w:numPr>
          <w:ilvl w:val="2"/>
          <w:numId w:val="18"/>
        </w:numPr>
        <w:ind w:left="1134"/>
        <w:rPr>
          <w:rFonts w:eastAsiaTheme="minorEastAsia"/>
        </w:rPr>
      </w:pPr>
      <w:r>
        <w:t xml:space="preserve"> </w:t>
      </w:r>
      <w:r w:rsidR="0095312E">
        <w:t xml:space="preserve"> </w:t>
      </w:r>
      <w:bookmarkStart w:id="42" w:name="_Toc56246750"/>
      <w:bookmarkStart w:id="43" w:name="_Toc57301080"/>
      <w:r w:rsidR="004B6760" w:rsidRPr="00BB3448">
        <w:t xml:space="preserve">Lista de distribución del </w:t>
      </w:r>
      <w:r w:rsidR="0022626A">
        <w:t>A</w:t>
      </w:r>
      <w:r w:rsidR="004B6760" w:rsidRPr="00BB3448">
        <w:t xml:space="preserve">cta de </w:t>
      </w:r>
      <w:bookmarkEnd w:id="42"/>
      <w:r w:rsidR="0022626A">
        <w:t>C</w:t>
      </w:r>
      <w:r w:rsidR="004B6760" w:rsidRPr="00BB3448">
        <w:t>onstitución</w:t>
      </w:r>
      <w:bookmarkEnd w:id="43"/>
    </w:p>
    <w:p w14:paraId="033C64BD" w14:textId="0BB19F3D" w:rsidR="00257379" w:rsidRDefault="00257379" w:rsidP="00853CA3">
      <w:pPr>
        <w:ind w:firstLine="96"/>
        <w:jc w:val="both"/>
      </w:pPr>
      <w:r>
        <w:t xml:space="preserve">Una copia de este Acta de Constitución </w:t>
      </w:r>
      <w:r w:rsidR="005B1A9D">
        <w:t>será distribuida a los siguientes interesados: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3544"/>
        <w:gridCol w:w="2925"/>
        <w:gridCol w:w="3449"/>
      </w:tblGrid>
      <w:tr w:rsidR="005B1A9D" w14:paraId="727DB4DC" w14:textId="77777777" w:rsidTr="00FA35B3">
        <w:tc>
          <w:tcPr>
            <w:tcW w:w="3544" w:type="dxa"/>
            <w:tcBorders>
              <w:top w:val="nil"/>
              <w:left w:val="nil"/>
            </w:tcBorders>
            <w:shd w:val="clear" w:color="auto" w:fill="C6D9F1" w:themeFill="text2" w:themeFillTint="33"/>
            <w:vAlign w:val="center"/>
          </w:tcPr>
          <w:p w14:paraId="4233BB28" w14:textId="004A05C6" w:rsidR="005B1A9D" w:rsidRPr="00B43FB3" w:rsidRDefault="005B1A9D" w:rsidP="001227D9">
            <w:pPr>
              <w:spacing w:before="40" w:after="40"/>
              <w:jc w:val="center"/>
              <w:rPr>
                <w:u w:val="single"/>
              </w:rPr>
            </w:pPr>
            <w:r w:rsidRPr="00B43FB3">
              <w:rPr>
                <w:u w:val="single"/>
              </w:rPr>
              <w:t>Nombre</w:t>
            </w:r>
          </w:p>
        </w:tc>
        <w:tc>
          <w:tcPr>
            <w:tcW w:w="2925" w:type="dxa"/>
            <w:tcBorders>
              <w:top w:val="nil"/>
            </w:tcBorders>
            <w:shd w:val="clear" w:color="auto" w:fill="C6D9F1" w:themeFill="text2" w:themeFillTint="33"/>
            <w:vAlign w:val="center"/>
          </w:tcPr>
          <w:p w14:paraId="559FB756" w14:textId="38D68C74" w:rsidR="005B1A9D" w:rsidRPr="00B43FB3" w:rsidRDefault="005B1A9D" w:rsidP="001227D9">
            <w:pPr>
              <w:spacing w:before="40" w:after="40"/>
              <w:jc w:val="center"/>
              <w:rPr>
                <w:u w:val="single"/>
              </w:rPr>
            </w:pPr>
            <w:r w:rsidRPr="00B43FB3">
              <w:rPr>
                <w:u w:val="single"/>
              </w:rPr>
              <w:t>Rol</w:t>
            </w:r>
          </w:p>
        </w:tc>
        <w:tc>
          <w:tcPr>
            <w:tcW w:w="3449" w:type="dxa"/>
            <w:tcBorders>
              <w:top w:val="nil"/>
              <w:right w:val="nil"/>
            </w:tcBorders>
            <w:shd w:val="clear" w:color="auto" w:fill="C6D9F1" w:themeFill="text2" w:themeFillTint="33"/>
            <w:vAlign w:val="center"/>
          </w:tcPr>
          <w:p w14:paraId="6B4934DB" w14:textId="2DE039C2" w:rsidR="005B1A9D" w:rsidRPr="00B43FB3" w:rsidRDefault="00B43FB3" w:rsidP="001227D9">
            <w:pPr>
              <w:spacing w:before="40" w:after="40"/>
              <w:jc w:val="center"/>
              <w:rPr>
                <w:u w:val="single"/>
              </w:rPr>
            </w:pPr>
            <w:r w:rsidRPr="00B43FB3">
              <w:rPr>
                <w:u w:val="single"/>
              </w:rPr>
              <w:t>Email</w:t>
            </w:r>
          </w:p>
        </w:tc>
      </w:tr>
      <w:tr w:rsidR="00B43FB3" w14:paraId="30FFC990" w14:textId="77777777" w:rsidTr="00FA35B3">
        <w:tc>
          <w:tcPr>
            <w:tcW w:w="3544" w:type="dxa"/>
            <w:tcBorders>
              <w:left w:val="nil"/>
            </w:tcBorders>
          </w:tcPr>
          <w:p w14:paraId="5B904D23" w14:textId="03C5EF86" w:rsidR="00B43FB3" w:rsidRDefault="00B43FB3" w:rsidP="001227D9">
            <w:pPr>
              <w:spacing w:before="40" w:after="40"/>
              <w:jc w:val="both"/>
            </w:pPr>
            <w:r>
              <w:rPr>
                <w:rFonts w:ascii="Times New Roman" w:eastAsia="Calibri" w:hAnsi="Times New Roman" w:cs="Times New Roman"/>
                <w:szCs w:val="24"/>
              </w:rPr>
              <w:t>Isabel Ramos Román</w:t>
            </w:r>
          </w:p>
        </w:tc>
        <w:tc>
          <w:tcPr>
            <w:tcW w:w="2925" w:type="dxa"/>
            <w:vAlign w:val="center"/>
          </w:tcPr>
          <w:p w14:paraId="49EC233D" w14:textId="53573E15" w:rsidR="00B43FB3" w:rsidRDefault="00275298" w:rsidP="00275298">
            <w:pPr>
              <w:spacing w:before="40" w:after="40"/>
              <w:jc w:val="center"/>
            </w:pPr>
            <w:r>
              <w:t>Patrocinador</w:t>
            </w:r>
          </w:p>
        </w:tc>
        <w:tc>
          <w:tcPr>
            <w:tcW w:w="3449" w:type="dxa"/>
            <w:tcBorders>
              <w:right w:val="nil"/>
            </w:tcBorders>
            <w:vAlign w:val="center"/>
          </w:tcPr>
          <w:p w14:paraId="0310A7BE" w14:textId="2D30FD1A" w:rsidR="00B43FB3" w:rsidRDefault="00896CCE" w:rsidP="00896CCE">
            <w:pPr>
              <w:spacing w:before="40" w:after="40"/>
              <w:jc w:val="center"/>
            </w:pPr>
            <w:r w:rsidRPr="00E3738E">
              <w:rPr>
                <w:rStyle w:val="Hipervnculo"/>
              </w:rPr>
              <w:t>iramos@us.es</w:t>
            </w:r>
          </w:p>
        </w:tc>
      </w:tr>
      <w:tr w:rsidR="00B43FB3" w14:paraId="2E7C4000" w14:textId="77777777" w:rsidTr="00FA35B3">
        <w:tc>
          <w:tcPr>
            <w:tcW w:w="3544" w:type="dxa"/>
            <w:tcBorders>
              <w:left w:val="nil"/>
            </w:tcBorders>
          </w:tcPr>
          <w:p w14:paraId="5FE4733A" w14:textId="5B829037" w:rsidR="00B43FB3" w:rsidRDefault="00B43FB3" w:rsidP="001227D9">
            <w:pPr>
              <w:spacing w:before="40" w:after="40"/>
              <w:jc w:val="both"/>
            </w:pPr>
            <w:r>
              <w:t>Franco Sánchez, Pablo</w:t>
            </w:r>
          </w:p>
        </w:tc>
        <w:tc>
          <w:tcPr>
            <w:tcW w:w="2925" w:type="dxa"/>
            <w:vAlign w:val="center"/>
          </w:tcPr>
          <w:p w14:paraId="5A2567B6" w14:textId="626164C6" w:rsidR="00B43FB3" w:rsidRDefault="00275298" w:rsidP="00275298">
            <w:pPr>
              <w:spacing w:before="40" w:after="40"/>
              <w:jc w:val="center"/>
            </w:pPr>
            <w:r>
              <w:t>Desarrollador</w:t>
            </w:r>
          </w:p>
        </w:tc>
        <w:tc>
          <w:tcPr>
            <w:tcW w:w="3449" w:type="dxa"/>
            <w:tcBorders>
              <w:right w:val="nil"/>
            </w:tcBorders>
            <w:vAlign w:val="center"/>
          </w:tcPr>
          <w:p w14:paraId="6808A3AE" w14:textId="15CCF9F0" w:rsidR="00B43FB3" w:rsidRDefault="00896CCE" w:rsidP="00896CCE">
            <w:pPr>
              <w:spacing w:before="40" w:after="40"/>
              <w:jc w:val="center"/>
            </w:pPr>
            <w:r w:rsidRPr="00E3738E">
              <w:rPr>
                <w:rStyle w:val="Hipervnculo"/>
              </w:rPr>
              <w:t>pabfrasan@alum.us.es</w:t>
            </w:r>
          </w:p>
        </w:tc>
      </w:tr>
      <w:tr w:rsidR="00B43FB3" w14:paraId="6EAE84AF" w14:textId="77777777" w:rsidTr="00FA35B3">
        <w:tc>
          <w:tcPr>
            <w:tcW w:w="3544" w:type="dxa"/>
            <w:tcBorders>
              <w:left w:val="nil"/>
            </w:tcBorders>
          </w:tcPr>
          <w:p w14:paraId="6FB00827" w14:textId="3AE37216" w:rsidR="00B43FB3" w:rsidRDefault="00B43FB3" w:rsidP="001227D9">
            <w:pPr>
              <w:spacing w:before="40" w:after="40"/>
              <w:jc w:val="both"/>
            </w:pPr>
            <w:r>
              <w:t>García Villalobos, Abraham</w:t>
            </w:r>
          </w:p>
        </w:tc>
        <w:tc>
          <w:tcPr>
            <w:tcW w:w="2925" w:type="dxa"/>
            <w:vAlign w:val="center"/>
          </w:tcPr>
          <w:p w14:paraId="4F35BD4C" w14:textId="212F8B23" w:rsidR="00B43FB3" w:rsidRDefault="00896CCE" w:rsidP="00275298">
            <w:pPr>
              <w:spacing w:before="40" w:after="40"/>
              <w:jc w:val="center"/>
            </w:pPr>
            <w:r>
              <w:t>Desarrollador</w:t>
            </w:r>
          </w:p>
        </w:tc>
        <w:tc>
          <w:tcPr>
            <w:tcW w:w="3449" w:type="dxa"/>
            <w:tcBorders>
              <w:right w:val="nil"/>
            </w:tcBorders>
            <w:vAlign w:val="center"/>
          </w:tcPr>
          <w:p w14:paraId="5BABF3A2" w14:textId="618484DB" w:rsidR="00B43FB3" w:rsidRDefault="001D27FC" w:rsidP="00896CCE">
            <w:pPr>
              <w:spacing w:before="40" w:after="40"/>
              <w:jc w:val="center"/>
            </w:pPr>
            <w:r w:rsidRPr="00E3738E">
              <w:rPr>
                <w:rStyle w:val="Hipervnculo"/>
              </w:rPr>
              <w:t>abrgarvil@alum.us.es</w:t>
            </w:r>
          </w:p>
        </w:tc>
      </w:tr>
      <w:tr w:rsidR="00B43FB3" w14:paraId="027B2AE6" w14:textId="77777777" w:rsidTr="00FA35B3">
        <w:tc>
          <w:tcPr>
            <w:tcW w:w="3544" w:type="dxa"/>
            <w:tcBorders>
              <w:left w:val="nil"/>
            </w:tcBorders>
            <w:vAlign w:val="center"/>
          </w:tcPr>
          <w:p w14:paraId="382530ED" w14:textId="429C833E" w:rsidR="00B43FB3" w:rsidRDefault="00B43FB3" w:rsidP="00896CCE">
            <w:pPr>
              <w:spacing w:before="40" w:after="40"/>
            </w:pPr>
            <w:r>
              <w:t>Guerrero Romero, Martín Arturo</w:t>
            </w:r>
          </w:p>
        </w:tc>
        <w:tc>
          <w:tcPr>
            <w:tcW w:w="2925" w:type="dxa"/>
            <w:vAlign w:val="center"/>
          </w:tcPr>
          <w:p w14:paraId="05D2B79D" w14:textId="18094728" w:rsidR="00B43FB3" w:rsidRDefault="00896CCE" w:rsidP="00275298">
            <w:pPr>
              <w:spacing w:before="40" w:after="40"/>
              <w:jc w:val="center"/>
            </w:pPr>
            <w:r>
              <w:t>Coordinador de reuniones y Desarrollador</w:t>
            </w:r>
          </w:p>
        </w:tc>
        <w:tc>
          <w:tcPr>
            <w:tcW w:w="3449" w:type="dxa"/>
            <w:tcBorders>
              <w:right w:val="nil"/>
            </w:tcBorders>
            <w:vAlign w:val="center"/>
          </w:tcPr>
          <w:p w14:paraId="7FDAA865" w14:textId="6275D89F" w:rsidR="00B43FB3" w:rsidRDefault="001D27FC" w:rsidP="00896CCE">
            <w:pPr>
              <w:spacing w:before="40" w:after="40"/>
              <w:jc w:val="center"/>
            </w:pPr>
            <w:r w:rsidRPr="00E3738E">
              <w:rPr>
                <w:rStyle w:val="Hipervnculo"/>
              </w:rPr>
              <w:t>marguerom1@alum.us.es</w:t>
            </w:r>
          </w:p>
        </w:tc>
      </w:tr>
      <w:tr w:rsidR="00B43FB3" w14:paraId="03033F29" w14:textId="77777777" w:rsidTr="00FA35B3">
        <w:tc>
          <w:tcPr>
            <w:tcW w:w="3544" w:type="dxa"/>
            <w:tcBorders>
              <w:left w:val="nil"/>
            </w:tcBorders>
          </w:tcPr>
          <w:p w14:paraId="4A2964F0" w14:textId="0963C5C8" w:rsidR="00B43FB3" w:rsidRDefault="00B43FB3" w:rsidP="001227D9">
            <w:pPr>
              <w:spacing w:before="40" w:after="40"/>
              <w:jc w:val="both"/>
            </w:pPr>
            <w:r>
              <w:t>Gutiérrez Prieto, Gabriel</w:t>
            </w:r>
          </w:p>
        </w:tc>
        <w:tc>
          <w:tcPr>
            <w:tcW w:w="2925" w:type="dxa"/>
            <w:vAlign w:val="center"/>
          </w:tcPr>
          <w:p w14:paraId="31122B8D" w14:textId="5CC7D47F" w:rsidR="00B43FB3" w:rsidRDefault="00896CCE" w:rsidP="00275298">
            <w:pPr>
              <w:spacing w:before="40" w:after="40"/>
              <w:jc w:val="center"/>
            </w:pPr>
            <w:r>
              <w:t>Secretario y Desarrollador</w:t>
            </w:r>
          </w:p>
        </w:tc>
        <w:tc>
          <w:tcPr>
            <w:tcW w:w="3449" w:type="dxa"/>
            <w:tcBorders>
              <w:right w:val="nil"/>
            </w:tcBorders>
            <w:vAlign w:val="center"/>
          </w:tcPr>
          <w:p w14:paraId="211D7AF8" w14:textId="368C1E1B" w:rsidR="00B43FB3" w:rsidRDefault="001D27FC" w:rsidP="00896CCE">
            <w:pPr>
              <w:spacing w:before="40" w:after="40"/>
              <w:jc w:val="center"/>
            </w:pPr>
            <w:r w:rsidRPr="00E3738E">
              <w:rPr>
                <w:rStyle w:val="Hipervnculo"/>
              </w:rPr>
              <w:t>gabgutpri@alum.us.es</w:t>
            </w:r>
          </w:p>
        </w:tc>
      </w:tr>
      <w:tr w:rsidR="00B43FB3" w14:paraId="3AF32359" w14:textId="77777777" w:rsidTr="00FA35B3">
        <w:tc>
          <w:tcPr>
            <w:tcW w:w="3544" w:type="dxa"/>
            <w:tcBorders>
              <w:left w:val="nil"/>
              <w:bottom w:val="single" w:sz="4" w:space="0" w:color="auto"/>
            </w:tcBorders>
          </w:tcPr>
          <w:p w14:paraId="5697A0EA" w14:textId="1C9FD7D0" w:rsidR="00B43FB3" w:rsidRDefault="00B43FB3" w:rsidP="001227D9">
            <w:pPr>
              <w:spacing w:before="40" w:after="40"/>
              <w:jc w:val="both"/>
            </w:pPr>
            <w:r>
              <w:t>Lopez, Thibaut</w:t>
            </w:r>
          </w:p>
        </w:tc>
        <w:tc>
          <w:tcPr>
            <w:tcW w:w="2925" w:type="dxa"/>
            <w:tcBorders>
              <w:bottom w:val="single" w:sz="4" w:space="0" w:color="auto"/>
            </w:tcBorders>
            <w:vAlign w:val="center"/>
          </w:tcPr>
          <w:p w14:paraId="12050A1A" w14:textId="4EA16264" w:rsidR="00B43FB3" w:rsidRDefault="00275298" w:rsidP="00275298">
            <w:pPr>
              <w:spacing w:before="40" w:after="40"/>
              <w:jc w:val="center"/>
            </w:pPr>
            <w:r>
              <w:t>Gerente y Desarrollador</w:t>
            </w:r>
          </w:p>
        </w:tc>
        <w:tc>
          <w:tcPr>
            <w:tcW w:w="3449" w:type="dxa"/>
            <w:tcBorders>
              <w:bottom w:val="single" w:sz="4" w:space="0" w:color="auto"/>
              <w:right w:val="nil"/>
            </w:tcBorders>
            <w:vAlign w:val="center"/>
          </w:tcPr>
          <w:p w14:paraId="666139CC" w14:textId="2014E343" w:rsidR="00B43FB3" w:rsidRDefault="00D72188" w:rsidP="00896CCE">
            <w:pPr>
              <w:spacing w:before="40" w:after="40"/>
              <w:jc w:val="center"/>
            </w:pPr>
            <w:hyperlink r:id="rId27" w:history="1">
              <w:r w:rsidR="001D27FC" w:rsidRPr="009F6466">
                <w:rPr>
                  <w:rStyle w:val="Hipervnculo"/>
                </w:rPr>
                <w:t>thiloparn@alum.us.es</w:t>
              </w:r>
            </w:hyperlink>
          </w:p>
        </w:tc>
      </w:tr>
      <w:tr w:rsidR="00B43FB3" w14:paraId="11D73EC8" w14:textId="77777777" w:rsidTr="00FA35B3">
        <w:tc>
          <w:tcPr>
            <w:tcW w:w="3544" w:type="dxa"/>
            <w:tcBorders>
              <w:left w:val="nil"/>
              <w:bottom w:val="nil"/>
            </w:tcBorders>
          </w:tcPr>
          <w:p w14:paraId="219646FA" w14:textId="0990429F" w:rsidR="00B43FB3" w:rsidRDefault="00B43FB3" w:rsidP="001227D9">
            <w:pPr>
              <w:spacing w:before="40" w:after="40"/>
              <w:jc w:val="both"/>
            </w:pPr>
            <w:r>
              <w:t>Soto Ponce, David</w:t>
            </w:r>
          </w:p>
        </w:tc>
        <w:tc>
          <w:tcPr>
            <w:tcW w:w="2925" w:type="dxa"/>
            <w:tcBorders>
              <w:bottom w:val="nil"/>
            </w:tcBorders>
            <w:vAlign w:val="center"/>
          </w:tcPr>
          <w:p w14:paraId="1D2DB4EC" w14:textId="2DF398F4" w:rsidR="00B43FB3" w:rsidRDefault="00275298" w:rsidP="00275298">
            <w:pPr>
              <w:spacing w:before="40" w:after="40"/>
              <w:jc w:val="center"/>
            </w:pPr>
            <w:r>
              <w:t>Desarrollador</w:t>
            </w:r>
          </w:p>
        </w:tc>
        <w:tc>
          <w:tcPr>
            <w:tcW w:w="3449" w:type="dxa"/>
            <w:tcBorders>
              <w:bottom w:val="nil"/>
              <w:right w:val="nil"/>
            </w:tcBorders>
            <w:vAlign w:val="center"/>
          </w:tcPr>
          <w:p w14:paraId="7D827BE0" w14:textId="60BEAA1A" w:rsidR="00B43FB3" w:rsidRDefault="00E3738E" w:rsidP="00DE44E0">
            <w:pPr>
              <w:keepNext/>
              <w:spacing w:before="40" w:after="40"/>
              <w:jc w:val="center"/>
            </w:pPr>
            <w:r w:rsidRPr="00E3738E">
              <w:rPr>
                <w:rStyle w:val="Hipervnculo"/>
              </w:rPr>
              <w:t>davsotpon@alum.us.es</w:t>
            </w:r>
          </w:p>
        </w:tc>
      </w:tr>
    </w:tbl>
    <w:p w14:paraId="21949CB1" w14:textId="5D85F661" w:rsidR="00DE44E0" w:rsidRPr="00DE44E0" w:rsidRDefault="00DE44E0" w:rsidP="00DE44E0">
      <w:pPr>
        <w:pStyle w:val="Descripcin"/>
        <w:spacing w:before="120"/>
        <w:jc w:val="center"/>
        <w:rPr>
          <w:color w:val="auto"/>
        </w:rPr>
      </w:pPr>
      <w:r w:rsidRPr="00DE44E0">
        <w:rPr>
          <w:color w:val="auto"/>
        </w:rPr>
        <w:t xml:space="preserve">Tabla </w:t>
      </w:r>
      <w:r w:rsidRPr="00DE44E0">
        <w:rPr>
          <w:color w:val="auto"/>
        </w:rPr>
        <w:fldChar w:fldCharType="begin"/>
      </w:r>
      <w:r w:rsidRPr="00DE44E0">
        <w:rPr>
          <w:color w:val="auto"/>
        </w:rPr>
        <w:instrText xml:space="preserve"> SEQ Tabla \* ARABIC </w:instrText>
      </w:r>
      <w:r w:rsidRPr="00DE44E0">
        <w:rPr>
          <w:color w:val="auto"/>
        </w:rPr>
        <w:fldChar w:fldCharType="separate"/>
      </w:r>
      <w:r w:rsidR="007C0463">
        <w:rPr>
          <w:noProof/>
          <w:color w:val="auto"/>
        </w:rPr>
        <w:t>8</w:t>
      </w:r>
      <w:r w:rsidRPr="00DE44E0">
        <w:rPr>
          <w:color w:val="auto"/>
        </w:rPr>
        <w:fldChar w:fldCharType="end"/>
      </w:r>
      <w:r w:rsidRPr="00DE44E0">
        <w:rPr>
          <w:color w:val="auto"/>
        </w:rPr>
        <w:t>: Lista de distribución</w:t>
      </w:r>
      <w:r w:rsidRPr="00DE44E0">
        <w:rPr>
          <w:noProof/>
          <w:color w:val="auto"/>
        </w:rPr>
        <w:t xml:space="preserve"> del Acta de Constitución</w:t>
      </w:r>
    </w:p>
    <w:p w14:paraId="5FC719B1" w14:textId="07B28783" w:rsidR="00F758C6" w:rsidRDefault="00410277" w:rsidP="002859C6">
      <w:pPr>
        <w:spacing w:before="120"/>
        <w:jc w:val="both"/>
      </w:pPr>
      <w:r>
        <w:t xml:space="preserve">Para ello, se hará uso de </w:t>
      </w:r>
      <w:r w:rsidR="000A2231">
        <w:t xml:space="preserve">una carpeta compartida en </w:t>
      </w:r>
      <w:r>
        <w:t>la plataforma OneDrive para los integrantes de la empresa B.F.C.N.</w:t>
      </w:r>
      <w:r w:rsidR="001B0547">
        <w:t xml:space="preserve"> y de la plataforma Enseñanza Virtual </w:t>
      </w:r>
      <w:r w:rsidR="00F04883">
        <w:t>(E.V.) para el patrocinador</w:t>
      </w:r>
      <w:r w:rsidR="005D6BD4">
        <w:t xml:space="preserve"> del proyecto</w:t>
      </w:r>
      <w:r w:rsidR="00F04883">
        <w:t>.</w:t>
      </w:r>
      <w:bookmarkStart w:id="44" w:name="_Toc56246751"/>
    </w:p>
    <w:p w14:paraId="2B62C443" w14:textId="11DEC8D6" w:rsidR="00F41596" w:rsidRDefault="00F758C6" w:rsidP="00FD0B5E">
      <w:pPr>
        <w:pStyle w:val="Ttulo3"/>
        <w:numPr>
          <w:ilvl w:val="2"/>
          <w:numId w:val="18"/>
        </w:numPr>
        <w:ind w:left="1134"/>
      </w:pPr>
      <w:r>
        <w:t xml:space="preserve"> </w:t>
      </w:r>
      <w:r w:rsidR="1B45A572">
        <w:t xml:space="preserve"> </w:t>
      </w:r>
      <w:bookmarkStart w:id="45" w:name="_Toc57301081"/>
      <w:r w:rsidR="22D3A04D">
        <w:t>Los entregables</w:t>
      </w:r>
      <w:bookmarkEnd w:id="44"/>
      <w:bookmarkEnd w:id="45"/>
    </w:p>
    <w:p w14:paraId="07101257" w14:textId="462C467C" w:rsidR="63D4D616" w:rsidRDefault="286C590E" w:rsidP="006F213B">
      <w:pPr>
        <w:ind w:firstLine="96"/>
        <w:jc w:val="both"/>
      </w:pPr>
      <w:r>
        <w:t xml:space="preserve">Todos los entregables </w:t>
      </w:r>
      <w:r w:rsidR="413EA53C">
        <w:t>de tipo documentación</w:t>
      </w:r>
      <w:r w:rsidR="3E12122D">
        <w:t xml:space="preserve"> </w:t>
      </w:r>
      <w:r>
        <w:t>se entregarán como un único documento a petición de nuestro patrocinador</w:t>
      </w:r>
      <w:r w:rsidR="00F67937">
        <w:t>.</w:t>
      </w:r>
      <w:r>
        <w:t xml:space="preserve"> </w:t>
      </w:r>
      <w:r w:rsidR="00F67937">
        <w:t>L</w:t>
      </w:r>
      <w:r w:rsidR="0D0703EE">
        <w:t>os entregables son los siguientes:</w:t>
      </w:r>
    </w:p>
    <w:p w14:paraId="0E9C3879" w14:textId="77777777" w:rsidR="4E5B91CF" w:rsidRDefault="6E813B2C" w:rsidP="00FD0B5E">
      <w:pPr>
        <w:pStyle w:val="Prrafodelista"/>
        <w:numPr>
          <w:ilvl w:val="0"/>
          <w:numId w:val="10"/>
        </w:numPr>
        <w:spacing w:after="40"/>
        <w:ind w:left="714" w:hanging="357"/>
        <w:contextualSpacing w:val="0"/>
        <w:jc w:val="both"/>
        <w:rPr>
          <w:rFonts w:eastAsiaTheme="majorEastAsia" w:cstheme="majorBidi"/>
        </w:rPr>
      </w:pPr>
      <w:r>
        <w:t>Acta de constitución.</w:t>
      </w:r>
    </w:p>
    <w:p w14:paraId="1A2F3B86" w14:textId="77777777" w:rsidR="4E5B91CF" w:rsidRDefault="6E813B2C" w:rsidP="00FD0B5E">
      <w:pPr>
        <w:pStyle w:val="Prrafodelista"/>
        <w:numPr>
          <w:ilvl w:val="0"/>
          <w:numId w:val="10"/>
        </w:numPr>
        <w:spacing w:after="40"/>
        <w:ind w:left="714" w:hanging="357"/>
        <w:contextualSpacing w:val="0"/>
        <w:jc w:val="both"/>
        <w:rPr>
          <w:rFonts w:eastAsiaTheme="majorEastAsia" w:cstheme="majorBidi"/>
        </w:rPr>
      </w:pPr>
      <w:r>
        <w:t>Definición del alcance.</w:t>
      </w:r>
    </w:p>
    <w:p w14:paraId="210B34AF" w14:textId="77777777" w:rsidR="4E5B91CF" w:rsidRDefault="6E813B2C" w:rsidP="00FD0B5E">
      <w:pPr>
        <w:pStyle w:val="Prrafodelista"/>
        <w:numPr>
          <w:ilvl w:val="0"/>
          <w:numId w:val="10"/>
        </w:numPr>
        <w:spacing w:after="40"/>
        <w:ind w:left="714" w:hanging="357"/>
        <w:contextualSpacing w:val="0"/>
        <w:jc w:val="both"/>
        <w:rPr>
          <w:rFonts w:eastAsiaTheme="majorEastAsia" w:cstheme="majorBidi"/>
        </w:rPr>
      </w:pPr>
      <w:r>
        <w:t>Planificación inicial.</w:t>
      </w:r>
    </w:p>
    <w:p w14:paraId="45F0EF79" w14:textId="77777777" w:rsidR="4E5B91CF" w:rsidRDefault="6E813B2C" w:rsidP="00FD0B5E">
      <w:pPr>
        <w:pStyle w:val="Prrafodelista"/>
        <w:numPr>
          <w:ilvl w:val="0"/>
          <w:numId w:val="10"/>
        </w:numPr>
        <w:spacing w:after="40"/>
        <w:ind w:left="714" w:hanging="357"/>
        <w:contextualSpacing w:val="0"/>
        <w:jc w:val="both"/>
        <w:rPr>
          <w:rFonts w:eastAsiaTheme="majorEastAsia" w:cstheme="majorBidi"/>
        </w:rPr>
      </w:pPr>
      <w:r>
        <w:t>Seguimiento y control.</w:t>
      </w:r>
    </w:p>
    <w:p w14:paraId="471FBCE3" w14:textId="77777777" w:rsidR="00566CF9" w:rsidRDefault="6E813B2C" w:rsidP="00FD0B5E">
      <w:pPr>
        <w:pStyle w:val="Prrafodelista"/>
        <w:numPr>
          <w:ilvl w:val="0"/>
          <w:numId w:val="10"/>
        </w:numPr>
        <w:spacing w:after="40"/>
        <w:ind w:left="714" w:hanging="357"/>
        <w:contextualSpacing w:val="0"/>
        <w:jc w:val="both"/>
        <w:rPr>
          <w:rFonts w:eastAsiaTheme="majorEastAsia" w:cstheme="majorBidi"/>
        </w:rPr>
      </w:pPr>
      <w:r>
        <w:t>Documentación de cada iteración.</w:t>
      </w:r>
    </w:p>
    <w:p w14:paraId="279E38B1" w14:textId="77777777" w:rsidR="0EC42B52" w:rsidRDefault="0EC42B52" w:rsidP="00FD0B5E">
      <w:pPr>
        <w:pStyle w:val="Prrafodelista"/>
        <w:numPr>
          <w:ilvl w:val="0"/>
          <w:numId w:val="10"/>
        </w:numPr>
        <w:spacing w:after="40"/>
        <w:ind w:left="714" w:hanging="357"/>
        <w:contextualSpacing w:val="0"/>
        <w:jc w:val="both"/>
        <w:rPr>
          <w:rFonts w:eastAsiaTheme="majorEastAsia" w:cstheme="majorBidi"/>
        </w:rPr>
      </w:pPr>
      <w:r>
        <w:t>Desarrollo del proyecto correspondiente a casa iteración.</w:t>
      </w:r>
    </w:p>
    <w:p w14:paraId="7BF1AB2D" w14:textId="77777777" w:rsidR="4E5B91CF" w:rsidRDefault="6E813B2C" w:rsidP="00FD0B5E">
      <w:pPr>
        <w:pStyle w:val="Prrafodelista"/>
        <w:numPr>
          <w:ilvl w:val="0"/>
          <w:numId w:val="10"/>
        </w:numPr>
        <w:spacing w:after="40"/>
        <w:ind w:left="714" w:hanging="357"/>
        <w:contextualSpacing w:val="0"/>
        <w:jc w:val="both"/>
        <w:rPr>
          <w:rFonts w:eastAsiaTheme="majorEastAsia" w:cstheme="majorBidi"/>
        </w:rPr>
      </w:pPr>
      <w:r>
        <w:t>Acta de cierre del proyecto.</w:t>
      </w:r>
    </w:p>
    <w:p w14:paraId="0140C521" w14:textId="77777777" w:rsidR="4E5B91CF" w:rsidRDefault="6E813B2C" w:rsidP="00FD0B5E">
      <w:pPr>
        <w:pStyle w:val="Prrafodelista"/>
        <w:numPr>
          <w:ilvl w:val="0"/>
          <w:numId w:val="10"/>
        </w:numPr>
        <w:spacing w:after="40"/>
        <w:ind w:left="714" w:hanging="357"/>
        <w:contextualSpacing w:val="0"/>
        <w:jc w:val="both"/>
        <w:rPr>
          <w:rFonts w:eastAsiaTheme="majorEastAsia" w:cstheme="majorBidi"/>
        </w:rPr>
      </w:pPr>
      <w:r>
        <w:t>Lecciones aprendidas.</w:t>
      </w:r>
    </w:p>
    <w:p w14:paraId="2CD72622" w14:textId="5C726220" w:rsidR="4E5B91CF" w:rsidRPr="009D23A8" w:rsidRDefault="6E813B2C" w:rsidP="00FD0B5E">
      <w:pPr>
        <w:pStyle w:val="Prrafodelista"/>
        <w:numPr>
          <w:ilvl w:val="0"/>
          <w:numId w:val="10"/>
        </w:numPr>
        <w:spacing w:after="40"/>
        <w:ind w:left="714" w:hanging="357"/>
        <w:contextualSpacing w:val="0"/>
        <w:jc w:val="both"/>
        <w:rPr>
          <w:rFonts w:eastAsiaTheme="majorEastAsia" w:cstheme="majorBidi"/>
        </w:rPr>
      </w:pPr>
      <w:r>
        <w:t>Informe de seguimiento individual (para cada hito entregable)</w:t>
      </w:r>
      <w:r w:rsidR="00677A01">
        <w:t>.</w:t>
      </w:r>
    </w:p>
    <w:p w14:paraId="050F77BF" w14:textId="16215709" w:rsidR="009D23A8" w:rsidRDefault="009960F1" w:rsidP="00FD0B5E">
      <w:pPr>
        <w:pStyle w:val="Ttulo3"/>
        <w:numPr>
          <w:ilvl w:val="2"/>
          <w:numId w:val="18"/>
        </w:numPr>
        <w:ind w:left="1134"/>
      </w:pPr>
      <w:r>
        <w:t xml:space="preserve"> </w:t>
      </w:r>
      <w:bookmarkStart w:id="46" w:name="_Toc57301082"/>
      <w:r w:rsidR="009D23A8">
        <w:t>Firmas</w:t>
      </w:r>
      <w:bookmarkEnd w:id="46"/>
    </w:p>
    <w:p w14:paraId="323FCEDA" w14:textId="0A43FB20" w:rsidR="007A2CE7" w:rsidRPr="007A2CE7" w:rsidRDefault="007A2CE7" w:rsidP="00CA7582">
      <w:pPr>
        <w:jc w:val="both"/>
      </w:pPr>
      <w:r>
        <w:t>En este apartado</w:t>
      </w:r>
      <w:r w:rsidR="00CA7582">
        <w:t xml:space="preserve"> cada uno de los miembros del equipo de trabajo acepta las condiciones expuestas en este Acta de Constitución a modo de contrato.</w:t>
      </w:r>
      <w:r w:rsidR="00E75965">
        <w:t xml:space="preserve"> Falta</w:t>
      </w:r>
      <w:r w:rsidR="00465FF5">
        <w:t>ría únicamente la firma del patrocinador</w:t>
      </w:r>
      <w:r w:rsidR="00EA1DCD">
        <w:t xml:space="preserve">, la cual se cumplimentará </w:t>
      </w:r>
      <w:r w:rsidR="005F67AC">
        <w:t>de</w:t>
      </w:r>
      <w:r w:rsidR="00981A58">
        <w:t xml:space="preserve"> otra forma como ya se </w:t>
      </w:r>
      <w:r w:rsidR="27BA5B19">
        <w:t>explicó</w:t>
      </w:r>
      <w:r w:rsidR="00981A58">
        <w:t xml:space="preserve"> en el apartado ‘Nombre y autoridad del patrocinador’.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9"/>
        <w:gridCol w:w="4873"/>
      </w:tblGrid>
      <w:tr w:rsidR="00854C22" w:rsidRPr="00D741DA" w14:paraId="10DE460C" w14:textId="77777777" w:rsidTr="00991B8B">
        <w:trPr>
          <w:trHeight w:val="430"/>
        </w:trPr>
        <w:tc>
          <w:tcPr>
            <w:tcW w:w="4943" w:type="dxa"/>
            <w:vAlign w:val="center"/>
          </w:tcPr>
          <w:p w14:paraId="5A370902" w14:textId="77777777" w:rsidR="00854C22" w:rsidRPr="00D741DA" w:rsidRDefault="00854C22" w:rsidP="00991B8B">
            <w:pPr>
              <w:pStyle w:val="Delimitadorgrfico"/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D741DA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Apellidos y Nombre:</w:t>
            </w:r>
          </w:p>
        </w:tc>
        <w:tc>
          <w:tcPr>
            <w:tcW w:w="4943" w:type="dxa"/>
            <w:vAlign w:val="center"/>
          </w:tcPr>
          <w:p w14:paraId="0C616EA4" w14:textId="77777777" w:rsidR="00854C22" w:rsidRPr="00D741DA" w:rsidRDefault="00854C22" w:rsidP="00991B8B">
            <w:pPr>
              <w:pStyle w:val="Delimitadorgrfico"/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D741DA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Firma:</w:t>
            </w:r>
          </w:p>
        </w:tc>
      </w:tr>
      <w:tr w:rsidR="00854C22" w14:paraId="5086F534" w14:textId="77777777" w:rsidTr="00991B8B">
        <w:tc>
          <w:tcPr>
            <w:tcW w:w="4943" w:type="dxa"/>
            <w:tcBorders>
              <w:bottom w:val="single" w:sz="4" w:space="0" w:color="auto"/>
            </w:tcBorders>
            <w:vAlign w:val="center"/>
          </w:tcPr>
          <w:p w14:paraId="3A32043D" w14:textId="77777777" w:rsidR="00854C22" w:rsidRPr="00D741DA" w:rsidRDefault="00854C22" w:rsidP="00FD0B5E">
            <w:pPr>
              <w:pStyle w:val="Delimitadorgrfico"/>
              <w:numPr>
                <w:ilvl w:val="0"/>
                <w:numId w:val="16"/>
              </w:numPr>
              <w:spacing w:before="120" w:after="120"/>
              <w:ind w:left="744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D741DA">
              <w:rPr>
                <w:rFonts w:ascii="Times New Roman" w:hAnsi="Times New Roman" w:cs="Times New Roman"/>
                <w:i/>
                <w:iCs/>
                <w:sz w:val="24"/>
              </w:rPr>
              <w:t>Franco Sánchez, Pablo</w:t>
            </w:r>
          </w:p>
        </w:tc>
        <w:tc>
          <w:tcPr>
            <w:tcW w:w="4943" w:type="dxa"/>
            <w:tcBorders>
              <w:bottom w:val="single" w:sz="4" w:space="0" w:color="auto"/>
            </w:tcBorders>
          </w:tcPr>
          <w:p w14:paraId="2BD975BF" w14:textId="77777777" w:rsidR="00854C22" w:rsidRDefault="00854C22" w:rsidP="00991B8B">
            <w:pPr>
              <w:pStyle w:val="Delimitadorgrfico"/>
              <w:spacing w:before="240" w:after="2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8" behindDoc="0" locked="0" layoutInCell="1" allowOverlap="1" wp14:anchorId="5E8DB105" wp14:editId="7CCCF5DD">
                  <wp:simplePos x="0" y="0"/>
                  <wp:positionH relativeFrom="column">
                    <wp:posOffset>1228934</wp:posOffset>
                  </wp:positionH>
                  <wp:positionV relativeFrom="paragraph">
                    <wp:posOffset>-154305</wp:posOffset>
                  </wp:positionV>
                  <wp:extent cx="514555" cy="458839"/>
                  <wp:effectExtent l="0" t="0" r="0" b="0"/>
                  <wp:wrapSquare wrapText="bothSides"/>
                  <wp:docPr id="1731906762" name="Imagen 1731906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55" cy="458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C22" w14:paraId="75227125" w14:textId="77777777" w:rsidTr="00991B8B">
        <w:tc>
          <w:tcPr>
            <w:tcW w:w="4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79BD68" w14:textId="77777777" w:rsidR="00854C22" w:rsidRPr="00D741DA" w:rsidRDefault="00854C22" w:rsidP="00FD0B5E">
            <w:pPr>
              <w:pStyle w:val="Delimitadorgrfico"/>
              <w:numPr>
                <w:ilvl w:val="0"/>
                <w:numId w:val="16"/>
              </w:numPr>
              <w:spacing w:before="120" w:after="120"/>
              <w:ind w:left="744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D741DA">
              <w:rPr>
                <w:rFonts w:ascii="Times New Roman" w:hAnsi="Times New Roman" w:cs="Times New Roman"/>
                <w:i/>
                <w:iCs/>
                <w:sz w:val="24"/>
              </w:rPr>
              <w:t>García Villalobos, Abraham</w:t>
            </w:r>
          </w:p>
        </w:tc>
        <w:tc>
          <w:tcPr>
            <w:tcW w:w="4943" w:type="dxa"/>
            <w:tcBorders>
              <w:top w:val="single" w:sz="4" w:space="0" w:color="auto"/>
              <w:bottom w:val="single" w:sz="4" w:space="0" w:color="auto"/>
            </w:tcBorders>
          </w:tcPr>
          <w:p w14:paraId="2D641FBD" w14:textId="77777777" w:rsidR="00854C22" w:rsidRDefault="00854C22" w:rsidP="00991B8B">
            <w:pPr>
              <w:pStyle w:val="Delimitadorgrfico"/>
              <w:spacing w:before="240" w:after="2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</w:rPr>
              <w:drawing>
                <wp:anchor distT="0" distB="0" distL="114300" distR="114300" simplePos="0" relativeHeight="251658249" behindDoc="0" locked="0" layoutInCell="1" allowOverlap="1" wp14:anchorId="5E011273" wp14:editId="6A2DA6A8">
                  <wp:simplePos x="0" y="0"/>
                  <wp:positionH relativeFrom="column">
                    <wp:posOffset>1162194</wp:posOffset>
                  </wp:positionH>
                  <wp:positionV relativeFrom="paragraph">
                    <wp:posOffset>76829</wp:posOffset>
                  </wp:positionV>
                  <wp:extent cx="777240" cy="324612"/>
                  <wp:effectExtent l="0" t="0" r="3810" b="0"/>
                  <wp:wrapSquare wrapText="bothSides"/>
                  <wp:docPr id="9" name="Imagen 9" descr="Texto, Pizar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Texto, Pizarra&#10;&#10;Descripción generada automáticamente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2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C22" w14:paraId="36044D90" w14:textId="77777777" w:rsidTr="00991B8B">
        <w:tc>
          <w:tcPr>
            <w:tcW w:w="4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5B9054" w14:textId="77777777" w:rsidR="00854C22" w:rsidRPr="00D741DA" w:rsidRDefault="00854C22" w:rsidP="00FD0B5E">
            <w:pPr>
              <w:pStyle w:val="Delimitadorgrfico"/>
              <w:numPr>
                <w:ilvl w:val="0"/>
                <w:numId w:val="16"/>
              </w:numPr>
              <w:spacing w:before="120" w:after="120"/>
              <w:ind w:left="744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D741DA">
              <w:rPr>
                <w:rFonts w:ascii="Times New Roman" w:hAnsi="Times New Roman" w:cs="Times New Roman"/>
                <w:i/>
                <w:iCs/>
                <w:sz w:val="24"/>
              </w:rPr>
              <w:t>Guerrero Romero, Martín Arturo</w:t>
            </w:r>
          </w:p>
        </w:tc>
        <w:tc>
          <w:tcPr>
            <w:tcW w:w="4943" w:type="dxa"/>
            <w:tcBorders>
              <w:top w:val="single" w:sz="4" w:space="0" w:color="auto"/>
              <w:bottom w:val="single" w:sz="4" w:space="0" w:color="auto"/>
            </w:tcBorders>
          </w:tcPr>
          <w:p w14:paraId="64BCB1F7" w14:textId="77777777" w:rsidR="00854C22" w:rsidRDefault="00854C22" w:rsidP="00991B8B">
            <w:pPr>
              <w:pStyle w:val="Delimitadorgrfico"/>
              <w:spacing w:before="240" w:after="2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8250" behindDoc="0" locked="0" layoutInCell="1" allowOverlap="1" wp14:anchorId="745F75E9" wp14:editId="0D3B67A7">
                  <wp:simplePos x="0" y="0"/>
                  <wp:positionH relativeFrom="column">
                    <wp:posOffset>1108560</wp:posOffset>
                  </wp:positionH>
                  <wp:positionV relativeFrom="paragraph">
                    <wp:posOffset>44306</wp:posOffset>
                  </wp:positionV>
                  <wp:extent cx="864108" cy="393192"/>
                  <wp:effectExtent l="0" t="0" r="0" b="6985"/>
                  <wp:wrapSquare wrapText="bothSides"/>
                  <wp:docPr id="10" name="Imagen 10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magen que contiene Texto&#10;&#10;Descripción generada automáticamente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108" cy="39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C22" w14:paraId="18106F25" w14:textId="77777777" w:rsidTr="00991B8B">
        <w:tc>
          <w:tcPr>
            <w:tcW w:w="4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205850" w14:textId="77777777" w:rsidR="00854C22" w:rsidRPr="00D741DA" w:rsidRDefault="00854C22" w:rsidP="00FD0B5E">
            <w:pPr>
              <w:pStyle w:val="Delimitadorgrfico"/>
              <w:numPr>
                <w:ilvl w:val="0"/>
                <w:numId w:val="16"/>
              </w:numPr>
              <w:spacing w:before="120" w:after="120"/>
              <w:ind w:left="744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D741DA">
              <w:rPr>
                <w:rFonts w:ascii="Times New Roman" w:hAnsi="Times New Roman" w:cs="Times New Roman"/>
                <w:i/>
                <w:iCs/>
                <w:sz w:val="24"/>
              </w:rPr>
              <w:t>Gutiérrez Prieto, Gabriel</w:t>
            </w:r>
          </w:p>
        </w:tc>
        <w:tc>
          <w:tcPr>
            <w:tcW w:w="4943" w:type="dxa"/>
            <w:tcBorders>
              <w:top w:val="single" w:sz="4" w:space="0" w:color="auto"/>
              <w:bottom w:val="single" w:sz="4" w:space="0" w:color="auto"/>
            </w:tcBorders>
          </w:tcPr>
          <w:p w14:paraId="19E8EE73" w14:textId="77777777" w:rsidR="00854C22" w:rsidRDefault="00854C22" w:rsidP="00991B8B">
            <w:pPr>
              <w:pStyle w:val="Delimitadorgrfico"/>
              <w:spacing w:before="240" w:after="2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1" behindDoc="0" locked="0" layoutInCell="1" allowOverlap="1" wp14:anchorId="3B043CD2" wp14:editId="2C9E253F">
                  <wp:simplePos x="0" y="0"/>
                  <wp:positionH relativeFrom="column">
                    <wp:posOffset>1395095</wp:posOffset>
                  </wp:positionH>
                  <wp:positionV relativeFrom="paragraph">
                    <wp:posOffset>6985</wp:posOffset>
                  </wp:positionV>
                  <wp:extent cx="335280" cy="407670"/>
                  <wp:effectExtent l="0" t="0" r="7620" b="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35280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C22" w14:paraId="518658A2" w14:textId="77777777" w:rsidTr="00991B8B">
        <w:tc>
          <w:tcPr>
            <w:tcW w:w="4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84AF37" w14:textId="77777777" w:rsidR="00854C22" w:rsidRPr="00D741DA" w:rsidRDefault="00854C22" w:rsidP="00FD0B5E">
            <w:pPr>
              <w:pStyle w:val="Delimitadorgrfico"/>
              <w:numPr>
                <w:ilvl w:val="0"/>
                <w:numId w:val="16"/>
              </w:numPr>
              <w:spacing w:before="120" w:after="120"/>
              <w:ind w:left="744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D741DA">
              <w:rPr>
                <w:rFonts w:ascii="Times New Roman" w:hAnsi="Times New Roman" w:cs="Times New Roman"/>
                <w:i/>
                <w:iCs/>
                <w:sz w:val="24"/>
              </w:rPr>
              <w:t>Lopez, Thibaut</w:t>
            </w:r>
          </w:p>
        </w:tc>
        <w:tc>
          <w:tcPr>
            <w:tcW w:w="4943" w:type="dxa"/>
            <w:tcBorders>
              <w:top w:val="single" w:sz="4" w:space="0" w:color="auto"/>
              <w:bottom w:val="single" w:sz="4" w:space="0" w:color="auto"/>
            </w:tcBorders>
          </w:tcPr>
          <w:p w14:paraId="0242A37B" w14:textId="77777777" w:rsidR="00854C22" w:rsidRDefault="00854C22" w:rsidP="00991B8B">
            <w:pPr>
              <w:pStyle w:val="Delimitadorgrfico"/>
              <w:spacing w:before="240" w:after="2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2" behindDoc="0" locked="0" layoutInCell="1" allowOverlap="1" wp14:anchorId="4A07BD60" wp14:editId="25F8DD66">
                  <wp:simplePos x="0" y="0"/>
                  <wp:positionH relativeFrom="column">
                    <wp:posOffset>1257158</wp:posOffset>
                  </wp:positionH>
                  <wp:positionV relativeFrom="paragraph">
                    <wp:posOffset>72805</wp:posOffset>
                  </wp:positionV>
                  <wp:extent cx="485140" cy="323850"/>
                  <wp:effectExtent l="0" t="0" r="0" b="0"/>
                  <wp:wrapSquare wrapText="bothSides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4C22" w14:paraId="389C4847" w14:textId="77777777" w:rsidTr="00991B8B">
        <w:tc>
          <w:tcPr>
            <w:tcW w:w="4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032C7A" w14:textId="77777777" w:rsidR="00854C22" w:rsidRPr="00D741DA" w:rsidRDefault="00854C22" w:rsidP="00FD0B5E">
            <w:pPr>
              <w:pStyle w:val="Delimitadorgrfico"/>
              <w:numPr>
                <w:ilvl w:val="0"/>
                <w:numId w:val="16"/>
              </w:numPr>
              <w:spacing w:before="120" w:after="120"/>
              <w:ind w:left="744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D741DA">
              <w:rPr>
                <w:rFonts w:ascii="Times New Roman" w:hAnsi="Times New Roman" w:cs="Times New Roman"/>
                <w:i/>
                <w:iCs/>
                <w:sz w:val="24"/>
              </w:rPr>
              <w:t>Soto Ponce, David</w:t>
            </w:r>
          </w:p>
        </w:tc>
        <w:tc>
          <w:tcPr>
            <w:tcW w:w="4943" w:type="dxa"/>
            <w:tcBorders>
              <w:top w:val="single" w:sz="4" w:space="0" w:color="auto"/>
              <w:bottom w:val="single" w:sz="4" w:space="0" w:color="auto"/>
            </w:tcBorders>
          </w:tcPr>
          <w:p w14:paraId="56CE04D5" w14:textId="77777777" w:rsidR="00854C22" w:rsidRDefault="00854C22" w:rsidP="00B44966">
            <w:pPr>
              <w:pStyle w:val="Delimitadorgrfico"/>
              <w:keepNext/>
              <w:spacing w:before="240" w:after="2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8253" behindDoc="0" locked="0" layoutInCell="1" allowOverlap="1" wp14:anchorId="57525D82" wp14:editId="0DDA1AB2">
                  <wp:simplePos x="0" y="0"/>
                  <wp:positionH relativeFrom="column">
                    <wp:posOffset>1216100</wp:posOffset>
                  </wp:positionH>
                  <wp:positionV relativeFrom="paragraph">
                    <wp:posOffset>67182</wp:posOffset>
                  </wp:positionV>
                  <wp:extent cx="786765" cy="337820"/>
                  <wp:effectExtent l="0" t="0" r="0" b="5080"/>
                  <wp:wrapSquare wrapText="bothSides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765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3CD47ED" w14:textId="77A0C910" w:rsidR="006F5A5F" w:rsidRPr="00B44966" w:rsidRDefault="00B44966" w:rsidP="00B44966">
      <w:pPr>
        <w:pStyle w:val="Descripcin"/>
        <w:spacing w:before="120"/>
        <w:jc w:val="center"/>
        <w:rPr>
          <w:color w:val="auto"/>
        </w:rPr>
      </w:pPr>
      <w:bookmarkStart w:id="47" w:name="_Toc56246753"/>
      <w:r w:rsidRPr="00B44966">
        <w:rPr>
          <w:color w:val="auto"/>
        </w:rPr>
        <w:t xml:space="preserve">Tabla </w:t>
      </w:r>
      <w:r w:rsidRPr="00B44966">
        <w:rPr>
          <w:color w:val="auto"/>
        </w:rPr>
        <w:fldChar w:fldCharType="begin"/>
      </w:r>
      <w:r w:rsidRPr="00B44966">
        <w:rPr>
          <w:color w:val="auto"/>
        </w:rPr>
        <w:instrText xml:space="preserve"> SEQ Tabla \* ARABIC </w:instrText>
      </w:r>
      <w:r w:rsidRPr="00B44966">
        <w:rPr>
          <w:color w:val="auto"/>
        </w:rPr>
        <w:fldChar w:fldCharType="separate"/>
      </w:r>
      <w:r w:rsidR="007C0463">
        <w:rPr>
          <w:noProof/>
          <w:color w:val="auto"/>
        </w:rPr>
        <w:t>9</w:t>
      </w:r>
      <w:r w:rsidRPr="00B44966">
        <w:rPr>
          <w:color w:val="auto"/>
        </w:rPr>
        <w:fldChar w:fldCharType="end"/>
      </w:r>
      <w:r w:rsidRPr="00B44966">
        <w:rPr>
          <w:color w:val="auto"/>
        </w:rPr>
        <w:t>: Firma de los integrantes del equipo de trabajo</w:t>
      </w:r>
    </w:p>
    <w:p w14:paraId="53CB6B0F" w14:textId="4B9540B5" w:rsidR="0071777F" w:rsidRDefault="00771AA7" w:rsidP="00B221CA">
      <w:pPr>
        <w:pStyle w:val="Ttulo2"/>
        <w:numPr>
          <w:ilvl w:val="1"/>
          <w:numId w:val="18"/>
        </w:numPr>
      </w:pPr>
      <w:r>
        <w:t xml:space="preserve"> </w:t>
      </w:r>
      <w:bookmarkStart w:id="48" w:name="_Toc57301083"/>
      <w:r w:rsidR="0071777F">
        <w:t>Gestión de los interesados</w:t>
      </w:r>
      <w:bookmarkEnd w:id="48"/>
    </w:p>
    <w:p w14:paraId="32547EB0" w14:textId="2CAE530C" w:rsidR="007B0F5A" w:rsidRPr="007B0F5A" w:rsidRDefault="0071629B" w:rsidP="00FD0B5E">
      <w:pPr>
        <w:pStyle w:val="Ttulo2"/>
        <w:numPr>
          <w:ilvl w:val="1"/>
          <w:numId w:val="25"/>
        </w:numPr>
      </w:pPr>
      <w:r>
        <w:t xml:space="preserve"> </w:t>
      </w:r>
      <w:bookmarkStart w:id="49" w:name="_Toc57301084"/>
      <w:r>
        <w:t>Identifica</w:t>
      </w:r>
      <w:r w:rsidR="003B604C">
        <w:t>ción de</w:t>
      </w:r>
      <w:r>
        <w:t xml:space="preserve"> los Interesados</w:t>
      </w:r>
      <w:bookmarkEnd w:id="49"/>
    </w:p>
    <w:p w14:paraId="37166EED" w14:textId="44A10D46" w:rsidR="002403E7" w:rsidRDefault="000E5E3D" w:rsidP="00006812">
      <w:pPr>
        <w:jc w:val="both"/>
      </w:pPr>
      <w:r>
        <w:t>Los interesados claves serán los correspondientes</w:t>
      </w:r>
      <w:r w:rsidR="00692E2C">
        <w:t xml:space="preserve"> al equipo</w:t>
      </w:r>
      <w:r w:rsidR="00006812">
        <w:t xml:space="preserve"> de trabajo del proyecto de la empresa B.F.C.N.</w:t>
      </w:r>
      <w:r w:rsidR="00A101AE">
        <w:t>, el patrocinador</w:t>
      </w:r>
      <w:r w:rsidR="00E93A3E">
        <w:t xml:space="preserve"> cuya empresa es </w:t>
      </w:r>
      <w:r w:rsidR="005D7E0F">
        <w:t>la Universidad de Sevilla</w:t>
      </w:r>
      <w:r w:rsidR="005A16DB">
        <w:t xml:space="preserve"> y nuestros clientes, que son los clientes de lo organización solicitante del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B30865" w14:paraId="200142AF" w14:textId="77777777" w:rsidTr="004B21A3">
        <w:tc>
          <w:tcPr>
            <w:tcW w:w="9742" w:type="dxa"/>
            <w:gridSpan w:val="2"/>
            <w:tcBorders>
              <w:top w:val="nil"/>
              <w:left w:val="nil"/>
              <w:right w:val="nil"/>
            </w:tcBorders>
            <w:shd w:val="clear" w:color="auto" w:fill="548DD4" w:themeFill="text2" w:themeFillTint="99"/>
            <w:vAlign w:val="center"/>
          </w:tcPr>
          <w:p w14:paraId="1A2BDE71" w14:textId="0881E772" w:rsidR="00B30865" w:rsidRDefault="00B30865" w:rsidP="005C05A5">
            <w:pPr>
              <w:spacing w:before="40" w:after="40"/>
              <w:jc w:val="center"/>
            </w:pPr>
            <w:r>
              <w:t>Empresas de interesados</w:t>
            </w:r>
            <w:r w:rsidR="004B21A3">
              <w:t xml:space="preserve"> que intervienen en el </w:t>
            </w:r>
            <w:r w:rsidR="0094686E">
              <w:t>P</w:t>
            </w:r>
            <w:r w:rsidR="004B21A3">
              <w:t>royecto</w:t>
            </w:r>
          </w:p>
        </w:tc>
      </w:tr>
      <w:tr w:rsidR="00B30865" w14:paraId="10E1AE80" w14:textId="77777777" w:rsidTr="004B21A3">
        <w:tc>
          <w:tcPr>
            <w:tcW w:w="4871" w:type="dxa"/>
            <w:tcBorders>
              <w:left w:val="nil"/>
            </w:tcBorders>
            <w:shd w:val="clear" w:color="auto" w:fill="C6D9F1" w:themeFill="text2" w:themeFillTint="33"/>
            <w:vAlign w:val="center"/>
          </w:tcPr>
          <w:p w14:paraId="6B67FECD" w14:textId="7F3C16AA" w:rsidR="00B30865" w:rsidRDefault="00B30865" w:rsidP="005C05A5">
            <w:pPr>
              <w:spacing w:before="40" w:after="40"/>
              <w:jc w:val="center"/>
            </w:pPr>
            <w:r>
              <w:t>Empresa</w:t>
            </w:r>
          </w:p>
        </w:tc>
        <w:tc>
          <w:tcPr>
            <w:tcW w:w="4871" w:type="dxa"/>
            <w:tcBorders>
              <w:right w:val="nil"/>
            </w:tcBorders>
            <w:shd w:val="clear" w:color="auto" w:fill="C6D9F1" w:themeFill="text2" w:themeFillTint="33"/>
            <w:vAlign w:val="center"/>
          </w:tcPr>
          <w:p w14:paraId="0FA6E667" w14:textId="29634F34" w:rsidR="00B30865" w:rsidRDefault="00B30865" w:rsidP="005C05A5">
            <w:pPr>
              <w:spacing w:before="40" w:after="40"/>
              <w:jc w:val="center"/>
            </w:pPr>
            <w:r>
              <w:t>Rol</w:t>
            </w:r>
          </w:p>
        </w:tc>
      </w:tr>
      <w:tr w:rsidR="00B30865" w14:paraId="1BFD9196" w14:textId="77777777" w:rsidTr="004B21A3">
        <w:tc>
          <w:tcPr>
            <w:tcW w:w="4871" w:type="dxa"/>
            <w:tcBorders>
              <w:left w:val="nil"/>
            </w:tcBorders>
            <w:vAlign w:val="center"/>
          </w:tcPr>
          <w:p w14:paraId="3CF01701" w14:textId="516EA4E5" w:rsidR="00B30865" w:rsidRDefault="004B21A3" w:rsidP="005C05A5">
            <w:pPr>
              <w:spacing w:before="40" w:after="40"/>
              <w:jc w:val="center"/>
            </w:pPr>
            <w:r>
              <w:t>B.F.C.N.</w:t>
            </w:r>
          </w:p>
        </w:tc>
        <w:tc>
          <w:tcPr>
            <w:tcW w:w="4871" w:type="dxa"/>
            <w:tcBorders>
              <w:right w:val="nil"/>
            </w:tcBorders>
            <w:vAlign w:val="center"/>
          </w:tcPr>
          <w:p w14:paraId="61AF452C" w14:textId="4F32B3DE" w:rsidR="00B30865" w:rsidRDefault="009273EC" w:rsidP="005C05A5">
            <w:pPr>
              <w:spacing w:before="40" w:after="40"/>
              <w:jc w:val="center"/>
            </w:pPr>
            <w:r>
              <w:t>Proveedor</w:t>
            </w:r>
          </w:p>
        </w:tc>
      </w:tr>
      <w:tr w:rsidR="00B30865" w14:paraId="31F859AB" w14:textId="77777777" w:rsidTr="009273EC">
        <w:tc>
          <w:tcPr>
            <w:tcW w:w="4871" w:type="dxa"/>
            <w:tcBorders>
              <w:left w:val="nil"/>
              <w:bottom w:val="single" w:sz="4" w:space="0" w:color="auto"/>
            </w:tcBorders>
            <w:vAlign w:val="center"/>
          </w:tcPr>
          <w:p w14:paraId="69C6F0D8" w14:textId="3FDAB70F" w:rsidR="00B30865" w:rsidRDefault="009273EC" w:rsidP="005C05A5">
            <w:pPr>
              <w:spacing w:before="40" w:after="40"/>
              <w:jc w:val="center"/>
            </w:pPr>
            <w:r>
              <w:t>Universidad de Sevilla</w:t>
            </w:r>
          </w:p>
        </w:tc>
        <w:tc>
          <w:tcPr>
            <w:tcW w:w="4871" w:type="dxa"/>
            <w:tcBorders>
              <w:bottom w:val="single" w:sz="4" w:space="0" w:color="auto"/>
              <w:right w:val="nil"/>
            </w:tcBorders>
            <w:vAlign w:val="center"/>
          </w:tcPr>
          <w:p w14:paraId="10128801" w14:textId="0235D7AE" w:rsidR="00B30865" w:rsidRDefault="009273EC" w:rsidP="005C05A5">
            <w:pPr>
              <w:spacing w:before="40" w:after="40"/>
              <w:jc w:val="center"/>
            </w:pPr>
            <w:r>
              <w:t>Patrocinador</w:t>
            </w:r>
          </w:p>
        </w:tc>
      </w:tr>
      <w:tr w:rsidR="009273EC" w14:paraId="15EB3F28" w14:textId="77777777" w:rsidTr="009273EC">
        <w:tc>
          <w:tcPr>
            <w:tcW w:w="4871" w:type="dxa"/>
            <w:tcBorders>
              <w:left w:val="nil"/>
              <w:bottom w:val="nil"/>
            </w:tcBorders>
            <w:vAlign w:val="center"/>
          </w:tcPr>
          <w:p w14:paraId="25E49D30" w14:textId="4F6805BB" w:rsidR="009273EC" w:rsidRDefault="009273EC" w:rsidP="005C05A5">
            <w:pPr>
              <w:spacing w:before="40" w:after="40"/>
              <w:jc w:val="center"/>
            </w:pPr>
            <w:r>
              <w:t>Clientes de</w:t>
            </w:r>
            <w:r w:rsidR="005C05A5">
              <w:t xml:space="preserve"> la Organización solicitante</w:t>
            </w:r>
          </w:p>
        </w:tc>
        <w:tc>
          <w:tcPr>
            <w:tcW w:w="4871" w:type="dxa"/>
            <w:tcBorders>
              <w:bottom w:val="nil"/>
              <w:right w:val="nil"/>
            </w:tcBorders>
            <w:vAlign w:val="center"/>
          </w:tcPr>
          <w:p w14:paraId="4E6F10FB" w14:textId="02497FAD" w:rsidR="009273EC" w:rsidRDefault="005C05A5" w:rsidP="00783D69">
            <w:pPr>
              <w:keepNext/>
              <w:spacing w:before="40" w:after="40"/>
              <w:jc w:val="center"/>
            </w:pPr>
            <w:r>
              <w:t>Cliente</w:t>
            </w:r>
          </w:p>
        </w:tc>
      </w:tr>
    </w:tbl>
    <w:p w14:paraId="0E2A83DA" w14:textId="65E49243" w:rsidR="00B2531E" w:rsidRPr="00783D69" w:rsidRDefault="00783D69" w:rsidP="00783D69">
      <w:pPr>
        <w:pStyle w:val="Descripcin"/>
        <w:spacing w:before="120"/>
        <w:jc w:val="center"/>
        <w:rPr>
          <w:color w:val="auto"/>
          <w:sz w:val="2"/>
          <w:szCs w:val="2"/>
        </w:rPr>
      </w:pPr>
      <w:r w:rsidRPr="00783D69">
        <w:rPr>
          <w:color w:val="auto"/>
        </w:rPr>
        <w:t xml:space="preserve">Tabla </w:t>
      </w:r>
      <w:r w:rsidRPr="00783D69">
        <w:rPr>
          <w:color w:val="auto"/>
        </w:rPr>
        <w:fldChar w:fldCharType="begin"/>
      </w:r>
      <w:r w:rsidRPr="00783D69">
        <w:rPr>
          <w:color w:val="auto"/>
        </w:rPr>
        <w:instrText xml:space="preserve"> SEQ Tabla \* ARABIC </w:instrText>
      </w:r>
      <w:r w:rsidRPr="00783D69">
        <w:rPr>
          <w:color w:val="auto"/>
        </w:rPr>
        <w:fldChar w:fldCharType="separate"/>
      </w:r>
      <w:r w:rsidR="007C0463">
        <w:rPr>
          <w:noProof/>
          <w:color w:val="auto"/>
        </w:rPr>
        <w:t>10</w:t>
      </w:r>
      <w:r w:rsidRPr="00783D69">
        <w:rPr>
          <w:color w:val="auto"/>
        </w:rPr>
        <w:fldChar w:fldCharType="end"/>
      </w:r>
      <w:r w:rsidRPr="00783D69">
        <w:rPr>
          <w:color w:val="auto"/>
        </w:rPr>
        <w:t>: Empresas interesadas</w:t>
      </w:r>
    </w:p>
    <w:tbl>
      <w:tblPr>
        <w:tblStyle w:val="Tablaconcuadrcula"/>
        <w:tblW w:w="9923" w:type="dxa"/>
        <w:tblLook w:val="04A0" w:firstRow="1" w:lastRow="0" w:firstColumn="1" w:lastColumn="0" w:noHBand="0" w:noVBand="1"/>
      </w:tblPr>
      <w:tblGrid>
        <w:gridCol w:w="3238"/>
        <w:gridCol w:w="3238"/>
        <w:gridCol w:w="3447"/>
      </w:tblGrid>
      <w:tr w:rsidR="003C46C1" w14:paraId="2EB0A43B" w14:textId="77777777" w:rsidTr="5ED79B55">
        <w:tc>
          <w:tcPr>
            <w:tcW w:w="9923" w:type="dxa"/>
            <w:gridSpan w:val="3"/>
            <w:tcBorders>
              <w:top w:val="nil"/>
              <w:left w:val="nil"/>
              <w:right w:val="nil"/>
            </w:tcBorders>
            <w:shd w:val="clear" w:color="auto" w:fill="548DD4" w:themeFill="text2" w:themeFillTint="99"/>
            <w:vAlign w:val="center"/>
          </w:tcPr>
          <w:p w14:paraId="45B0E792" w14:textId="6DAA74EA" w:rsidR="003C46C1" w:rsidRDefault="0094686E" w:rsidP="0063704E">
            <w:pPr>
              <w:spacing w:before="40" w:after="40"/>
              <w:jc w:val="center"/>
            </w:pPr>
            <w:r>
              <w:t>Gerente del Proyecto</w:t>
            </w:r>
          </w:p>
        </w:tc>
      </w:tr>
      <w:tr w:rsidR="003C46C1" w14:paraId="0416C046" w14:textId="77777777" w:rsidTr="007B1709">
        <w:tc>
          <w:tcPr>
            <w:tcW w:w="3238" w:type="dxa"/>
            <w:tcBorders>
              <w:left w:val="nil"/>
              <w:bottom w:val="single" w:sz="4" w:space="0" w:color="auto"/>
            </w:tcBorders>
            <w:shd w:val="clear" w:color="auto" w:fill="C6D9F1" w:themeFill="text2" w:themeFillTint="33"/>
          </w:tcPr>
          <w:p w14:paraId="49993D41" w14:textId="0E34F99C" w:rsidR="003C46C1" w:rsidRDefault="005016E9" w:rsidP="0063704E">
            <w:pPr>
              <w:spacing w:before="40" w:after="40"/>
              <w:jc w:val="center"/>
            </w:pPr>
            <w:r>
              <w:t>Nombre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6CFCDF1" w14:textId="3EA99AA7" w:rsidR="003C46C1" w:rsidRDefault="005016E9" w:rsidP="0063704E">
            <w:pPr>
              <w:spacing w:before="40" w:after="40"/>
              <w:jc w:val="center"/>
            </w:pPr>
            <w:r>
              <w:t>Nivel de autoridad</w:t>
            </w:r>
          </w:p>
        </w:tc>
        <w:tc>
          <w:tcPr>
            <w:tcW w:w="3447" w:type="dxa"/>
            <w:tcBorders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14:paraId="3D1C5C89" w14:textId="17264BEC" w:rsidR="003C46C1" w:rsidRDefault="005016E9" w:rsidP="0063704E">
            <w:pPr>
              <w:spacing w:before="40" w:after="40"/>
              <w:jc w:val="center"/>
            </w:pPr>
            <w:r>
              <w:t>Firma</w:t>
            </w:r>
          </w:p>
        </w:tc>
      </w:tr>
      <w:tr w:rsidR="003C46C1" w14:paraId="29590F40" w14:textId="77777777" w:rsidTr="007B1709">
        <w:tc>
          <w:tcPr>
            <w:tcW w:w="3238" w:type="dxa"/>
            <w:tcBorders>
              <w:left w:val="nil"/>
              <w:bottom w:val="nil"/>
            </w:tcBorders>
            <w:vAlign w:val="center"/>
          </w:tcPr>
          <w:p w14:paraId="77DB025C" w14:textId="1DD39B29" w:rsidR="003C46C1" w:rsidRDefault="00496C4E" w:rsidP="007B1709">
            <w:pPr>
              <w:spacing w:before="40" w:after="40"/>
            </w:pPr>
            <w:r>
              <w:t>Thibaut Lopez</w:t>
            </w:r>
          </w:p>
        </w:tc>
        <w:tc>
          <w:tcPr>
            <w:tcW w:w="3238" w:type="dxa"/>
            <w:tcBorders>
              <w:bottom w:val="nil"/>
            </w:tcBorders>
            <w:vAlign w:val="center"/>
          </w:tcPr>
          <w:p w14:paraId="27F687D2" w14:textId="646F7BE0" w:rsidR="003C46C1" w:rsidRDefault="008961C9" w:rsidP="007B1709">
            <w:pPr>
              <w:spacing w:before="40" w:after="40"/>
              <w:jc w:val="center"/>
            </w:pPr>
            <w:r>
              <w:t>Máximo</w:t>
            </w:r>
          </w:p>
        </w:tc>
        <w:tc>
          <w:tcPr>
            <w:tcW w:w="3447" w:type="dxa"/>
            <w:tcBorders>
              <w:bottom w:val="nil"/>
              <w:right w:val="nil"/>
            </w:tcBorders>
          </w:tcPr>
          <w:p w14:paraId="37C55BA1" w14:textId="07D1BE10" w:rsidR="003C46C1" w:rsidRDefault="007B1709" w:rsidP="009B7510">
            <w:pPr>
              <w:keepNext/>
              <w:spacing w:before="40" w:after="4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55" behindDoc="0" locked="0" layoutInCell="1" allowOverlap="1" wp14:anchorId="14750ECF" wp14:editId="3B9521E5">
                  <wp:simplePos x="0" y="0"/>
                  <wp:positionH relativeFrom="column">
                    <wp:posOffset>663500</wp:posOffset>
                  </wp:positionH>
                  <wp:positionV relativeFrom="paragraph">
                    <wp:posOffset>70980</wp:posOffset>
                  </wp:positionV>
                  <wp:extent cx="485140" cy="323850"/>
                  <wp:effectExtent l="0" t="0" r="0" b="0"/>
                  <wp:wrapSquare wrapText="bothSides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0176297" w14:textId="0623B3CB" w:rsidR="00FE46A0" w:rsidRPr="009B7510" w:rsidRDefault="009B7510" w:rsidP="009B7510">
      <w:pPr>
        <w:pStyle w:val="Descripcin"/>
        <w:spacing w:before="120"/>
        <w:jc w:val="center"/>
        <w:rPr>
          <w:color w:val="auto"/>
        </w:rPr>
      </w:pPr>
      <w:r w:rsidRPr="009B7510">
        <w:rPr>
          <w:color w:val="auto"/>
        </w:rPr>
        <w:t xml:space="preserve">Tabla </w:t>
      </w:r>
      <w:r w:rsidRPr="009B7510">
        <w:rPr>
          <w:color w:val="auto"/>
        </w:rPr>
        <w:fldChar w:fldCharType="begin"/>
      </w:r>
      <w:r w:rsidRPr="009B7510">
        <w:rPr>
          <w:color w:val="auto"/>
        </w:rPr>
        <w:instrText xml:space="preserve"> SEQ Tabla \* ARABIC </w:instrText>
      </w:r>
      <w:r w:rsidRPr="009B7510">
        <w:rPr>
          <w:color w:val="auto"/>
        </w:rPr>
        <w:fldChar w:fldCharType="separate"/>
      </w:r>
      <w:r w:rsidR="007C0463">
        <w:rPr>
          <w:noProof/>
          <w:color w:val="auto"/>
        </w:rPr>
        <w:t>11</w:t>
      </w:r>
      <w:r w:rsidRPr="009B7510">
        <w:rPr>
          <w:color w:val="auto"/>
        </w:rPr>
        <w:fldChar w:fldCharType="end"/>
      </w:r>
      <w:r w:rsidRPr="009B7510">
        <w:rPr>
          <w:color w:val="auto"/>
        </w:rPr>
        <w:t>: Datos y firma del gerente</w:t>
      </w:r>
    </w:p>
    <w:p w14:paraId="71699501" w14:textId="6035DBCA" w:rsidR="00FE46A0" w:rsidRDefault="00EF64AB">
      <w:r>
        <w:t xml:space="preserve">A </w:t>
      </w:r>
      <w:r w:rsidR="00775853">
        <w:t>continuación,</w:t>
      </w:r>
      <w:r w:rsidR="00DE19CC">
        <w:t xml:space="preserve"> se hace un </w:t>
      </w:r>
      <w:r w:rsidR="00D72000">
        <w:t xml:space="preserve">hace un registro más detallado de </w:t>
      </w:r>
      <w:r w:rsidR="00775853">
        <w:t xml:space="preserve">todos </w:t>
      </w:r>
      <w:r w:rsidR="00D72000">
        <w:t>los interesados</w:t>
      </w:r>
      <w:r w:rsidR="00775853">
        <w:t>:</w:t>
      </w:r>
      <w:r w:rsidR="00FE46A0">
        <w:br w:type="page"/>
      </w:r>
    </w:p>
    <w:p w14:paraId="4EF78959" w14:textId="77777777" w:rsidR="00AF1F94" w:rsidRDefault="00AF1F94">
      <w:pPr>
        <w:sectPr w:rsidR="00AF1F94" w:rsidSect="004B6760"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6" w:h="16838" w:code="9"/>
          <w:pgMar w:top="1440" w:right="1077" w:bottom="1440" w:left="1077" w:header="578" w:footer="431" w:gutter="0"/>
          <w:pgNumType w:start="0"/>
          <w:cols w:space="720"/>
          <w:titlePg/>
          <w:docGrid w:linePitch="360"/>
        </w:sectPr>
      </w:pPr>
    </w:p>
    <w:tbl>
      <w:tblPr>
        <w:tblStyle w:val="Tablaconcuadrcula"/>
        <w:tblW w:w="15877" w:type="dxa"/>
        <w:jc w:val="center"/>
        <w:tblLayout w:type="fixed"/>
        <w:tblLook w:val="04A0" w:firstRow="1" w:lastRow="0" w:firstColumn="1" w:lastColumn="0" w:noHBand="0" w:noVBand="1"/>
      </w:tblPr>
      <w:tblGrid>
        <w:gridCol w:w="456"/>
        <w:gridCol w:w="1813"/>
        <w:gridCol w:w="1275"/>
        <w:gridCol w:w="1560"/>
        <w:gridCol w:w="1701"/>
        <w:gridCol w:w="992"/>
        <w:gridCol w:w="850"/>
        <w:gridCol w:w="1560"/>
        <w:gridCol w:w="3118"/>
        <w:gridCol w:w="2552"/>
      </w:tblGrid>
      <w:tr w:rsidR="007E01E8" w14:paraId="21D3E964" w14:textId="77777777" w:rsidTr="003E018C">
        <w:trPr>
          <w:tblHeader/>
          <w:jc w:val="center"/>
        </w:trPr>
        <w:tc>
          <w:tcPr>
            <w:tcW w:w="456" w:type="dxa"/>
            <w:shd w:val="clear" w:color="auto" w:fill="C6D9F1" w:themeFill="text2" w:themeFillTint="33"/>
            <w:vAlign w:val="center"/>
          </w:tcPr>
          <w:p w14:paraId="0658E8C7" w14:textId="21E9DA20" w:rsidR="00D51AF9" w:rsidRPr="00D77DC1" w:rsidRDefault="003400AC" w:rsidP="00620874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813" w:type="dxa"/>
            <w:shd w:val="clear" w:color="auto" w:fill="C6D9F1" w:themeFill="text2" w:themeFillTint="33"/>
            <w:vAlign w:val="center"/>
          </w:tcPr>
          <w:p w14:paraId="1BE6C647" w14:textId="3B69987F" w:rsidR="00D51AF9" w:rsidRPr="00D77DC1" w:rsidRDefault="003400AC" w:rsidP="00620874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Nombre del interesado</w:t>
            </w: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14:paraId="7F515D2B" w14:textId="7BC0EFFF" w:rsidR="00D51AF9" w:rsidRPr="00D77DC1" w:rsidRDefault="005E29A7" w:rsidP="00620874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Tipo de interesado</w:t>
            </w:r>
          </w:p>
        </w:tc>
        <w:tc>
          <w:tcPr>
            <w:tcW w:w="1560" w:type="dxa"/>
            <w:shd w:val="clear" w:color="auto" w:fill="C6D9F1" w:themeFill="text2" w:themeFillTint="33"/>
            <w:vAlign w:val="center"/>
          </w:tcPr>
          <w:p w14:paraId="6F70307B" w14:textId="319DF555" w:rsidR="00D51AF9" w:rsidRPr="00D77DC1" w:rsidRDefault="00FF284F" w:rsidP="00620874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Rol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14:paraId="3E00D43F" w14:textId="36F35BB9" w:rsidR="00D51AF9" w:rsidRPr="00D77DC1" w:rsidRDefault="00FF284F" w:rsidP="00620874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Tipo de comunicación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14:paraId="40DB4E93" w14:textId="547FF8F4" w:rsidR="00D51AF9" w:rsidRPr="00D77DC1" w:rsidRDefault="000C20C7" w:rsidP="00620874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Interés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14:paraId="38624780" w14:textId="302086F6" w:rsidR="00D51AF9" w:rsidRPr="00D77DC1" w:rsidRDefault="000C20C7" w:rsidP="00620874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Poder</w:t>
            </w:r>
          </w:p>
        </w:tc>
        <w:tc>
          <w:tcPr>
            <w:tcW w:w="1560" w:type="dxa"/>
            <w:shd w:val="clear" w:color="auto" w:fill="C6D9F1" w:themeFill="text2" w:themeFillTint="33"/>
            <w:vAlign w:val="center"/>
          </w:tcPr>
          <w:p w14:paraId="2D5DDB22" w14:textId="7CE976F2" w:rsidR="00D51AF9" w:rsidRPr="00D77DC1" w:rsidRDefault="000C20C7" w:rsidP="00620874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Expectativas</w:t>
            </w:r>
          </w:p>
        </w:tc>
        <w:tc>
          <w:tcPr>
            <w:tcW w:w="3118" w:type="dxa"/>
            <w:shd w:val="clear" w:color="auto" w:fill="C6D9F1" w:themeFill="text2" w:themeFillTint="33"/>
            <w:vAlign w:val="center"/>
          </w:tcPr>
          <w:p w14:paraId="04AC74D5" w14:textId="1A3ED831" w:rsidR="00D51AF9" w:rsidRPr="00D77DC1" w:rsidRDefault="000C20C7" w:rsidP="00620874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Estrategias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 w14:paraId="670ABBCF" w14:textId="6FFDCAB0" w:rsidR="00D51AF9" w:rsidRPr="00D77DC1" w:rsidRDefault="000C20C7" w:rsidP="00620874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Datos de contacto</w:t>
            </w:r>
          </w:p>
        </w:tc>
      </w:tr>
      <w:tr w:rsidR="007E01E8" w14:paraId="11140B53" w14:textId="77777777" w:rsidTr="003E018C">
        <w:trPr>
          <w:jc w:val="center"/>
        </w:trPr>
        <w:tc>
          <w:tcPr>
            <w:tcW w:w="456" w:type="dxa"/>
            <w:shd w:val="clear" w:color="auto" w:fill="FFFFFF" w:themeFill="background1"/>
            <w:vAlign w:val="center"/>
          </w:tcPr>
          <w:p w14:paraId="7726D605" w14:textId="7EB48EDC" w:rsidR="00891163" w:rsidRPr="00F8059A" w:rsidRDefault="00891163" w:rsidP="00620874">
            <w:pPr>
              <w:spacing w:before="40" w:afterLines="40" w:after="96"/>
              <w:jc w:val="center"/>
            </w:pPr>
            <w:r w:rsidRPr="00F8059A">
              <w:t>1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14:paraId="27ED7E2C" w14:textId="1CBEB1F0" w:rsidR="00891163" w:rsidRPr="00F8059A" w:rsidRDefault="00EA6DFA" w:rsidP="00620874">
            <w:pPr>
              <w:spacing w:before="40" w:afterLines="40" w:after="96"/>
            </w:pPr>
            <w:r>
              <w:t>Franco Sánchez, Pablo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D0E174E" w14:textId="43262A0F" w:rsidR="00891163" w:rsidRPr="00F8059A" w:rsidRDefault="0058714C" w:rsidP="00620874">
            <w:pPr>
              <w:spacing w:before="40" w:afterLines="40" w:after="96"/>
              <w:jc w:val="center"/>
            </w:pPr>
            <w:r>
              <w:t>Proveedor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00A0E375" w14:textId="3FCB3DC0" w:rsidR="00891163" w:rsidRPr="00F8059A" w:rsidRDefault="00BF10A0" w:rsidP="00620874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742A3FF" w14:textId="25CFFF36" w:rsidR="00891163" w:rsidRPr="00F8059A" w:rsidRDefault="00FE3913" w:rsidP="00620874">
            <w:pPr>
              <w:spacing w:before="40" w:afterLines="40" w:after="96"/>
              <w:jc w:val="center"/>
            </w:pPr>
            <w:r>
              <w:t>Discord y WhatsApp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29A32BA" w14:textId="26C9AF0E" w:rsidR="00891163" w:rsidRPr="00F8059A" w:rsidRDefault="0058714C" w:rsidP="00620874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098B448" w14:textId="75F98981" w:rsidR="00891163" w:rsidRPr="00F8059A" w:rsidRDefault="0058714C" w:rsidP="00620874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3D48F62A" w14:textId="71D8CE72" w:rsidR="00891163" w:rsidRPr="00F8059A" w:rsidRDefault="00552F4E" w:rsidP="00620874">
            <w:pPr>
              <w:spacing w:before="40" w:afterLines="40" w:after="96"/>
              <w:jc w:val="center"/>
            </w:pPr>
            <w:r>
              <w:t>Realiza</w:t>
            </w:r>
            <w:r w:rsidR="00A8769E">
              <w:t>ción del proyecto en el tiempo establecido</w:t>
            </w:r>
            <w:r w:rsidR="00FE2ACD">
              <w:t>.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33187217" w14:textId="6B904987" w:rsidR="00891163" w:rsidRPr="00F8059A" w:rsidRDefault="00C513F7" w:rsidP="00620874">
            <w:pPr>
              <w:spacing w:before="40" w:afterLines="40" w:after="96"/>
              <w:jc w:val="center"/>
            </w:pPr>
            <w:r>
              <w:t>Mantenerse informado sobre</w:t>
            </w:r>
            <w:r w:rsidR="006E7690">
              <w:t xml:space="preserve"> el progreso del proyecto, las reuniones</w:t>
            </w:r>
            <w:r w:rsidR="0042640F">
              <w:t xml:space="preserve"> y su involucración en este diariamente.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4BDDA51C" w14:textId="0975EA93" w:rsidR="00891163" w:rsidRPr="00F8059A" w:rsidRDefault="00182BAE" w:rsidP="00620874">
            <w:pPr>
              <w:spacing w:before="40" w:afterLines="40" w:after="96"/>
              <w:jc w:val="center"/>
            </w:pPr>
            <w:r w:rsidRPr="00E3738E">
              <w:rPr>
                <w:rStyle w:val="Hipervnculo"/>
              </w:rPr>
              <w:t>pabfrasan@alum.us.es</w:t>
            </w:r>
          </w:p>
        </w:tc>
      </w:tr>
      <w:tr w:rsidR="007E01E8" w14:paraId="5EFDCE9F" w14:textId="77777777" w:rsidTr="003E018C">
        <w:trPr>
          <w:jc w:val="center"/>
        </w:trPr>
        <w:tc>
          <w:tcPr>
            <w:tcW w:w="456" w:type="dxa"/>
            <w:shd w:val="clear" w:color="auto" w:fill="FFFFFF" w:themeFill="background1"/>
            <w:vAlign w:val="center"/>
          </w:tcPr>
          <w:p w14:paraId="426D12B3" w14:textId="0813B2A4" w:rsidR="00F8059A" w:rsidRPr="00F8059A" w:rsidRDefault="00F8059A" w:rsidP="00620874">
            <w:pPr>
              <w:spacing w:before="40" w:afterLines="40" w:after="96"/>
              <w:jc w:val="center"/>
            </w:pPr>
            <w:r>
              <w:t>2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14:paraId="6D7323D5" w14:textId="3CAACE2A" w:rsidR="00F8059A" w:rsidRPr="00F8059A" w:rsidRDefault="00EA6DFA" w:rsidP="00620874">
            <w:pPr>
              <w:spacing w:before="40" w:afterLines="40" w:after="96"/>
            </w:pPr>
            <w:r>
              <w:t>García Villalobos, Abraham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532952B" w14:textId="47FA8BFC" w:rsidR="00F8059A" w:rsidRPr="00F8059A" w:rsidRDefault="0058714C" w:rsidP="00620874">
            <w:pPr>
              <w:spacing w:before="40" w:afterLines="40" w:after="96"/>
              <w:jc w:val="center"/>
            </w:pPr>
            <w:r>
              <w:t>Proveedor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309176F4" w14:textId="008CB4C3" w:rsidR="00F8059A" w:rsidRPr="00F8059A" w:rsidRDefault="00BF10A0" w:rsidP="00620874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78D2A82" w14:textId="58A92A80" w:rsidR="00F8059A" w:rsidRPr="00F8059A" w:rsidRDefault="00FE3913" w:rsidP="00620874">
            <w:pPr>
              <w:spacing w:before="40" w:afterLines="40" w:after="96"/>
              <w:jc w:val="center"/>
            </w:pPr>
            <w:r>
              <w:t>Discord y WhatsApp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DA49C16" w14:textId="1214A9B6" w:rsidR="00F8059A" w:rsidRPr="00F8059A" w:rsidRDefault="0058714C" w:rsidP="00620874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F04D030" w14:textId="02B507D1" w:rsidR="00F8059A" w:rsidRPr="00F8059A" w:rsidRDefault="0058714C" w:rsidP="00620874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46B36CE5" w14:textId="49B64DF0" w:rsidR="00F8059A" w:rsidRPr="00F8059A" w:rsidRDefault="00A8769E" w:rsidP="00620874">
            <w:pPr>
              <w:spacing w:before="40" w:afterLines="40" w:after="96"/>
              <w:jc w:val="center"/>
            </w:pPr>
            <w:r>
              <w:t>Realización del proyecto en el tiempo establecido</w:t>
            </w:r>
            <w:r w:rsidR="00FE2ACD">
              <w:t>.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6C657484" w14:textId="00DD4492" w:rsidR="00F8059A" w:rsidRPr="00F8059A" w:rsidRDefault="0042640F" w:rsidP="00620874">
            <w:pPr>
              <w:spacing w:before="40" w:afterLines="40" w:after="96"/>
              <w:jc w:val="center"/>
            </w:pPr>
            <w:r>
              <w:t>Mantenerse informado sobre el progreso del proyecto, las reuniones y su involucración en este diariamente.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0B33D84E" w14:textId="52F3C358" w:rsidR="00F8059A" w:rsidRPr="00F8059A" w:rsidRDefault="00182BAE" w:rsidP="00620874">
            <w:pPr>
              <w:spacing w:before="40" w:afterLines="40" w:after="96"/>
              <w:jc w:val="center"/>
            </w:pPr>
            <w:r w:rsidRPr="00E3738E">
              <w:rPr>
                <w:rStyle w:val="Hipervnculo"/>
              </w:rPr>
              <w:t>abrgarvil@alum.us.es</w:t>
            </w:r>
          </w:p>
        </w:tc>
      </w:tr>
      <w:tr w:rsidR="007E01E8" w14:paraId="79147ED5" w14:textId="77777777" w:rsidTr="003E018C">
        <w:trPr>
          <w:jc w:val="center"/>
        </w:trPr>
        <w:tc>
          <w:tcPr>
            <w:tcW w:w="456" w:type="dxa"/>
            <w:shd w:val="clear" w:color="auto" w:fill="FFFFFF" w:themeFill="background1"/>
            <w:vAlign w:val="center"/>
          </w:tcPr>
          <w:p w14:paraId="120B2094" w14:textId="2F8BBD31" w:rsidR="00F8059A" w:rsidRPr="00F8059A" w:rsidRDefault="00F8059A" w:rsidP="00620874">
            <w:pPr>
              <w:spacing w:before="40" w:afterLines="40" w:after="96"/>
              <w:jc w:val="center"/>
            </w:pPr>
            <w:r>
              <w:t>3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14:paraId="4FED7E8B" w14:textId="108FAF5B" w:rsidR="00F8059A" w:rsidRPr="00F8059A" w:rsidRDefault="00EA6DFA" w:rsidP="00620874">
            <w:pPr>
              <w:spacing w:before="40" w:afterLines="40" w:after="96"/>
            </w:pPr>
            <w:r>
              <w:t>Guerrero Romero, Martín Arturo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51C7DD9" w14:textId="71D921C7" w:rsidR="00F8059A" w:rsidRPr="00F8059A" w:rsidRDefault="0058714C" w:rsidP="00620874">
            <w:pPr>
              <w:spacing w:before="40" w:afterLines="40" w:after="96"/>
              <w:jc w:val="center"/>
            </w:pPr>
            <w:r>
              <w:t>Proveedor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1114E87E" w14:textId="0DCC8B5D" w:rsidR="00F8059A" w:rsidRPr="00F8059A" w:rsidRDefault="003B7A7F" w:rsidP="00620874">
            <w:pPr>
              <w:spacing w:before="40" w:afterLines="40" w:after="96"/>
              <w:jc w:val="center"/>
            </w:pPr>
            <w:r>
              <w:t>Coordinador de reuniones y Desarrollador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A27EA82" w14:textId="6CD06024" w:rsidR="00F8059A" w:rsidRPr="00F8059A" w:rsidRDefault="00FE3913" w:rsidP="00620874">
            <w:pPr>
              <w:spacing w:before="40" w:afterLines="40" w:after="96"/>
              <w:jc w:val="center"/>
            </w:pPr>
            <w:r>
              <w:t>Discord y WhatsApp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85C7B09" w14:textId="3DBF6962" w:rsidR="00F8059A" w:rsidRPr="00F8059A" w:rsidRDefault="0058714C" w:rsidP="00620874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EE8BAC6" w14:textId="5C45F42B" w:rsidR="00F8059A" w:rsidRPr="00F8059A" w:rsidRDefault="0058714C" w:rsidP="00620874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315201BE" w14:textId="29E4CDC2" w:rsidR="00F8059A" w:rsidRPr="00F8059A" w:rsidRDefault="00A8769E" w:rsidP="00620874">
            <w:pPr>
              <w:spacing w:before="40" w:afterLines="40" w:after="96"/>
              <w:jc w:val="center"/>
            </w:pPr>
            <w:r>
              <w:t>Realización del proyecto en el tiempo establecido</w:t>
            </w:r>
            <w:r w:rsidR="00FE2ACD">
              <w:t>.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32199843" w14:textId="439C3D47" w:rsidR="00F8059A" w:rsidRPr="00F8059A" w:rsidRDefault="0042640F" w:rsidP="00620874">
            <w:pPr>
              <w:spacing w:before="40" w:afterLines="40" w:after="96"/>
              <w:jc w:val="center"/>
            </w:pPr>
            <w:r>
              <w:t>Mantenerse informado sobre el progreso del proyecto, las reuniones y su involucración en este diariamente.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AF30BB2" w14:textId="7EBE8D7E" w:rsidR="00F8059A" w:rsidRPr="00F8059A" w:rsidRDefault="00182BAE" w:rsidP="00620874">
            <w:pPr>
              <w:spacing w:before="40" w:afterLines="40" w:after="96"/>
              <w:jc w:val="center"/>
            </w:pPr>
            <w:r w:rsidRPr="00E3738E">
              <w:rPr>
                <w:rStyle w:val="Hipervnculo"/>
              </w:rPr>
              <w:t>marguerom1@alum.us.es</w:t>
            </w:r>
          </w:p>
        </w:tc>
      </w:tr>
      <w:tr w:rsidR="007E01E8" w14:paraId="24B89BEB" w14:textId="77777777" w:rsidTr="003E018C">
        <w:trPr>
          <w:jc w:val="center"/>
        </w:trPr>
        <w:tc>
          <w:tcPr>
            <w:tcW w:w="456" w:type="dxa"/>
            <w:shd w:val="clear" w:color="auto" w:fill="FFFFFF" w:themeFill="background1"/>
            <w:vAlign w:val="center"/>
          </w:tcPr>
          <w:p w14:paraId="518EA8F9" w14:textId="1EE5C776" w:rsidR="00182BAE" w:rsidRPr="00F8059A" w:rsidRDefault="00182BAE" w:rsidP="00182BAE">
            <w:pPr>
              <w:spacing w:before="40" w:afterLines="40" w:after="96"/>
              <w:jc w:val="center"/>
            </w:pPr>
            <w:r>
              <w:t>4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14:paraId="68F54A45" w14:textId="6DC6A526" w:rsidR="00182BAE" w:rsidRPr="00F8059A" w:rsidRDefault="00182BAE" w:rsidP="00182BAE">
            <w:pPr>
              <w:spacing w:before="40" w:afterLines="40" w:after="96"/>
            </w:pPr>
            <w:r>
              <w:t>Gutiérrez Prieto, Gabriel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52F35E6" w14:textId="31F1CA54" w:rsidR="00182BAE" w:rsidRPr="00F8059A" w:rsidRDefault="00182BAE" w:rsidP="00182BAE">
            <w:pPr>
              <w:spacing w:before="40" w:afterLines="40" w:after="96"/>
              <w:jc w:val="center"/>
            </w:pPr>
            <w:r>
              <w:t>Proveedor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1F33838F" w14:textId="351B1526" w:rsidR="00182BAE" w:rsidRPr="00F8059A" w:rsidRDefault="00182BAE" w:rsidP="00182BAE">
            <w:pPr>
              <w:spacing w:before="40" w:afterLines="40" w:after="96"/>
              <w:jc w:val="center"/>
            </w:pPr>
            <w:r>
              <w:t>Secretario y Desarrollador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64AD7F9" w14:textId="110537A6" w:rsidR="00182BAE" w:rsidRPr="00F8059A" w:rsidRDefault="00182BAE" w:rsidP="00182BAE">
            <w:pPr>
              <w:spacing w:before="40" w:afterLines="40" w:after="96"/>
              <w:jc w:val="center"/>
            </w:pPr>
            <w:r>
              <w:t>Discord y WhatsApp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04C28D3" w14:textId="733AAC44" w:rsidR="00182BAE" w:rsidRPr="00F8059A" w:rsidRDefault="00182BAE" w:rsidP="00182BAE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4C6F76E" w14:textId="344F2B89" w:rsidR="00182BAE" w:rsidRPr="00F8059A" w:rsidRDefault="00182BAE" w:rsidP="00182BAE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300EE318" w14:textId="52874166" w:rsidR="00182BAE" w:rsidRPr="00F8059A" w:rsidRDefault="00182BAE" w:rsidP="00182BAE">
            <w:pPr>
              <w:spacing w:before="40" w:afterLines="40" w:after="96"/>
              <w:jc w:val="center"/>
            </w:pPr>
            <w:r>
              <w:t>Realización del proyecto en el tiempo establecido</w:t>
            </w:r>
            <w:r w:rsidR="00FE2ACD">
              <w:t>.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462AE909" w14:textId="5BE79506" w:rsidR="00182BAE" w:rsidRPr="00F8059A" w:rsidRDefault="00182BAE" w:rsidP="00182BAE">
            <w:pPr>
              <w:spacing w:before="40" w:afterLines="40" w:after="96"/>
              <w:jc w:val="center"/>
            </w:pPr>
            <w:r>
              <w:t>Mantenerse informado sobre el progreso del proyecto, las reuniones y su involucración en este diariamente.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73AC586" w14:textId="52713C87" w:rsidR="00182BAE" w:rsidRPr="00F8059A" w:rsidRDefault="00182BAE" w:rsidP="00182BAE">
            <w:pPr>
              <w:spacing w:before="40" w:afterLines="40" w:after="96"/>
              <w:jc w:val="center"/>
            </w:pPr>
            <w:r w:rsidRPr="00E3738E">
              <w:rPr>
                <w:rStyle w:val="Hipervnculo"/>
              </w:rPr>
              <w:t>gabgutpri@alum.us.es</w:t>
            </w:r>
          </w:p>
        </w:tc>
      </w:tr>
      <w:tr w:rsidR="007E01E8" w14:paraId="6C817000" w14:textId="77777777" w:rsidTr="003E018C">
        <w:trPr>
          <w:jc w:val="center"/>
        </w:trPr>
        <w:tc>
          <w:tcPr>
            <w:tcW w:w="456" w:type="dxa"/>
            <w:shd w:val="clear" w:color="auto" w:fill="FFFFFF" w:themeFill="background1"/>
            <w:vAlign w:val="center"/>
          </w:tcPr>
          <w:p w14:paraId="6A8AA5D4" w14:textId="7021B85B" w:rsidR="00182BAE" w:rsidRPr="00F8059A" w:rsidRDefault="00182BAE" w:rsidP="00182BAE">
            <w:pPr>
              <w:spacing w:before="40" w:afterLines="40" w:after="96"/>
              <w:jc w:val="center"/>
            </w:pPr>
            <w:r>
              <w:t>5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14:paraId="6408A582" w14:textId="4BBEA887" w:rsidR="00182BAE" w:rsidRPr="00F8059A" w:rsidRDefault="00182BAE" w:rsidP="00182BAE">
            <w:pPr>
              <w:spacing w:before="40" w:afterLines="40" w:after="96"/>
            </w:pPr>
            <w:r>
              <w:t>Lopez, Thibaut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AC250DB" w14:textId="23EBB5E2" w:rsidR="00182BAE" w:rsidRPr="00F8059A" w:rsidRDefault="00182BAE" w:rsidP="00182BAE">
            <w:pPr>
              <w:spacing w:before="40" w:afterLines="40" w:after="96"/>
              <w:jc w:val="center"/>
            </w:pPr>
            <w:r>
              <w:t>Proveedor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4BA4B939" w14:textId="0018D373" w:rsidR="00182BAE" w:rsidRPr="00F8059A" w:rsidRDefault="00182BAE" w:rsidP="00182BAE">
            <w:pPr>
              <w:spacing w:before="40" w:afterLines="40" w:after="96"/>
              <w:jc w:val="center"/>
            </w:pPr>
            <w:r>
              <w:t>Gerente y Desarrollador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962AD7B" w14:textId="10348472" w:rsidR="00182BAE" w:rsidRPr="00F8059A" w:rsidRDefault="00182BAE" w:rsidP="00182BAE">
            <w:pPr>
              <w:spacing w:before="40" w:afterLines="40" w:after="96"/>
              <w:jc w:val="center"/>
            </w:pPr>
            <w:r>
              <w:t>Discord y WhatsApp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9A5FF22" w14:textId="2CEF9A79" w:rsidR="00182BAE" w:rsidRPr="00F8059A" w:rsidRDefault="00182BAE" w:rsidP="00182BAE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0397EB6" w14:textId="1C1A3425" w:rsidR="00182BAE" w:rsidRPr="00F8059A" w:rsidRDefault="00182BAE" w:rsidP="00182BAE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18BEF146" w14:textId="07654150" w:rsidR="00182BAE" w:rsidRPr="00F8059A" w:rsidRDefault="00182BAE" w:rsidP="00182BAE">
            <w:pPr>
              <w:spacing w:before="40" w:afterLines="40" w:after="96"/>
              <w:jc w:val="center"/>
            </w:pPr>
            <w:r>
              <w:t>Realización del proyecto en el tiempo establecido</w:t>
            </w:r>
            <w:r w:rsidR="00FE2ACD">
              <w:t>.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703AC625" w14:textId="5E4CF061" w:rsidR="00182BAE" w:rsidRPr="00F8059A" w:rsidRDefault="00182BAE" w:rsidP="00182BAE">
            <w:pPr>
              <w:spacing w:before="40" w:afterLines="40" w:after="96"/>
              <w:jc w:val="center"/>
            </w:pPr>
            <w:r>
              <w:t>Mantenerse informado sobre el progreso del proyecto, las reuniones y su involucración en este diariamente.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9D070BB" w14:textId="5D2BD831" w:rsidR="00182BAE" w:rsidRPr="00F8059A" w:rsidRDefault="00D72188" w:rsidP="00182BAE">
            <w:pPr>
              <w:spacing w:before="40" w:afterLines="40" w:after="96"/>
              <w:jc w:val="center"/>
            </w:pPr>
            <w:hyperlink r:id="rId38" w:history="1">
              <w:r w:rsidR="00182BAE" w:rsidRPr="009F6466">
                <w:rPr>
                  <w:rStyle w:val="Hipervnculo"/>
                </w:rPr>
                <w:t>thiloparn@alum.us.es</w:t>
              </w:r>
            </w:hyperlink>
          </w:p>
        </w:tc>
      </w:tr>
      <w:tr w:rsidR="007E01E8" w14:paraId="609338E7" w14:textId="77777777" w:rsidTr="003E018C">
        <w:trPr>
          <w:jc w:val="center"/>
        </w:trPr>
        <w:tc>
          <w:tcPr>
            <w:tcW w:w="456" w:type="dxa"/>
            <w:shd w:val="clear" w:color="auto" w:fill="FFFFFF" w:themeFill="background1"/>
            <w:vAlign w:val="center"/>
          </w:tcPr>
          <w:p w14:paraId="05D60FDA" w14:textId="58AA67A1" w:rsidR="00182BAE" w:rsidRPr="00F8059A" w:rsidRDefault="00182BAE" w:rsidP="00182BAE">
            <w:pPr>
              <w:spacing w:before="40" w:afterLines="40" w:after="96"/>
              <w:jc w:val="center"/>
            </w:pPr>
            <w:r>
              <w:t>6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14:paraId="002AD81E" w14:textId="1736C043" w:rsidR="00182BAE" w:rsidRPr="00F8059A" w:rsidRDefault="00182BAE" w:rsidP="00182BAE">
            <w:pPr>
              <w:spacing w:before="40" w:afterLines="40" w:after="96"/>
            </w:pPr>
            <w:r>
              <w:t>Soto Ponce, David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B1BA0A" w14:textId="24AD6FE0" w:rsidR="00182BAE" w:rsidRPr="00F8059A" w:rsidRDefault="00182BAE" w:rsidP="00182BAE">
            <w:pPr>
              <w:spacing w:before="40" w:afterLines="40" w:after="96"/>
              <w:jc w:val="center"/>
            </w:pPr>
            <w:r>
              <w:t>Proveedor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6B3ABB84" w14:textId="3553F601" w:rsidR="00182BAE" w:rsidRPr="00F8059A" w:rsidRDefault="00182BAE" w:rsidP="00182BAE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738B3C6" w14:textId="49C9B22D" w:rsidR="00182BAE" w:rsidRPr="00F8059A" w:rsidRDefault="00182BAE" w:rsidP="00182BAE">
            <w:pPr>
              <w:spacing w:before="40" w:afterLines="40" w:after="96"/>
              <w:jc w:val="center"/>
            </w:pPr>
            <w:r>
              <w:t>Discord y WhatsApp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5559529" w14:textId="7F05F1D7" w:rsidR="00182BAE" w:rsidRPr="00F8059A" w:rsidRDefault="00182BAE" w:rsidP="00182BAE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F4824C2" w14:textId="221BB5CD" w:rsidR="00182BAE" w:rsidRPr="00F8059A" w:rsidRDefault="00182BAE" w:rsidP="00182BAE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2DB6D84E" w14:textId="6F8CCB6F" w:rsidR="00182BAE" w:rsidRPr="00F8059A" w:rsidRDefault="00182BAE" w:rsidP="00182BAE">
            <w:pPr>
              <w:spacing w:before="40" w:afterLines="40" w:after="96"/>
              <w:jc w:val="center"/>
            </w:pPr>
            <w:r>
              <w:t>Realización del proyecto en el tiempo establecido</w:t>
            </w:r>
            <w:r w:rsidR="00FE2ACD">
              <w:t>.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5A94FA28" w14:textId="48AE93FA" w:rsidR="00182BAE" w:rsidRPr="00F8059A" w:rsidRDefault="00182BAE" w:rsidP="00182BAE">
            <w:pPr>
              <w:spacing w:before="40" w:afterLines="40" w:after="96"/>
              <w:jc w:val="center"/>
            </w:pPr>
            <w:r>
              <w:t>Mantenerse informado sobre el progreso del proyecto, las reuniones y su involucración en este diariamente.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204DB7DC" w14:textId="7611B5C6" w:rsidR="00182BAE" w:rsidRPr="00F8059A" w:rsidRDefault="00182BAE" w:rsidP="00182BAE">
            <w:pPr>
              <w:spacing w:before="40" w:afterLines="40" w:after="96"/>
              <w:jc w:val="center"/>
            </w:pPr>
            <w:r w:rsidRPr="00E3738E">
              <w:rPr>
                <w:rStyle w:val="Hipervnculo"/>
              </w:rPr>
              <w:t>davsotpon@alum.us.es</w:t>
            </w:r>
          </w:p>
        </w:tc>
      </w:tr>
      <w:tr w:rsidR="007E01E8" w14:paraId="5FA71092" w14:textId="77777777" w:rsidTr="003E018C">
        <w:trPr>
          <w:jc w:val="center"/>
        </w:trPr>
        <w:tc>
          <w:tcPr>
            <w:tcW w:w="456" w:type="dxa"/>
            <w:shd w:val="clear" w:color="auto" w:fill="FFFFFF" w:themeFill="background1"/>
            <w:vAlign w:val="center"/>
          </w:tcPr>
          <w:p w14:paraId="22AC84A8" w14:textId="31F3C89F" w:rsidR="007E01E8" w:rsidRDefault="007E01E8" w:rsidP="007E01E8">
            <w:pPr>
              <w:spacing w:before="40" w:afterLines="40" w:after="96"/>
              <w:jc w:val="center"/>
            </w:pPr>
            <w:r>
              <w:t>7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14:paraId="4F69D5C8" w14:textId="706449D6" w:rsidR="007E01E8" w:rsidRDefault="007E01E8" w:rsidP="007E01E8">
            <w:pPr>
              <w:spacing w:before="40" w:afterLines="40" w:after="96"/>
            </w:pPr>
            <w:r>
              <w:t>Ramos Román, Isabel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A3B45B4" w14:textId="2574D896" w:rsidR="007E01E8" w:rsidRDefault="007E01E8" w:rsidP="007E01E8">
            <w:pPr>
              <w:spacing w:before="40" w:afterLines="40" w:after="96"/>
              <w:jc w:val="center"/>
            </w:pPr>
            <w:r>
              <w:t>Patrocina</w:t>
            </w:r>
            <w:r w:rsidR="00FE2ACD">
              <w:t>-</w:t>
            </w:r>
            <w:r>
              <w:t>dor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3EEDE162" w14:textId="66858407" w:rsidR="007E01E8" w:rsidRDefault="007E01E8" w:rsidP="007E01E8">
            <w:pPr>
              <w:spacing w:before="40" w:afterLines="40" w:after="96"/>
              <w:jc w:val="center"/>
            </w:pPr>
            <w:r>
              <w:t>Patrocinador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6EC4205" w14:textId="0CB1C1F8" w:rsidR="007E01E8" w:rsidRDefault="007E01E8" w:rsidP="007E01E8">
            <w:pPr>
              <w:spacing w:before="40" w:afterLines="40" w:after="96"/>
              <w:jc w:val="center"/>
            </w:pPr>
            <w:r>
              <w:t>Blackboard Collaborate Ultra</w:t>
            </w:r>
            <w:r w:rsidR="00DB6972">
              <w:t xml:space="preserve"> y Gmail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0AD965A" w14:textId="0E917C63" w:rsidR="007E01E8" w:rsidRDefault="007E01E8" w:rsidP="007E01E8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E6DE10C" w14:textId="7E5D9477" w:rsidR="007E01E8" w:rsidRDefault="007E01E8" w:rsidP="007E01E8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685F67FE" w14:textId="7826475E" w:rsidR="007E01E8" w:rsidRDefault="007E01E8" w:rsidP="007E01E8">
            <w:pPr>
              <w:spacing w:before="40" w:afterLines="40" w:after="96"/>
              <w:jc w:val="center"/>
            </w:pPr>
            <w:r>
              <w:t>Obtener beneficios del proyecto</w:t>
            </w:r>
            <w:r w:rsidR="00FE2ACD">
              <w:t>.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F2564EC" w14:textId="3F5EEF18" w:rsidR="007E01E8" w:rsidRDefault="007E01E8" w:rsidP="007E01E8">
            <w:pPr>
              <w:spacing w:before="40" w:afterLines="40" w:after="96"/>
              <w:jc w:val="center"/>
            </w:pPr>
            <w:r>
              <w:t>Mantener el seguimiento del proyecto e ir las clases prácticas, fechas establecidas en los hitos.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38073C0B" w14:textId="77777777" w:rsidR="007E01E8" w:rsidRDefault="00D72188" w:rsidP="007E01E8">
            <w:pPr>
              <w:spacing w:before="40" w:afterLines="40" w:after="96"/>
              <w:jc w:val="center"/>
              <w:rPr>
                <w:rStyle w:val="Hipervnculo"/>
              </w:rPr>
            </w:pPr>
            <w:hyperlink r:id="rId39" w:history="1">
              <w:r w:rsidR="007E01E8" w:rsidRPr="00564DCA">
                <w:rPr>
                  <w:rStyle w:val="Hipervnculo"/>
                </w:rPr>
                <w:t>iramos@us.es</w:t>
              </w:r>
            </w:hyperlink>
          </w:p>
          <w:p w14:paraId="489D8FEB" w14:textId="0897410D" w:rsidR="007E01E8" w:rsidRPr="00E3738E" w:rsidRDefault="007E01E8" w:rsidP="007E01E8">
            <w:pPr>
              <w:spacing w:before="40" w:afterLines="40" w:after="96"/>
              <w:jc w:val="center"/>
              <w:rPr>
                <w:rStyle w:val="Hipervnculo"/>
              </w:rPr>
            </w:pPr>
            <w:r>
              <w:rPr>
                <w:rStyle w:val="Hipervnculo"/>
                <w:color w:val="auto"/>
                <w:u w:val="none"/>
              </w:rPr>
              <w:t>954 55 27 76</w:t>
            </w:r>
          </w:p>
        </w:tc>
      </w:tr>
      <w:tr w:rsidR="007E01E8" w14:paraId="7050360C" w14:textId="77777777" w:rsidTr="003E018C">
        <w:trPr>
          <w:jc w:val="center"/>
        </w:trPr>
        <w:tc>
          <w:tcPr>
            <w:tcW w:w="456" w:type="dxa"/>
            <w:shd w:val="clear" w:color="auto" w:fill="FFFFFF" w:themeFill="background1"/>
            <w:vAlign w:val="center"/>
          </w:tcPr>
          <w:p w14:paraId="77A92B0C" w14:textId="2DA7350A" w:rsidR="007E01E8" w:rsidRDefault="007E01E8" w:rsidP="007E01E8">
            <w:pPr>
              <w:spacing w:before="40" w:afterLines="40" w:after="96"/>
              <w:jc w:val="center"/>
            </w:pPr>
            <w:r>
              <w:t>8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14:paraId="2FE56DD0" w14:textId="02AA85A5" w:rsidR="007E01E8" w:rsidRDefault="007E01E8" w:rsidP="007E01E8">
            <w:pPr>
              <w:spacing w:before="40" w:afterLines="40" w:after="96"/>
            </w:pPr>
            <w:r>
              <w:t>Trinidad Martín-Arroyo, Pablo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FB2812F" w14:textId="62D5C994" w:rsidR="007E01E8" w:rsidRDefault="007E01E8" w:rsidP="007E01E8">
            <w:pPr>
              <w:spacing w:before="40" w:afterLines="40" w:after="96"/>
              <w:jc w:val="center"/>
            </w:pPr>
            <w:r>
              <w:t>Profesor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4E129987" w14:textId="3EA32D47" w:rsidR="007E01E8" w:rsidRDefault="007E01E8" w:rsidP="007E01E8">
            <w:pPr>
              <w:spacing w:before="40" w:afterLines="40" w:after="96"/>
              <w:jc w:val="center"/>
            </w:pPr>
            <w:r>
              <w:t>Docente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A98A563" w14:textId="150CC69A" w:rsidR="007E01E8" w:rsidRDefault="007E01E8" w:rsidP="007E01E8">
            <w:pPr>
              <w:spacing w:before="40" w:afterLines="40" w:after="96"/>
              <w:jc w:val="center"/>
            </w:pPr>
            <w:r>
              <w:t>Blackboard Collaborate Ultra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D0D9C89" w14:textId="262BB233" w:rsidR="007E01E8" w:rsidRDefault="007E01E8" w:rsidP="007E01E8">
            <w:pPr>
              <w:spacing w:before="40" w:afterLines="40" w:after="96"/>
              <w:jc w:val="center"/>
            </w:pPr>
            <w:r>
              <w:t>Medio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E3AF7E1" w14:textId="75602777" w:rsidR="007E01E8" w:rsidRDefault="007E01E8" w:rsidP="007E01E8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174450DA" w14:textId="6A2383F8" w:rsidR="007E01E8" w:rsidRDefault="007E01E8" w:rsidP="007E01E8">
            <w:pPr>
              <w:spacing w:before="40" w:afterLines="40" w:after="96"/>
              <w:jc w:val="center"/>
            </w:pPr>
            <w:r>
              <w:t>Aportarnos los conocimientos necesarios para la correcta realización de los entregables</w:t>
            </w:r>
            <w:r w:rsidR="00A03D46">
              <w:t>.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32DE7411" w14:textId="44F6AE24" w:rsidR="007E01E8" w:rsidRDefault="007E01E8" w:rsidP="007E01E8">
            <w:pPr>
              <w:spacing w:before="40" w:afterLines="40" w:after="96"/>
              <w:jc w:val="center"/>
            </w:pPr>
            <w:r>
              <w:t>Proporcionar los documentos adecuados y sus explicaciones.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468372BF" w14:textId="77777777" w:rsidR="007E01E8" w:rsidRDefault="00D72188" w:rsidP="007E01E8">
            <w:pPr>
              <w:spacing w:before="40" w:afterLines="40" w:after="96"/>
              <w:jc w:val="center"/>
              <w:rPr>
                <w:rStyle w:val="Hipervnculo"/>
              </w:rPr>
            </w:pPr>
            <w:hyperlink r:id="rId40" w:history="1">
              <w:r w:rsidR="007E01E8" w:rsidRPr="00564DCA">
                <w:rPr>
                  <w:rStyle w:val="Hipervnculo"/>
                </w:rPr>
                <w:t>ptrinidad@us.es</w:t>
              </w:r>
            </w:hyperlink>
          </w:p>
          <w:p w14:paraId="1B1784D9" w14:textId="3BD5D0CB" w:rsidR="007E01E8" w:rsidRPr="00F42F63" w:rsidRDefault="007E01E8" w:rsidP="007E01E8">
            <w:pPr>
              <w:spacing w:before="40" w:afterLines="40" w:after="96"/>
              <w:jc w:val="center"/>
              <w:rPr>
                <w:rStyle w:val="Hipervnculo"/>
                <w:color w:val="auto"/>
                <w:u w:val="none"/>
              </w:rPr>
            </w:pPr>
            <w:r w:rsidRPr="00581805">
              <w:rPr>
                <w:rStyle w:val="Hipervnculo"/>
                <w:color w:val="auto"/>
                <w:u w:val="none"/>
              </w:rPr>
              <w:t>954 55 98 97</w:t>
            </w:r>
          </w:p>
        </w:tc>
      </w:tr>
      <w:tr w:rsidR="00FE2ACD" w14:paraId="72A42269" w14:textId="77777777" w:rsidTr="003E018C">
        <w:trPr>
          <w:jc w:val="center"/>
        </w:trPr>
        <w:tc>
          <w:tcPr>
            <w:tcW w:w="456" w:type="dxa"/>
            <w:shd w:val="clear" w:color="auto" w:fill="FFFFFF" w:themeFill="background1"/>
            <w:vAlign w:val="center"/>
          </w:tcPr>
          <w:p w14:paraId="18371F36" w14:textId="66916A41" w:rsidR="00FE2ACD" w:rsidRDefault="00FE2ACD" w:rsidP="00FE2ACD">
            <w:pPr>
              <w:spacing w:before="40" w:afterLines="40" w:after="96"/>
              <w:jc w:val="center"/>
            </w:pPr>
            <w:r>
              <w:t>9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14:paraId="15B515AA" w14:textId="73A62C55" w:rsidR="00FE2ACD" w:rsidRDefault="00FE2ACD" w:rsidP="00FE2ACD">
            <w:pPr>
              <w:spacing w:before="40" w:afterLines="40" w:after="96"/>
            </w:pPr>
            <w:r>
              <w:t>Cordero Valle, Juan Manuel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F0CD354" w14:textId="48FFA839" w:rsidR="00FE2ACD" w:rsidRDefault="00FE2ACD" w:rsidP="00FE2ACD">
            <w:pPr>
              <w:spacing w:before="40" w:afterLines="40" w:after="96"/>
              <w:jc w:val="center"/>
            </w:pPr>
            <w:r>
              <w:t>Profesor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0A141CAE" w14:textId="12E5698D" w:rsidR="00FE2ACD" w:rsidRDefault="00FE2ACD" w:rsidP="00FE2ACD">
            <w:pPr>
              <w:spacing w:before="40" w:afterLines="40" w:after="96"/>
              <w:jc w:val="center"/>
            </w:pPr>
            <w:r>
              <w:t>Docente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09CE68C" w14:textId="060F0DB5" w:rsidR="00FE2ACD" w:rsidRDefault="00FE2ACD" w:rsidP="00FE2ACD">
            <w:pPr>
              <w:spacing w:before="40" w:afterLines="40" w:after="96"/>
              <w:jc w:val="center"/>
            </w:pPr>
            <w:r>
              <w:t>Blackboard Collaborate Ultra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E45708F" w14:textId="0A8D972C" w:rsidR="00FE2ACD" w:rsidRDefault="00FE2ACD" w:rsidP="00FE2ACD">
            <w:pPr>
              <w:spacing w:before="40" w:afterLines="40" w:after="96"/>
              <w:jc w:val="center"/>
            </w:pPr>
            <w:r>
              <w:t>Medio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8FC06C7" w14:textId="74ED3239" w:rsidR="00FE2ACD" w:rsidRDefault="00FE2ACD" w:rsidP="00FE2ACD">
            <w:pPr>
              <w:spacing w:before="40" w:afterLines="40" w:after="96"/>
              <w:jc w:val="center"/>
            </w:pPr>
            <w:r>
              <w:t>Alto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679CB830" w14:textId="6F8AB05C" w:rsidR="00FE2ACD" w:rsidRDefault="00FE2ACD" w:rsidP="00FE2ACD">
            <w:pPr>
              <w:spacing w:before="40" w:afterLines="40" w:after="96"/>
              <w:jc w:val="center"/>
            </w:pPr>
            <w:r>
              <w:t>Aportarnos los conocimientos necesarios para la correcta realización de los entregables</w:t>
            </w:r>
            <w:r w:rsidR="00A03D46">
              <w:t>.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0252F69D" w14:textId="5AA5CE6E" w:rsidR="00FE2ACD" w:rsidRDefault="00FE2ACD" w:rsidP="00FE2ACD">
            <w:pPr>
              <w:spacing w:before="40" w:afterLines="40" w:after="96"/>
              <w:jc w:val="center"/>
            </w:pPr>
            <w:r>
              <w:t>Proporcionar los documentos adecuados y sus explicaciones.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25ED3B9D" w14:textId="77777777" w:rsidR="00FE2ACD" w:rsidRPr="008A2176" w:rsidRDefault="00FE2ACD" w:rsidP="00FE2ACD">
            <w:pPr>
              <w:spacing w:before="40" w:afterLines="40" w:after="96"/>
              <w:jc w:val="center"/>
              <w:rPr>
                <w:rStyle w:val="Hipervnculo"/>
              </w:rPr>
            </w:pPr>
            <w:r w:rsidRPr="008A2176">
              <w:rPr>
                <w:rStyle w:val="Hipervnculo"/>
              </w:rPr>
              <w:t>jmcordero@us.es</w:t>
            </w:r>
          </w:p>
          <w:p w14:paraId="43CB8B19" w14:textId="1914ADDC" w:rsidR="00FE2ACD" w:rsidRDefault="00FE2ACD" w:rsidP="00FE2ACD">
            <w:pPr>
              <w:spacing w:before="40" w:afterLines="40" w:after="96"/>
              <w:jc w:val="center"/>
            </w:pPr>
            <w:r w:rsidRPr="0031129C">
              <w:rPr>
                <w:rStyle w:val="Hipervnculo"/>
                <w:color w:val="auto"/>
                <w:u w:val="none"/>
              </w:rPr>
              <w:t>954</w:t>
            </w:r>
            <w:r>
              <w:rPr>
                <w:rStyle w:val="Hipervnculo"/>
                <w:color w:val="auto"/>
                <w:u w:val="none"/>
              </w:rPr>
              <w:t xml:space="preserve"> </w:t>
            </w:r>
            <w:r w:rsidRPr="0031129C">
              <w:rPr>
                <w:rStyle w:val="Hipervnculo"/>
                <w:color w:val="auto"/>
                <w:u w:val="none"/>
              </w:rPr>
              <w:t>55</w:t>
            </w:r>
            <w:r>
              <w:rPr>
                <w:rStyle w:val="Hipervnculo"/>
                <w:color w:val="auto"/>
                <w:u w:val="none"/>
              </w:rPr>
              <w:t xml:space="preserve"> </w:t>
            </w:r>
            <w:r w:rsidRPr="0031129C">
              <w:rPr>
                <w:rStyle w:val="Hipervnculo"/>
                <w:color w:val="auto"/>
                <w:u w:val="none"/>
              </w:rPr>
              <w:t>59</w:t>
            </w:r>
            <w:r>
              <w:rPr>
                <w:rStyle w:val="Hipervnculo"/>
                <w:color w:val="auto"/>
                <w:u w:val="none"/>
              </w:rPr>
              <w:t xml:space="preserve"> </w:t>
            </w:r>
            <w:r w:rsidRPr="0031129C">
              <w:rPr>
                <w:rStyle w:val="Hipervnculo"/>
                <w:color w:val="auto"/>
                <w:u w:val="none"/>
              </w:rPr>
              <w:t>46</w:t>
            </w:r>
          </w:p>
        </w:tc>
      </w:tr>
      <w:tr w:rsidR="00FE2ACD" w14:paraId="603011C7" w14:textId="77777777" w:rsidTr="003E018C">
        <w:trPr>
          <w:jc w:val="center"/>
        </w:trPr>
        <w:tc>
          <w:tcPr>
            <w:tcW w:w="456" w:type="dxa"/>
            <w:shd w:val="clear" w:color="auto" w:fill="FFFFFF" w:themeFill="background1"/>
            <w:vAlign w:val="center"/>
          </w:tcPr>
          <w:p w14:paraId="172D0E3E" w14:textId="18EEDFC1" w:rsidR="00FE2ACD" w:rsidRDefault="00FE2ACD" w:rsidP="00FE2ACD">
            <w:pPr>
              <w:spacing w:before="40" w:afterLines="40" w:after="96"/>
              <w:jc w:val="center"/>
            </w:pPr>
            <w:r>
              <w:t>10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14:paraId="36881666" w14:textId="1F0AA5D0" w:rsidR="00FE2ACD" w:rsidRDefault="00FE2ACD" w:rsidP="00FE2ACD">
            <w:pPr>
              <w:spacing w:before="40" w:afterLines="40" w:after="96"/>
            </w:pPr>
            <w:r>
              <w:t>Cyberobics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DD01189" w14:textId="2BE95E91" w:rsidR="00FE2ACD" w:rsidRDefault="00FE2ACD" w:rsidP="00FE2ACD">
            <w:pPr>
              <w:spacing w:before="40" w:afterLines="40" w:after="96"/>
              <w:jc w:val="center"/>
            </w:pPr>
            <w:r>
              <w:t>Empresa competi-dora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523D7D60" w14:textId="56B479BB" w:rsidR="00FE2ACD" w:rsidRDefault="00FE2ACD" w:rsidP="00FE2ACD">
            <w:pPr>
              <w:spacing w:before="40" w:afterLines="40" w:after="96"/>
              <w:jc w:val="center"/>
            </w:pPr>
            <w:r>
              <w:t>Competencia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BFFA617" w14:textId="64AED944" w:rsidR="00FE2ACD" w:rsidRDefault="00FE2ACD" w:rsidP="00FE2ACD">
            <w:pPr>
              <w:spacing w:before="40" w:afterLines="40" w:after="96"/>
              <w:jc w:val="center"/>
            </w:pPr>
            <w:r>
              <w:t>Ninguna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9938E82" w14:textId="22D1F9D8" w:rsidR="00FE2ACD" w:rsidRDefault="00FE2ACD" w:rsidP="00FE2ACD">
            <w:pPr>
              <w:spacing w:before="40" w:afterLines="40" w:after="96"/>
              <w:jc w:val="center"/>
            </w:pPr>
            <w:r>
              <w:t>Bajo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CCED602" w14:textId="6C6A9BC6" w:rsidR="00FE2ACD" w:rsidRDefault="00FE2ACD" w:rsidP="00FE2ACD">
            <w:pPr>
              <w:spacing w:before="40" w:afterLines="40" w:after="96"/>
              <w:jc w:val="center"/>
            </w:pPr>
            <w:r>
              <w:t>Nulo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55F50130" w14:textId="369CAF82" w:rsidR="00FE2ACD" w:rsidRDefault="00FE2ACD" w:rsidP="00FE2ACD">
            <w:pPr>
              <w:spacing w:before="40" w:afterLines="40" w:after="96"/>
              <w:jc w:val="center"/>
            </w:pPr>
            <w:r>
              <w:t>Realizar una competencia sana</w:t>
            </w:r>
            <w:r w:rsidR="00A03D46">
              <w:t>.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333B6F05" w14:textId="441E287C" w:rsidR="00FE2ACD" w:rsidRDefault="00FE2ACD" w:rsidP="00FE2ACD">
            <w:pPr>
              <w:spacing w:before="40" w:afterLines="40" w:after="96"/>
              <w:jc w:val="center"/>
            </w:pPr>
            <w:r>
              <w:t>Realizar estrategias de marketing para mejorar nuestra ventaja en el mercado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0A1EF1D4" w14:textId="540406B2" w:rsidR="00FE2ACD" w:rsidRDefault="00FE2ACD" w:rsidP="009B7510">
            <w:pPr>
              <w:keepNext/>
              <w:spacing w:before="40" w:afterLines="40" w:after="96"/>
              <w:jc w:val="center"/>
            </w:pPr>
            <w:r w:rsidRPr="00D0114B">
              <w:rPr>
                <w:rStyle w:val="Hipervnculo"/>
                <w:color w:val="auto"/>
                <w:u w:val="none"/>
              </w:rPr>
              <w:t>No procede</w:t>
            </w:r>
          </w:p>
        </w:tc>
      </w:tr>
    </w:tbl>
    <w:p w14:paraId="7116115E" w14:textId="33E26A6B" w:rsidR="009B7510" w:rsidRPr="009B7510" w:rsidRDefault="009B7510" w:rsidP="009B7510">
      <w:pPr>
        <w:pStyle w:val="Descripcin"/>
        <w:spacing w:before="120"/>
        <w:jc w:val="center"/>
        <w:rPr>
          <w:color w:val="auto"/>
        </w:rPr>
      </w:pPr>
      <w:r w:rsidRPr="009B7510">
        <w:rPr>
          <w:color w:val="auto"/>
        </w:rPr>
        <w:t xml:space="preserve">Tabla </w:t>
      </w:r>
      <w:r w:rsidRPr="009B7510">
        <w:rPr>
          <w:color w:val="auto"/>
        </w:rPr>
        <w:fldChar w:fldCharType="begin"/>
      </w:r>
      <w:r w:rsidRPr="009B7510">
        <w:rPr>
          <w:color w:val="auto"/>
        </w:rPr>
        <w:instrText xml:space="preserve"> SEQ Tabla \* ARABIC </w:instrText>
      </w:r>
      <w:r w:rsidRPr="009B7510">
        <w:rPr>
          <w:color w:val="auto"/>
        </w:rPr>
        <w:fldChar w:fldCharType="separate"/>
      </w:r>
      <w:r w:rsidR="007C0463">
        <w:rPr>
          <w:noProof/>
          <w:color w:val="auto"/>
        </w:rPr>
        <w:t>12</w:t>
      </w:r>
      <w:r w:rsidRPr="009B7510">
        <w:rPr>
          <w:color w:val="auto"/>
        </w:rPr>
        <w:fldChar w:fldCharType="end"/>
      </w:r>
      <w:r w:rsidRPr="009B7510">
        <w:rPr>
          <w:color w:val="auto"/>
        </w:rPr>
        <w:t>: Registro detallado de todos los interesados</w:t>
      </w:r>
    </w:p>
    <w:p w14:paraId="1DB8EA4B" w14:textId="21E7A6D2" w:rsidR="00430D46" w:rsidRDefault="005268CA" w:rsidP="00C555FF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C76F222" wp14:editId="50FA3FD6">
                <wp:simplePos x="0" y="0"/>
                <wp:positionH relativeFrom="column">
                  <wp:posOffset>-537444</wp:posOffset>
                </wp:positionH>
                <wp:positionV relativeFrom="paragraph">
                  <wp:posOffset>179070</wp:posOffset>
                </wp:positionV>
                <wp:extent cx="3320716" cy="882315"/>
                <wp:effectExtent l="0" t="0" r="13335" b="1333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716" cy="882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txbx>
                        <w:txbxContent>
                          <w:p w14:paraId="7DD5A48A" w14:textId="3E1589C1" w:rsidR="005268CA" w:rsidRDefault="005268CA" w:rsidP="00956432">
                            <w:pPr>
                              <w:spacing w:after="0"/>
                            </w:pPr>
                            <w:r w:rsidRPr="005268CA">
                              <w:rPr>
                                <w:b/>
                                <w:bCs/>
                              </w:rPr>
                              <w:t>Bajo</w:t>
                            </w:r>
                            <w:r>
                              <w:t>: nivel que requiere menos esfuerzo e interés</w:t>
                            </w:r>
                            <w:r w:rsidR="00956432">
                              <w:t>.</w:t>
                            </w:r>
                          </w:p>
                          <w:p w14:paraId="34859122" w14:textId="5B529225" w:rsidR="005268CA" w:rsidRPr="005268CA" w:rsidRDefault="005268CA" w:rsidP="00956432">
                            <w:pPr>
                              <w:spacing w:after="0"/>
                            </w:pPr>
                            <w:r w:rsidRPr="005268CA">
                              <w:rPr>
                                <w:b/>
                                <w:bCs/>
                              </w:rPr>
                              <w:t>Medio: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14EE3">
                              <w:t>nivel que requiere un esfuerzo intermedio</w:t>
                            </w:r>
                            <w:r w:rsidR="00956432">
                              <w:t>.</w:t>
                            </w:r>
                          </w:p>
                          <w:p w14:paraId="3A292078" w14:textId="7B4518A0" w:rsidR="005268CA" w:rsidRPr="00614EE3" w:rsidRDefault="005268CA" w:rsidP="00956432">
                            <w:pPr>
                              <w:spacing w:after="0"/>
                            </w:pPr>
                            <w:r w:rsidRPr="005268CA">
                              <w:rPr>
                                <w:b/>
                                <w:bCs/>
                              </w:rPr>
                              <w:t>Alto:</w:t>
                            </w:r>
                            <w:r w:rsidR="00614EE3">
                              <w:t xml:space="preserve"> </w:t>
                            </w:r>
                            <w:r w:rsidR="00C8392C">
                              <w:t>nivel que requiere mayor esfuerzo</w:t>
                            </w:r>
                            <w:r w:rsidR="00956432">
                              <w:t>.</w:t>
                            </w:r>
                          </w:p>
                          <w:p w14:paraId="1D36B5F9" w14:textId="24CE9CFA" w:rsidR="005268CA" w:rsidRPr="00956432" w:rsidRDefault="005268CA" w:rsidP="00956432">
                            <w:pPr>
                              <w:spacing w:after="0"/>
                            </w:pPr>
                            <w:r w:rsidRPr="005268CA">
                              <w:rPr>
                                <w:b/>
                                <w:bCs/>
                              </w:rPr>
                              <w:t>Nulo:</w:t>
                            </w:r>
                            <w:r w:rsidR="00956432">
                              <w:t xml:space="preserve"> nivel que no tiene influencia.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F222" id="Cuadro de texto 25" o:spid="_x0000_s1031" type="#_x0000_t202" style="position:absolute;margin-left:-42.3pt;margin-top:14.1pt;width:261.45pt;height:69.4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" fillcolor="white [3201]" strokeweight=".5pt">
                <v:textbox>
                  <w:txbxContent>
                    <w:p w14:paraId="7DD5A48A" w14:textId="3E1589C1" w:rsidR="005268CA" w:rsidRDefault="005268CA" w:rsidP="00956432">
                      <w:pPr>
                        <w:spacing w:after="0"/>
                      </w:pPr>
                      <w:r w:rsidRPr="005268CA">
                        <w:rPr>
                          <w:b/>
                          <w:bCs/>
                        </w:rPr>
                        <w:t>Bajo</w:t>
                      </w:r>
                      <w:r>
                        <w:t>: nivel que requiere menos esfuerzo e interés</w:t>
                      </w:r>
                      <w:r w:rsidR="00956432">
                        <w:t>.</w:t>
                      </w:r>
                    </w:p>
                    <w:p w14:paraId="34859122" w14:textId="5B529225" w:rsidR="005268CA" w:rsidRPr="005268CA" w:rsidRDefault="005268CA" w:rsidP="00956432">
                      <w:pPr>
                        <w:spacing w:after="0"/>
                      </w:pPr>
                      <w:r w:rsidRPr="005268CA">
                        <w:rPr>
                          <w:b/>
                          <w:bCs/>
                        </w:rPr>
                        <w:t>Medio: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614EE3">
                        <w:t>nivel que requiere un esfuerzo intermedio</w:t>
                      </w:r>
                      <w:r w:rsidR="00956432">
                        <w:t>.</w:t>
                      </w:r>
                    </w:p>
                    <w:p w14:paraId="3A292078" w14:textId="7B4518A0" w:rsidR="005268CA" w:rsidRPr="00614EE3" w:rsidRDefault="005268CA" w:rsidP="00956432">
                      <w:pPr>
                        <w:spacing w:after="0"/>
                      </w:pPr>
                      <w:r w:rsidRPr="005268CA">
                        <w:rPr>
                          <w:b/>
                          <w:bCs/>
                        </w:rPr>
                        <w:t>Alto:</w:t>
                      </w:r>
                      <w:r w:rsidR="00614EE3">
                        <w:t xml:space="preserve"> </w:t>
                      </w:r>
                      <w:r w:rsidR="00C8392C">
                        <w:t>nivel que requiere mayor esfuerzo</w:t>
                      </w:r>
                      <w:r w:rsidR="00956432">
                        <w:t>.</w:t>
                      </w:r>
                    </w:p>
                    <w:p w14:paraId="1D36B5F9" w14:textId="24CE9CFA" w:rsidR="005268CA" w:rsidRPr="00956432" w:rsidRDefault="005268CA" w:rsidP="00956432">
                      <w:pPr>
                        <w:spacing w:after="0"/>
                      </w:pPr>
                      <w:r w:rsidRPr="005268CA">
                        <w:rPr>
                          <w:b/>
                          <w:bCs/>
                        </w:rPr>
                        <w:t>Nulo:</w:t>
                      </w:r>
                      <w:r w:rsidR="00956432">
                        <w:t xml:space="preserve"> nivel que no tiene influencia.</w:t>
                      </w:r>
                    </w:p>
                  </w:txbxContent>
                </v:textbox>
              </v:shape>
            </w:pict>
          </mc:Fallback>
        </mc:AlternateContent>
      </w:r>
      <w:r w:rsidR="00430D46">
        <w:br w:type="page"/>
      </w:r>
    </w:p>
    <w:p w14:paraId="517AE506" w14:textId="77777777" w:rsidR="00AF1F94" w:rsidRDefault="00AF1F94" w:rsidP="00006812">
      <w:pPr>
        <w:jc w:val="both"/>
        <w:sectPr w:rsidR="00AF1F94" w:rsidSect="00C82ADD">
          <w:type w:val="continuous"/>
          <w:pgSz w:w="16838" w:h="11906" w:orient="landscape" w:code="9"/>
          <w:pgMar w:top="1077" w:right="1440" w:bottom="1077" w:left="1440" w:header="578" w:footer="431" w:gutter="0"/>
          <w:cols w:space="720"/>
          <w:titlePg/>
          <w:docGrid w:linePitch="360"/>
        </w:sectPr>
      </w:pPr>
    </w:p>
    <w:p w14:paraId="54DEA118" w14:textId="3DEC0D76" w:rsidR="002F4775" w:rsidRDefault="004B6760" w:rsidP="00EA21DA">
      <w:pPr>
        <w:pStyle w:val="Ttulo1"/>
        <w:numPr>
          <w:ilvl w:val="0"/>
          <w:numId w:val="0"/>
        </w:numPr>
        <w:spacing w:after="240"/>
        <w:ind w:left="142"/>
      </w:pPr>
      <w:bookmarkStart w:id="50" w:name="_Toc57301085"/>
      <w:r w:rsidRPr="00BB3448">
        <w:t>Anexo</w:t>
      </w:r>
      <w:bookmarkEnd w:id="47"/>
      <w:r w:rsidR="00CD7E9F">
        <w:t xml:space="preserve"> I</w:t>
      </w:r>
      <w:r w:rsidR="00824573">
        <w:t>: Glosario de términos</w:t>
      </w:r>
      <w:bookmarkEnd w:id="50"/>
    </w:p>
    <w:tbl>
      <w:tblPr>
        <w:tblStyle w:val="Tablaconcuadrcula"/>
        <w:tblW w:w="10349" w:type="dxa"/>
        <w:tblInd w:w="-284" w:type="dxa"/>
        <w:tblLook w:val="04A0" w:firstRow="1" w:lastRow="0" w:firstColumn="1" w:lastColumn="0" w:noHBand="0" w:noVBand="1"/>
      </w:tblPr>
      <w:tblGrid>
        <w:gridCol w:w="2269"/>
        <w:gridCol w:w="8080"/>
      </w:tblGrid>
      <w:tr w:rsidR="00CB32E0" w14:paraId="5F7567BA" w14:textId="77777777" w:rsidTr="00BA47D3">
        <w:trPr>
          <w:tblHeader/>
        </w:trPr>
        <w:tc>
          <w:tcPr>
            <w:tcW w:w="2269" w:type="dxa"/>
            <w:tcBorders>
              <w:top w:val="nil"/>
              <w:left w:val="nil"/>
            </w:tcBorders>
            <w:shd w:val="clear" w:color="auto" w:fill="C6D9F1" w:themeFill="text2" w:themeFillTint="33"/>
            <w:vAlign w:val="center"/>
          </w:tcPr>
          <w:p w14:paraId="035D3CD6" w14:textId="4C308EE2" w:rsidR="00EA21DA" w:rsidRPr="00EA21DA" w:rsidRDefault="00EA21DA" w:rsidP="00EA21DA">
            <w:pPr>
              <w:spacing w:before="60" w:after="60"/>
              <w:jc w:val="center"/>
              <w:rPr>
                <w:u w:val="single"/>
              </w:rPr>
            </w:pPr>
            <w:r w:rsidRPr="00EA21DA">
              <w:rPr>
                <w:u w:val="single"/>
              </w:rPr>
              <w:t>Término</w:t>
            </w:r>
          </w:p>
        </w:tc>
        <w:tc>
          <w:tcPr>
            <w:tcW w:w="8080" w:type="dxa"/>
            <w:tcBorders>
              <w:top w:val="nil"/>
              <w:right w:val="nil"/>
            </w:tcBorders>
            <w:shd w:val="clear" w:color="auto" w:fill="C6D9F1" w:themeFill="text2" w:themeFillTint="33"/>
            <w:vAlign w:val="center"/>
          </w:tcPr>
          <w:p w14:paraId="2AF3A108" w14:textId="222B8BA0" w:rsidR="00EA21DA" w:rsidRPr="00EA21DA" w:rsidRDefault="00EA21DA" w:rsidP="00EA21DA">
            <w:pPr>
              <w:spacing w:before="60" w:after="60"/>
              <w:jc w:val="center"/>
              <w:rPr>
                <w:u w:val="single"/>
              </w:rPr>
            </w:pPr>
            <w:r w:rsidRPr="00EA21DA">
              <w:rPr>
                <w:u w:val="single"/>
              </w:rPr>
              <w:t>Descripción</w:t>
            </w:r>
          </w:p>
        </w:tc>
      </w:tr>
      <w:tr w:rsidR="0031129C" w14:paraId="2A2CE847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361930C6" w14:textId="1185F226" w:rsidR="00EA21DA" w:rsidRDefault="0097119B" w:rsidP="00731498">
            <w:r>
              <w:t>Acta de Constitución</w:t>
            </w:r>
          </w:p>
        </w:tc>
        <w:tc>
          <w:tcPr>
            <w:tcW w:w="8080" w:type="dxa"/>
            <w:tcBorders>
              <w:right w:val="nil"/>
            </w:tcBorders>
          </w:tcPr>
          <w:p w14:paraId="7F70EC79" w14:textId="78575E3B" w:rsidR="00EA21DA" w:rsidRDefault="00283809" w:rsidP="00AE0E9C">
            <w:pPr>
              <w:spacing w:before="40" w:after="40"/>
              <w:jc w:val="both"/>
            </w:pPr>
            <w:r>
              <w:t>Documento</w:t>
            </w:r>
            <w:r w:rsidR="009F3274">
              <w:t xml:space="preserve"> que da constancia del punto de partida, </w:t>
            </w:r>
            <w:r w:rsidR="005A0AD3">
              <w:t>la relación entre estrategia</w:t>
            </w:r>
            <w:r w:rsidR="00DA6D56">
              <w:t xml:space="preserve"> organizacional</w:t>
            </w:r>
            <w:r w:rsidR="00F71CDF">
              <w:t xml:space="preserve"> y el alcance del proyecto, así como</w:t>
            </w:r>
            <w:r w:rsidR="006B768E">
              <w:t xml:space="preserve"> la relación de colaboración </w:t>
            </w:r>
            <w:r w:rsidR="00C720ED">
              <w:t xml:space="preserve">que existirá entre la organización </w:t>
            </w:r>
            <w:r w:rsidR="004F6B7B">
              <w:t>solicitante del proyecto</w:t>
            </w:r>
            <w:r w:rsidR="00731498">
              <w:t xml:space="preserve"> y la organización ejecutora.</w:t>
            </w:r>
          </w:p>
        </w:tc>
      </w:tr>
      <w:tr w:rsidR="0031129C" w14:paraId="5833B98E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17D7AB43" w14:textId="4BAE1C58" w:rsidR="00EA21DA" w:rsidRDefault="00E54233" w:rsidP="00731498">
            <w:r>
              <w:t>Acta de Reuniones</w:t>
            </w:r>
          </w:p>
        </w:tc>
        <w:tc>
          <w:tcPr>
            <w:tcW w:w="8080" w:type="dxa"/>
            <w:tcBorders>
              <w:right w:val="nil"/>
            </w:tcBorders>
          </w:tcPr>
          <w:p w14:paraId="47D1D70C" w14:textId="71B50CC7" w:rsidR="00EA21DA" w:rsidRDefault="001B26D6" w:rsidP="00AE0E9C">
            <w:pPr>
              <w:spacing w:before="40" w:after="40"/>
              <w:jc w:val="both"/>
            </w:pPr>
            <w:r>
              <w:t>Suma de los diferentes documentos</w:t>
            </w:r>
            <w:r w:rsidR="00701421">
              <w:t xml:space="preserve"> que </w:t>
            </w:r>
            <w:r w:rsidR="00BA2AF1">
              <w:t>permiten dar constancia</w:t>
            </w:r>
            <w:r w:rsidR="00364827">
              <w:t xml:space="preserve"> de los hechos</w:t>
            </w:r>
            <w:r w:rsidR="000C663D">
              <w:t>, deliberaciones y acuerdos</w:t>
            </w:r>
            <w:r w:rsidR="008F73D1">
              <w:t xml:space="preserve"> llevados a cabo en las reuniones</w:t>
            </w:r>
            <w:r w:rsidR="001950EB">
              <w:t xml:space="preserve"> del</w:t>
            </w:r>
            <w:r w:rsidR="00101019">
              <w:t xml:space="preserve"> </w:t>
            </w:r>
            <w:r w:rsidR="001950EB">
              <w:t>equipo ejecutor del proyecto.</w:t>
            </w:r>
          </w:p>
        </w:tc>
      </w:tr>
      <w:tr w:rsidR="0031129C" w14:paraId="4EC0E4EA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53626064" w14:textId="4100CB11" w:rsidR="00EA21DA" w:rsidRDefault="00B30A95" w:rsidP="00731498">
            <w:r>
              <w:t>Alcance</w:t>
            </w:r>
          </w:p>
        </w:tc>
        <w:tc>
          <w:tcPr>
            <w:tcW w:w="8080" w:type="dxa"/>
            <w:tcBorders>
              <w:right w:val="nil"/>
            </w:tcBorders>
          </w:tcPr>
          <w:p w14:paraId="0018B413" w14:textId="54E1EEFE" w:rsidR="00EA21DA" w:rsidRDefault="00144178" w:rsidP="00AE0E9C">
            <w:pPr>
              <w:spacing w:before="40" w:after="40"/>
              <w:jc w:val="both"/>
            </w:pPr>
            <w:r>
              <w:t>Definición del</w:t>
            </w:r>
            <w:r w:rsidR="003A5D2A">
              <w:t xml:space="preserve"> producto mínimo final a entregar</w:t>
            </w:r>
            <w:r w:rsidR="00101019">
              <w:t xml:space="preserve"> para satisfacer</w:t>
            </w:r>
            <w:r w:rsidR="001564F0">
              <w:t xml:space="preserve"> los estándares de calidad </w:t>
            </w:r>
            <w:r w:rsidR="000471E7">
              <w:t xml:space="preserve">requeridos por </w:t>
            </w:r>
            <w:r w:rsidR="00E30CAC">
              <w:t>la organización solicitante del proyecto.</w:t>
            </w:r>
          </w:p>
        </w:tc>
      </w:tr>
      <w:tr w:rsidR="0031129C" w14:paraId="511FEEEF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591ABEB2" w14:textId="0577E347" w:rsidR="00EA21DA" w:rsidRDefault="00E30CAC" w:rsidP="00731498">
            <w:r>
              <w:t>Cliente</w:t>
            </w:r>
          </w:p>
        </w:tc>
        <w:tc>
          <w:tcPr>
            <w:tcW w:w="8080" w:type="dxa"/>
            <w:tcBorders>
              <w:right w:val="nil"/>
            </w:tcBorders>
          </w:tcPr>
          <w:p w14:paraId="7212AA66" w14:textId="5B04A36A" w:rsidR="00EA21DA" w:rsidRDefault="00E30CAC" w:rsidP="00AE0E9C">
            <w:pPr>
              <w:spacing w:before="40" w:after="40"/>
              <w:jc w:val="both"/>
            </w:pPr>
            <w:r>
              <w:t xml:space="preserve">Persona o grupo de </w:t>
            </w:r>
            <w:r w:rsidR="005A7A24">
              <w:t>person</w:t>
            </w:r>
            <w:r w:rsidR="00432904">
              <w:t xml:space="preserve">as </w:t>
            </w:r>
            <w:r w:rsidR="00182121">
              <w:t>interesa</w:t>
            </w:r>
            <w:r w:rsidR="00CD2E89">
              <w:t xml:space="preserve">das </w:t>
            </w:r>
            <w:r w:rsidR="00044DB4">
              <w:t xml:space="preserve">en los productos y/o servicios </w:t>
            </w:r>
            <w:r w:rsidR="00EA6938">
              <w:t>que ofrece</w:t>
            </w:r>
            <w:r w:rsidR="00E928D9">
              <w:t xml:space="preserve"> la organización solicitante del proyecto</w:t>
            </w:r>
            <w:r w:rsidR="00BD07E0">
              <w:t>.</w:t>
            </w:r>
          </w:p>
        </w:tc>
      </w:tr>
      <w:tr w:rsidR="0031129C" w14:paraId="2EBE4A66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4DDBC279" w14:textId="710E54C1" w:rsidR="00243169" w:rsidRDefault="00243169" w:rsidP="00731498">
            <w:r>
              <w:t>Entrega</w:t>
            </w:r>
          </w:p>
        </w:tc>
        <w:tc>
          <w:tcPr>
            <w:tcW w:w="8080" w:type="dxa"/>
            <w:tcBorders>
              <w:right w:val="nil"/>
            </w:tcBorders>
          </w:tcPr>
          <w:p w14:paraId="02C08516" w14:textId="46605F0D" w:rsidR="00243169" w:rsidRDefault="00D71AEF" w:rsidP="00AE0E9C">
            <w:pPr>
              <w:spacing w:before="40" w:after="40"/>
              <w:jc w:val="both"/>
            </w:pPr>
            <w:r>
              <w:t>Porción</w:t>
            </w:r>
            <w:r w:rsidR="00956B6A">
              <w:t xml:space="preserve"> del producto final que </w:t>
            </w:r>
            <w:r w:rsidR="00E94668">
              <w:t>corresponde a un hito del proyecto.</w:t>
            </w:r>
          </w:p>
        </w:tc>
      </w:tr>
      <w:tr w:rsidR="0031129C" w14:paraId="37EC97CA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64863F0E" w14:textId="3FA46239" w:rsidR="00003F40" w:rsidRDefault="00003F40" w:rsidP="00731498">
            <w:r>
              <w:t>Equipo de trabajo</w:t>
            </w:r>
          </w:p>
        </w:tc>
        <w:tc>
          <w:tcPr>
            <w:tcW w:w="8080" w:type="dxa"/>
            <w:tcBorders>
              <w:right w:val="nil"/>
            </w:tcBorders>
          </w:tcPr>
          <w:p w14:paraId="0D2DFA6B" w14:textId="4C38F90F" w:rsidR="00003F40" w:rsidRDefault="00331050" w:rsidP="00AE0E9C">
            <w:pPr>
              <w:spacing w:before="40" w:after="40"/>
              <w:jc w:val="both"/>
            </w:pPr>
            <w:r>
              <w:t>Conjunto de personas</w:t>
            </w:r>
            <w:r w:rsidR="009354A9">
              <w:t xml:space="preserve"> encargadas en d</w:t>
            </w:r>
            <w:r w:rsidR="00762B1B">
              <w:t>e desarrollar el producto software.</w:t>
            </w:r>
          </w:p>
        </w:tc>
      </w:tr>
      <w:tr w:rsidR="0031129C" w14:paraId="407CF3AC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3322E31D" w14:textId="103FF6A4" w:rsidR="005C73AF" w:rsidRDefault="005C73AF" w:rsidP="00731498">
            <w:r>
              <w:t>Gerente</w:t>
            </w:r>
          </w:p>
        </w:tc>
        <w:tc>
          <w:tcPr>
            <w:tcW w:w="8080" w:type="dxa"/>
            <w:tcBorders>
              <w:right w:val="nil"/>
            </w:tcBorders>
          </w:tcPr>
          <w:p w14:paraId="5C6F9A3D" w14:textId="0BDDDD5C" w:rsidR="005C73AF" w:rsidRDefault="002A3546" w:rsidP="00AE0E9C">
            <w:pPr>
              <w:spacing w:before="40" w:after="40"/>
              <w:jc w:val="both"/>
            </w:pPr>
            <w:r>
              <w:t>Persona encargada de organizar</w:t>
            </w:r>
            <w:r w:rsidR="00FF7815">
              <w:t xml:space="preserve"> y dirigir las reuniones,</w:t>
            </w:r>
            <w:r w:rsidR="00474A5E">
              <w:t xml:space="preserve"> comunicar las dudas y cuestiones que puedan surgir en el equipo de trabajo al patrocinador</w:t>
            </w:r>
            <w:r w:rsidR="00100B25">
              <w:t xml:space="preserve"> y hacer la entrega de los distintos entregables en los distintos hitos del proyecto.</w:t>
            </w:r>
          </w:p>
        </w:tc>
      </w:tr>
      <w:tr w:rsidR="0031129C" w14:paraId="4BC4FCBB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309CE2EE" w14:textId="244C1A5F" w:rsidR="00A579BD" w:rsidRDefault="00C77DF2" w:rsidP="00731498">
            <w:r>
              <w:t>GitHub</w:t>
            </w:r>
          </w:p>
        </w:tc>
        <w:tc>
          <w:tcPr>
            <w:tcW w:w="8080" w:type="dxa"/>
            <w:tcBorders>
              <w:right w:val="nil"/>
            </w:tcBorders>
          </w:tcPr>
          <w:p w14:paraId="0DBAA127" w14:textId="5DD11A15" w:rsidR="00A579BD" w:rsidRDefault="00786386" w:rsidP="00AE0E9C">
            <w:pPr>
              <w:spacing w:before="40" w:after="40"/>
              <w:jc w:val="both"/>
            </w:pPr>
            <w:r>
              <w:t xml:space="preserve">Forja para alojar </w:t>
            </w:r>
            <w:r w:rsidR="00C73E25">
              <w:t>proyectos</w:t>
            </w:r>
            <w:r w:rsidR="003E5D04">
              <w:t xml:space="preserve"> utilizando</w:t>
            </w:r>
            <w:r w:rsidR="00414E95">
              <w:t xml:space="preserve"> el sistema de control de versiones Git.</w:t>
            </w:r>
          </w:p>
        </w:tc>
      </w:tr>
      <w:tr w:rsidR="0031129C" w14:paraId="1277F541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78339A95" w14:textId="00EFE2C6" w:rsidR="00115403" w:rsidRDefault="00115403" w:rsidP="00731498">
            <w:r>
              <w:t>Hito</w:t>
            </w:r>
          </w:p>
        </w:tc>
        <w:tc>
          <w:tcPr>
            <w:tcW w:w="8080" w:type="dxa"/>
            <w:tcBorders>
              <w:right w:val="nil"/>
            </w:tcBorders>
          </w:tcPr>
          <w:p w14:paraId="6EBE3804" w14:textId="28D20681" w:rsidR="00115403" w:rsidRDefault="00431556" w:rsidP="00AE0E9C">
            <w:pPr>
              <w:spacing w:before="40" w:after="40"/>
              <w:jc w:val="both"/>
            </w:pPr>
            <w:r>
              <w:t>Fecha en</w:t>
            </w:r>
            <w:r w:rsidR="00DD044D">
              <w:t xml:space="preserve"> la que se debe realizar una entrega</w:t>
            </w:r>
            <w:r w:rsidR="00A0066C">
              <w:t>, detallándose qué se debe entregar en ella.</w:t>
            </w:r>
          </w:p>
        </w:tc>
      </w:tr>
      <w:tr w:rsidR="0031129C" w14:paraId="63970122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511E259C" w14:textId="0C1DB0AC" w:rsidR="00EA21DA" w:rsidRDefault="00A81CF4" w:rsidP="00731498">
            <w:r>
              <w:t>OneDrive</w:t>
            </w:r>
          </w:p>
        </w:tc>
        <w:tc>
          <w:tcPr>
            <w:tcW w:w="8080" w:type="dxa"/>
            <w:tcBorders>
              <w:right w:val="nil"/>
            </w:tcBorders>
          </w:tcPr>
          <w:p w14:paraId="0C95A2E6" w14:textId="02CD897C" w:rsidR="00EA21DA" w:rsidRDefault="00E10D40" w:rsidP="00AE0E9C">
            <w:pPr>
              <w:spacing w:before="40" w:after="40"/>
              <w:jc w:val="both"/>
            </w:pPr>
            <w:r>
              <w:t>Servicio online</w:t>
            </w:r>
            <w:r w:rsidR="00FC506E">
              <w:t xml:space="preserve"> que permite almacenar archivos en la nube</w:t>
            </w:r>
            <w:r w:rsidR="007C315B">
              <w:t xml:space="preserve">, </w:t>
            </w:r>
            <w:r w:rsidR="00D84490">
              <w:t>posibilitando</w:t>
            </w:r>
            <w:r w:rsidR="001E74A1">
              <w:t xml:space="preserve"> compartir carpetas y archivo y una edición concurrente de estos.</w:t>
            </w:r>
          </w:p>
        </w:tc>
      </w:tr>
      <w:tr w:rsidR="0031129C" w14:paraId="149DE523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31ABDA20" w14:textId="5DE6523F" w:rsidR="007C4C67" w:rsidRDefault="007C4C67" w:rsidP="00731498">
            <w:r>
              <w:t>Patrocinador</w:t>
            </w:r>
          </w:p>
        </w:tc>
        <w:tc>
          <w:tcPr>
            <w:tcW w:w="8080" w:type="dxa"/>
            <w:tcBorders>
              <w:right w:val="nil"/>
            </w:tcBorders>
          </w:tcPr>
          <w:p w14:paraId="28DBD598" w14:textId="502135DA" w:rsidR="007C4C67" w:rsidRDefault="00226773" w:rsidP="00AE0E9C">
            <w:pPr>
              <w:spacing w:before="40" w:after="40"/>
              <w:jc w:val="both"/>
            </w:pPr>
            <w:r>
              <w:t xml:space="preserve">Persona encargada de </w:t>
            </w:r>
            <w:r w:rsidR="0048364D">
              <w:t>validar y aprobar cada una de las entregas.</w:t>
            </w:r>
          </w:p>
        </w:tc>
      </w:tr>
      <w:tr w:rsidR="0031129C" w14:paraId="1BA1B10F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751A2597" w14:textId="366FF327" w:rsidR="00EF3616" w:rsidRDefault="00EF3616" w:rsidP="00731498">
            <w:r>
              <w:t>Proyecto</w:t>
            </w:r>
          </w:p>
        </w:tc>
        <w:tc>
          <w:tcPr>
            <w:tcW w:w="8080" w:type="dxa"/>
            <w:tcBorders>
              <w:right w:val="nil"/>
            </w:tcBorders>
          </w:tcPr>
          <w:p w14:paraId="072117FB" w14:textId="366ACF9D" w:rsidR="00EF3616" w:rsidRDefault="00C7658C" w:rsidP="00AE0E9C">
            <w:pPr>
              <w:spacing w:before="40" w:after="40"/>
              <w:jc w:val="both"/>
            </w:pPr>
            <w:r>
              <w:t xml:space="preserve">Conjunto de </w:t>
            </w:r>
            <w:r w:rsidR="00BD00BB">
              <w:t xml:space="preserve">reuniones, </w:t>
            </w:r>
            <w:r>
              <w:t>entreg</w:t>
            </w:r>
            <w:r w:rsidR="00E108BE">
              <w:t>a</w:t>
            </w:r>
            <w:r>
              <w:t>bles</w:t>
            </w:r>
            <w:r w:rsidR="00A8036B">
              <w:t xml:space="preserve"> e hitos</w:t>
            </w:r>
            <w:r w:rsidR="00A85828">
              <w:t xml:space="preserve"> realizados en un periodo de tiempo</w:t>
            </w:r>
            <w:r w:rsidR="008C228B">
              <w:t xml:space="preserve"> con la finalidad </w:t>
            </w:r>
            <w:r w:rsidR="00235D40">
              <w:t xml:space="preserve">de desarrollar un producto software </w:t>
            </w:r>
            <w:r w:rsidR="0027601C">
              <w:t>final</w:t>
            </w:r>
            <w:r w:rsidR="00CE68D5">
              <w:t xml:space="preserve"> que </w:t>
            </w:r>
            <w:r w:rsidR="00627B7B">
              <w:t>brinde</w:t>
            </w:r>
            <w:r w:rsidR="00CE68D5">
              <w:t xml:space="preserve"> solución</w:t>
            </w:r>
            <w:r w:rsidR="00267CF1">
              <w:t xml:space="preserve"> a lo demandado por la organización solicitante del proyecto.</w:t>
            </w:r>
          </w:p>
        </w:tc>
      </w:tr>
      <w:tr w:rsidR="0031129C" w14:paraId="28D18743" w14:textId="77777777" w:rsidTr="00853F73">
        <w:tc>
          <w:tcPr>
            <w:tcW w:w="2269" w:type="dxa"/>
            <w:tcBorders>
              <w:left w:val="nil"/>
            </w:tcBorders>
            <w:vAlign w:val="center"/>
          </w:tcPr>
          <w:p w14:paraId="511F2701" w14:textId="5B3B0F95" w:rsidR="00DA2B05" w:rsidRDefault="00DA2B05" w:rsidP="00731498">
            <w:r>
              <w:t>Secretario</w:t>
            </w:r>
          </w:p>
        </w:tc>
        <w:tc>
          <w:tcPr>
            <w:tcW w:w="8080" w:type="dxa"/>
            <w:tcBorders>
              <w:right w:val="nil"/>
            </w:tcBorders>
          </w:tcPr>
          <w:p w14:paraId="332836F8" w14:textId="2A9C8A98" w:rsidR="00DA2B05" w:rsidRDefault="0079667C" w:rsidP="00AE0E9C">
            <w:pPr>
              <w:spacing w:before="40" w:after="40"/>
              <w:jc w:val="both"/>
            </w:pPr>
            <w:r>
              <w:t>Integrante del equipo</w:t>
            </w:r>
            <w:r w:rsidR="009323C3">
              <w:t xml:space="preserve"> que redacta las actas</w:t>
            </w:r>
            <w:r w:rsidR="00B71473">
              <w:t xml:space="preserve"> de reunión y las firma</w:t>
            </w:r>
            <w:r w:rsidR="00F935AD">
              <w:t xml:space="preserve"> dar constancia de su realización</w:t>
            </w:r>
            <w:r w:rsidR="00755308">
              <w:t xml:space="preserve"> y sean válidas.</w:t>
            </w:r>
          </w:p>
        </w:tc>
      </w:tr>
      <w:tr w:rsidR="00A53766" w14:paraId="5DD8C1B5" w14:textId="77777777" w:rsidTr="00853F73">
        <w:tc>
          <w:tcPr>
            <w:tcW w:w="2269" w:type="dxa"/>
            <w:tcBorders>
              <w:left w:val="nil"/>
              <w:bottom w:val="single" w:sz="4" w:space="0" w:color="auto"/>
            </w:tcBorders>
            <w:vAlign w:val="center"/>
          </w:tcPr>
          <w:p w14:paraId="40A86104" w14:textId="408FCF59" w:rsidR="00AB4CD3" w:rsidRDefault="00AB4CD3" w:rsidP="00731498">
            <w:r>
              <w:t>WooCom</w:t>
            </w:r>
            <w:r w:rsidR="00D5229A">
              <w:t>m</w:t>
            </w:r>
            <w:r>
              <w:t>erce</w:t>
            </w:r>
          </w:p>
        </w:tc>
        <w:tc>
          <w:tcPr>
            <w:tcW w:w="8080" w:type="dxa"/>
            <w:tcBorders>
              <w:bottom w:val="single" w:sz="4" w:space="0" w:color="auto"/>
              <w:right w:val="nil"/>
            </w:tcBorders>
          </w:tcPr>
          <w:p w14:paraId="169E9C24" w14:textId="78E94602" w:rsidR="00AB4CD3" w:rsidRDefault="00304714" w:rsidP="00AE0E9C">
            <w:pPr>
              <w:spacing w:before="40" w:after="40"/>
              <w:jc w:val="both"/>
            </w:pPr>
            <w:r>
              <w:t>Plugin de comercio electrónico de código abierto</w:t>
            </w:r>
            <w:r w:rsidR="00FA7AAC">
              <w:t xml:space="preserve"> para WordPress.</w:t>
            </w:r>
          </w:p>
        </w:tc>
      </w:tr>
      <w:tr w:rsidR="00A53766" w14:paraId="1E264A37" w14:textId="77777777" w:rsidTr="001065F8">
        <w:trPr>
          <w:trHeight w:val="638"/>
        </w:trPr>
        <w:tc>
          <w:tcPr>
            <w:tcW w:w="2269" w:type="dxa"/>
            <w:tcBorders>
              <w:left w:val="nil"/>
              <w:bottom w:val="nil"/>
            </w:tcBorders>
            <w:vAlign w:val="center"/>
          </w:tcPr>
          <w:p w14:paraId="33135C4E" w14:textId="264B4680" w:rsidR="00EA21DA" w:rsidRDefault="00A71B6E" w:rsidP="00731498">
            <w:r>
              <w:t>Word</w:t>
            </w:r>
            <w:r w:rsidR="00452D99">
              <w:t>P</w:t>
            </w:r>
            <w:r>
              <w:t>ress</w:t>
            </w:r>
          </w:p>
        </w:tc>
        <w:tc>
          <w:tcPr>
            <w:tcW w:w="8080" w:type="dxa"/>
            <w:tcBorders>
              <w:bottom w:val="nil"/>
              <w:right w:val="nil"/>
            </w:tcBorders>
          </w:tcPr>
          <w:p w14:paraId="08C8E5D8" w14:textId="52AAA3AD" w:rsidR="00EA21DA" w:rsidRDefault="003156B8" w:rsidP="009B7510">
            <w:pPr>
              <w:keepNext/>
              <w:jc w:val="both"/>
            </w:pPr>
            <w:r>
              <w:t>Sistema de gestión de contenidos</w:t>
            </w:r>
            <w:r w:rsidR="006C40C2">
              <w:t xml:space="preserve"> enfocado en la creación </w:t>
            </w:r>
            <w:r w:rsidR="00733595">
              <w:t>de cualquier tipo de página web.</w:t>
            </w:r>
          </w:p>
        </w:tc>
      </w:tr>
    </w:tbl>
    <w:p w14:paraId="6B685E75" w14:textId="6204DBA3" w:rsidR="009B7510" w:rsidRPr="009B7510" w:rsidRDefault="009B7510" w:rsidP="009B7510">
      <w:pPr>
        <w:pStyle w:val="Descripcin"/>
        <w:spacing w:before="120"/>
        <w:jc w:val="center"/>
        <w:rPr>
          <w:color w:val="auto"/>
        </w:rPr>
      </w:pPr>
      <w:r w:rsidRPr="009B7510">
        <w:rPr>
          <w:color w:val="auto"/>
        </w:rPr>
        <w:t xml:space="preserve">Tabla </w:t>
      </w:r>
      <w:r w:rsidRPr="009B7510">
        <w:rPr>
          <w:color w:val="auto"/>
        </w:rPr>
        <w:fldChar w:fldCharType="begin"/>
      </w:r>
      <w:r w:rsidRPr="009B7510">
        <w:rPr>
          <w:color w:val="auto"/>
        </w:rPr>
        <w:instrText xml:space="preserve"> SEQ Tabla \* ARABIC </w:instrText>
      </w:r>
      <w:r w:rsidRPr="009B7510">
        <w:rPr>
          <w:color w:val="auto"/>
        </w:rPr>
        <w:fldChar w:fldCharType="separate"/>
      </w:r>
      <w:r w:rsidR="007C0463">
        <w:rPr>
          <w:noProof/>
          <w:color w:val="auto"/>
        </w:rPr>
        <w:t>13</w:t>
      </w:r>
      <w:r w:rsidRPr="009B7510">
        <w:rPr>
          <w:color w:val="auto"/>
        </w:rPr>
        <w:fldChar w:fldCharType="end"/>
      </w:r>
      <w:r w:rsidRPr="009B7510">
        <w:rPr>
          <w:color w:val="auto"/>
        </w:rPr>
        <w:t>: Glosario de términos</w:t>
      </w:r>
    </w:p>
    <w:p w14:paraId="4715F937" w14:textId="6CDCD480" w:rsidR="00CE12CC" w:rsidRDefault="00260CC6" w:rsidP="00B060D0">
      <w:pPr>
        <w:pStyle w:val="Ttulo1"/>
        <w:numPr>
          <w:ilvl w:val="0"/>
          <w:numId w:val="0"/>
        </w:numPr>
        <w:spacing w:after="240"/>
        <w:ind w:left="142"/>
      </w:pPr>
      <w:bookmarkStart w:id="51" w:name="_Toc57301086"/>
      <w:r>
        <w:t>Anexo II:</w:t>
      </w:r>
      <w:r w:rsidR="00B8557C">
        <w:t xml:space="preserve"> </w:t>
      </w:r>
      <w:r w:rsidR="001E0968">
        <w:t>Control de versiones</w:t>
      </w:r>
      <w:bookmarkEnd w:id="51"/>
    </w:p>
    <w:tbl>
      <w:tblPr>
        <w:tblStyle w:val="Tablaconcuadrcula"/>
        <w:tblW w:w="10173" w:type="dxa"/>
        <w:jc w:val="center"/>
        <w:tblLook w:val="04A0" w:firstRow="1" w:lastRow="0" w:firstColumn="1" w:lastColumn="0" w:noHBand="0" w:noVBand="1"/>
      </w:tblPr>
      <w:tblGrid>
        <w:gridCol w:w="1005"/>
        <w:gridCol w:w="1689"/>
        <w:gridCol w:w="4110"/>
        <w:gridCol w:w="1843"/>
        <w:gridCol w:w="1526"/>
      </w:tblGrid>
      <w:tr w:rsidR="00995EF6" w:rsidRPr="008A2DC1" w14:paraId="0AE40D7D" w14:textId="56D36A92" w:rsidTr="006E3358">
        <w:trPr>
          <w:trHeight w:val="416"/>
          <w:tblHeader/>
          <w:jc w:val="center"/>
        </w:trPr>
        <w:tc>
          <w:tcPr>
            <w:tcW w:w="1005" w:type="dxa"/>
            <w:tcBorders>
              <w:top w:val="nil"/>
              <w:left w:val="nil"/>
            </w:tcBorders>
            <w:shd w:val="clear" w:color="auto" w:fill="C6D9F1" w:themeFill="text2" w:themeFillTint="33"/>
            <w:vAlign w:val="center"/>
          </w:tcPr>
          <w:p w14:paraId="324FF256" w14:textId="362B9786" w:rsidR="00995EF6" w:rsidRPr="008A2DC1" w:rsidRDefault="00995EF6" w:rsidP="00D90828">
            <w:pPr>
              <w:spacing w:before="20" w:after="20"/>
              <w:jc w:val="center"/>
              <w:rPr>
                <w:rFonts w:cstheme="majorBidi"/>
                <w:u w:val="single"/>
              </w:rPr>
            </w:pPr>
            <w:r w:rsidRPr="5A110F28">
              <w:rPr>
                <w:rFonts w:cstheme="majorBidi"/>
                <w:u w:val="single"/>
              </w:rPr>
              <w:t>Versión</w:t>
            </w:r>
          </w:p>
        </w:tc>
        <w:tc>
          <w:tcPr>
            <w:tcW w:w="1689" w:type="dxa"/>
            <w:tcBorders>
              <w:top w:val="nil"/>
              <w:left w:val="nil"/>
            </w:tcBorders>
            <w:shd w:val="clear" w:color="auto" w:fill="C6D9F1" w:themeFill="text2" w:themeFillTint="33"/>
            <w:vAlign w:val="center"/>
          </w:tcPr>
          <w:p w14:paraId="6604D5AB" w14:textId="6A5FB6D1" w:rsidR="00995EF6" w:rsidRPr="008A2DC1" w:rsidRDefault="00995EF6" w:rsidP="00D90828">
            <w:pPr>
              <w:spacing w:before="20" w:after="20"/>
              <w:jc w:val="center"/>
              <w:rPr>
                <w:rFonts w:cstheme="majorHAnsi"/>
                <w:szCs w:val="24"/>
                <w:u w:val="single"/>
              </w:rPr>
            </w:pPr>
            <w:r>
              <w:rPr>
                <w:rFonts w:cstheme="majorHAnsi"/>
                <w:szCs w:val="24"/>
                <w:u w:val="single"/>
              </w:rPr>
              <w:t>Realizado por</w:t>
            </w:r>
          </w:p>
        </w:tc>
        <w:tc>
          <w:tcPr>
            <w:tcW w:w="4110" w:type="dxa"/>
            <w:tcBorders>
              <w:top w:val="nil"/>
              <w:right w:val="nil"/>
            </w:tcBorders>
            <w:shd w:val="clear" w:color="auto" w:fill="C6D9F1" w:themeFill="text2" w:themeFillTint="33"/>
            <w:vAlign w:val="center"/>
          </w:tcPr>
          <w:p w14:paraId="3A9BED1C" w14:textId="627C2FC4" w:rsidR="00995EF6" w:rsidRPr="008A2DC1" w:rsidRDefault="00995EF6" w:rsidP="00D90828">
            <w:pPr>
              <w:spacing w:before="20" w:after="20"/>
              <w:jc w:val="center"/>
              <w:rPr>
                <w:rFonts w:cstheme="majorHAnsi"/>
                <w:szCs w:val="24"/>
                <w:u w:val="single"/>
              </w:rPr>
            </w:pPr>
            <w:r>
              <w:rPr>
                <w:rFonts w:cstheme="majorHAnsi"/>
                <w:szCs w:val="24"/>
                <w:u w:val="single"/>
              </w:rPr>
              <w:t>Motivos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C6D9F1" w:themeFill="text2" w:themeFillTint="33"/>
            <w:vAlign w:val="center"/>
          </w:tcPr>
          <w:p w14:paraId="71AA1DE9" w14:textId="45AE0C66" w:rsidR="00995EF6" w:rsidRPr="008A2DC1" w:rsidRDefault="00995EF6" w:rsidP="00995EF6">
            <w:pPr>
              <w:spacing w:before="20" w:after="20"/>
              <w:jc w:val="center"/>
              <w:rPr>
                <w:rFonts w:cstheme="majorHAnsi"/>
                <w:szCs w:val="24"/>
                <w:u w:val="single"/>
              </w:rPr>
            </w:pPr>
            <w:r>
              <w:rPr>
                <w:rFonts w:cstheme="majorHAnsi"/>
                <w:szCs w:val="24"/>
                <w:u w:val="single"/>
              </w:rPr>
              <w:t>Revisado por</w:t>
            </w:r>
          </w:p>
        </w:tc>
        <w:tc>
          <w:tcPr>
            <w:tcW w:w="1526" w:type="dxa"/>
            <w:tcBorders>
              <w:top w:val="nil"/>
              <w:right w:val="nil"/>
            </w:tcBorders>
            <w:shd w:val="clear" w:color="auto" w:fill="C6D9F1" w:themeFill="text2" w:themeFillTint="33"/>
          </w:tcPr>
          <w:p w14:paraId="38D731C7" w14:textId="24873287" w:rsidR="00995EF6" w:rsidRDefault="00995EF6" w:rsidP="00D90828">
            <w:pPr>
              <w:spacing w:before="20" w:after="20"/>
              <w:jc w:val="center"/>
              <w:rPr>
                <w:rFonts w:cstheme="majorHAnsi"/>
                <w:szCs w:val="24"/>
                <w:u w:val="single"/>
              </w:rPr>
            </w:pPr>
            <w:r w:rsidRPr="008A2DC1">
              <w:rPr>
                <w:rFonts w:cstheme="majorHAnsi"/>
                <w:szCs w:val="24"/>
                <w:u w:val="single"/>
              </w:rPr>
              <w:t>Fecha</w:t>
            </w:r>
          </w:p>
        </w:tc>
      </w:tr>
      <w:tr w:rsidR="00995EF6" w:rsidRPr="00182DFA" w14:paraId="18129149" w14:textId="6D20F680" w:rsidTr="5A110F28">
        <w:trPr>
          <w:jc w:val="center"/>
        </w:trPr>
        <w:tc>
          <w:tcPr>
            <w:tcW w:w="1005" w:type="dxa"/>
            <w:tcBorders>
              <w:left w:val="nil"/>
              <w:bottom w:val="single" w:sz="4" w:space="0" w:color="auto"/>
            </w:tcBorders>
            <w:vAlign w:val="center"/>
          </w:tcPr>
          <w:p w14:paraId="71363A61" w14:textId="792A2698" w:rsidR="00995EF6" w:rsidRDefault="00995EF6" w:rsidP="00D90828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1.0</w:t>
            </w:r>
          </w:p>
        </w:tc>
        <w:tc>
          <w:tcPr>
            <w:tcW w:w="1689" w:type="dxa"/>
            <w:tcBorders>
              <w:left w:val="nil"/>
              <w:bottom w:val="single" w:sz="4" w:space="0" w:color="auto"/>
            </w:tcBorders>
            <w:vAlign w:val="center"/>
          </w:tcPr>
          <w:p w14:paraId="7881D2EB" w14:textId="48A382F0" w:rsidR="00995EF6" w:rsidRDefault="00140ECD" w:rsidP="009F6EA5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 xml:space="preserve">Martín </w:t>
            </w:r>
            <w:r w:rsidR="00C80B46">
              <w:rPr>
                <w:rFonts w:cstheme="majorHAnsi"/>
                <w:szCs w:val="24"/>
              </w:rPr>
              <w:t>A.</w:t>
            </w:r>
            <w:r w:rsidR="00042A5F">
              <w:rPr>
                <w:rFonts w:cstheme="majorHAnsi"/>
                <w:szCs w:val="24"/>
              </w:rPr>
              <w:t>G.R.</w:t>
            </w:r>
          </w:p>
        </w:tc>
        <w:tc>
          <w:tcPr>
            <w:tcW w:w="4110" w:type="dxa"/>
            <w:tcBorders>
              <w:bottom w:val="single" w:sz="4" w:space="0" w:color="auto"/>
              <w:right w:val="nil"/>
            </w:tcBorders>
            <w:vAlign w:val="center"/>
          </w:tcPr>
          <w:p w14:paraId="636AECFD" w14:textId="43E2FFF0" w:rsidR="00995EF6" w:rsidRPr="00182DFA" w:rsidRDefault="00995EF6" w:rsidP="00D90828">
            <w:pPr>
              <w:spacing w:before="20" w:after="20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Realización de plantilla y estructura del documento</w:t>
            </w:r>
            <w:r w:rsidR="00C80B46">
              <w:rPr>
                <w:rFonts w:cstheme="majorHAnsi"/>
                <w:szCs w:val="24"/>
              </w:rPr>
              <w:t>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F93CA1" w14:textId="5839CFA8" w:rsidR="00995EF6" w:rsidRDefault="00030754" w:rsidP="009F6EA5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Todo</w:t>
            </w:r>
            <w:r w:rsidR="00874D41">
              <w:rPr>
                <w:rFonts w:cstheme="majorHAnsi"/>
                <w:szCs w:val="24"/>
              </w:rPr>
              <w:t xml:space="preserve"> el equipo</w:t>
            </w:r>
          </w:p>
        </w:tc>
        <w:tc>
          <w:tcPr>
            <w:tcW w:w="1526" w:type="dxa"/>
            <w:tcBorders>
              <w:bottom w:val="single" w:sz="4" w:space="0" w:color="auto"/>
              <w:right w:val="nil"/>
            </w:tcBorders>
            <w:vAlign w:val="center"/>
          </w:tcPr>
          <w:p w14:paraId="746973CE" w14:textId="3905C94B" w:rsidR="00995EF6" w:rsidRDefault="00995EF6" w:rsidP="009F6EA5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1</w:t>
            </w:r>
            <w:r w:rsidR="00451465">
              <w:rPr>
                <w:rFonts w:cstheme="majorHAnsi"/>
                <w:szCs w:val="24"/>
              </w:rPr>
              <w:t>0</w:t>
            </w:r>
            <w:r>
              <w:rPr>
                <w:rFonts w:cstheme="majorHAnsi"/>
                <w:szCs w:val="24"/>
              </w:rPr>
              <w:t>/11/20</w:t>
            </w:r>
            <w:r w:rsidR="004B3B00">
              <w:rPr>
                <w:rFonts w:cstheme="majorHAnsi"/>
                <w:szCs w:val="24"/>
              </w:rPr>
              <w:t>20</w:t>
            </w:r>
          </w:p>
        </w:tc>
      </w:tr>
      <w:tr w:rsidR="00995EF6" w14:paraId="1FD9B6CC" w14:textId="7D134078" w:rsidTr="5A110F28">
        <w:trPr>
          <w:jc w:val="center"/>
        </w:trPr>
        <w:tc>
          <w:tcPr>
            <w:tcW w:w="1005" w:type="dxa"/>
            <w:tcBorders>
              <w:left w:val="nil"/>
            </w:tcBorders>
            <w:vAlign w:val="center"/>
          </w:tcPr>
          <w:p w14:paraId="7B0E651E" w14:textId="35877544" w:rsidR="00995EF6" w:rsidRDefault="00451465" w:rsidP="00D90828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1.1</w:t>
            </w:r>
          </w:p>
        </w:tc>
        <w:tc>
          <w:tcPr>
            <w:tcW w:w="1689" w:type="dxa"/>
            <w:tcBorders>
              <w:left w:val="nil"/>
            </w:tcBorders>
            <w:vAlign w:val="center"/>
          </w:tcPr>
          <w:p w14:paraId="1DE8FEE0" w14:textId="695459A1" w:rsidR="00995EF6" w:rsidRDefault="009D6172" w:rsidP="009F6EA5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Todo el equipo</w:t>
            </w:r>
          </w:p>
        </w:tc>
        <w:tc>
          <w:tcPr>
            <w:tcW w:w="4110" w:type="dxa"/>
            <w:tcBorders>
              <w:right w:val="nil"/>
            </w:tcBorders>
            <w:vAlign w:val="center"/>
          </w:tcPr>
          <w:p w14:paraId="115909CD" w14:textId="7681705A" w:rsidR="00995EF6" w:rsidRDefault="009F6EA5" w:rsidP="00D90828">
            <w:pPr>
              <w:spacing w:before="20" w:after="20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Realización del Acta de Constitución</w:t>
            </w:r>
            <w:r w:rsidR="00C80B46">
              <w:rPr>
                <w:rFonts w:cstheme="majorHAnsi"/>
                <w:szCs w:val="24"/>
              </w:rPr>
              <w:t>.</w:t>
            </w:r>
          </w:p>
        </w:tc>
        <w:tc>
          <w:tcPr>
            <w:tcW w:w="1843" w:type="dxa"/>
            <w:vAlign w:val="center"/>
          </w:tcPr>
          <w:p w14:paraId="603B89D2" w14:textId="68DAEC2B" w:rsidR="00995EF6" w:rsidRDefault="009F6EA5" w:rsidP="009F6EA5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Todo el equipo</w:t>
            </w:r>
          </w:p>
        </w:tc>
        <w:tc>
          <w:tcPr>
            <w:tcW w:w="1526" w:type="dxa"/>
            <w:tcBorders>
              <w:right w:val="nil"/>
            </w:tcBorders>
            <w:vAlign w:val="center"/>
          </w:tcPr>
          <w:p w14:paraId="49B22516" w14:textId="388FE7CF" w:rsidR="00995EF6" w:rsidRDefault="009334C8" w:rsidP="009F6EA5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11/11/20</w:t>
            </w:r>
            <w:r w:rsidR="004B3B00">
              <w:rPr>
                <w:rFonts w:cstheme="majorHAnsi"/>
                <w:szCs w:val="24"/>
              </w:rPr>
              <w:t>20</w:t>
            </w:r>
            <w:r>
              <w:rPr>
                <w:rFonts w:cstheme="majorHAnsi"/>
                <w:szCs w:val="24"/>
              </w:rPr>
              <w:t xml:space="preserve"> </w:t>
            </w:r>
            <w:r w:rsidR="001B6A83">
              <w:rPr>
                <w:rFonts w:cstheme="majorHAnsi"/>
                <w:szCs w:val="24"/>
              </w:rPr>
              <w:t>a</w:t>
            </w:r>
            <w:r w:rsidR="00DD672F">
              <w:rPr>
                <w:rFonts w:cstheme="majorHAnsi"/>
                <w:szCs w:val="24"/>
              </w:rPr>
              <w:t xml:space="preserve"> 14/11/20</w:t>
            </w:r>
            <w:r w:rsidR="004B3B00">
              <w:rPr>
                <w:rFonts w:cstheme="majorHAnsi"/>
                <w:szCs w:val="24"/>
              </w:rPr>
              <w:t>20</w:t>
            </w:r>
          </w:p>
        </w:tc>
      </w:tr>
      <w:tr w:rsidR="009D6172" w14:paraId="66769840" w14:textId="77777777" w:rsidTr="00C80B46">
        <w:trPr>
          <w:jc w:val="center"/>
        </w:trPr>
        <w:tc>
          <w:tcPr>
            <w:tcW w:w="1005" w:type="dxa"/>
            <w:tcBorders>
              <w:left w:val="nil"/>
            </w:tcBorders>
            <w:vAlign w:val="center"/>
          </w:tcPr>
          <w:p w14:paraId="4D247D80" w14:textId="75DD0254" w:rsidR="009D6172" w:rsidRDefault="00CD6B96" w:rsidP="00D90828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1.2</w:t>
            </w:r>
          </w:p>
        </w:tc>
        <w:tc>
          <w:tcPr>
            <w:tcW w:w="1689" w:type="dxa"/>
            <w:tcBorders>
              <w:left w:val="nil"/>
            </w:tcBorders>
            <w:vAlign w:val="center"/>
          </w:tcPr>
          <w:p w14:paraId="0BEF862C" w14:textId="07DC917B" w:rsidR="009D6172" w:rsidRDefault="00CD6B96" w:rsidP="009F6EA5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Todo el equipo</w:t>
            </w:r>
          </w:p>
        </w:tc>
        <w:tc>
          <w:tcPr>
            <w:tcW w:w="4110" w:type="dxa"/>
            <w:tcBorders>
              <w:right w:val="nil"/>
            </w:tcBorders>
            <w:vAlign w:val="center"/>
          </w:tcPr>
          <w:p w14:paraId="7EFB0452" w14:textId="5EC0288D" w:rsidR="009D6172" w:rsidRDefault="00CD6B96" w:rsidP="00D90828">
            <w:pPr>
              <w:spacing w:before="20" w:after="20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Revisión del Acta de Constitución</w:t>
            </w:r>
            <w:r w:rsidR="00C80B46">
              <w:rPr>
                <w:rFonts w:cstheme="majorHAnsi"/>
                <w:szCs w:val="24"/>
              </w:rPr>
              <w:t>.</w:t>
            </w:r>
          </w:p>
        </w:tc>
        <w:tc>
          <w:tcPr>
            <w:tcW w:w="1843" w:type="dxa"/>
            <w:vAlign w:val="center"/>
          </w:tcPr>
          <w:p w14:paraId="7EE1C2C9" w14:textId="10B2C8D7" w:rsidR="009D6172" w:rsidRDefault="00CD6B96" w:rsidP="009F6EA5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Todo el equipo</w:t>
            </w:r>
          </w:p>
        </w:tc>
        <w:tc>
          <w:tcPr>
            <w:tcW w:w="1526" w:type="dxa"/>
            <w:tcBorders>
              <w:right w:val="nil"/>
            </w:tcBorders>
            <w:vAlign w:val="center"/>
          </w:tcPr>
          <w:p w14:paraId="35FA82BF" w14:textId="1A374A36" w:rsidR="009D6172" w:rsidRDefault="00CD6B96" w:rsidP="009F6EA5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15/11/2020</w:t>
            </w:r>
          </w:p>
        </w:tc>
      </w:tr>
      <w:tr w:rsidR="00C80B46" w14:paraId="70842E16" w14:textId="77777777" w:rsidTr="5A110F28">
        <w:trPr>
          <w:jc w:val="center"/>
        </w:trPr>
        <w:tc>
          <w:tcPr>
            <w:tcW w:w="1005" w:type="dxa"/>
            <w:tcBorders>
              <w:left w:val="nil"/>
              <w:bottom w:val="nil"/>
            </w:tcBorders>
            <w:vAlign w:val="center"/>
          </w:tcPr>
          <w:p w14:paraId="39EA57E1" w14:textId="49F982C5" w:rsidR="00C80B46" w:rsidRDefault="00C80B46" w:rsidP="00D90828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1.3</w:t>
            </w:r>
          </w:p>
        </w:tc>
        <w:tc>
          <w:tcPr>
            <w:tcW w:w="1689" w:type="dxa"/>
            <w:tcBorders>
              <w:left w:val="nil"/>
              <w:bottom w:val="nil"/>
            </w:tcBorders>
            <w:vAlign w:val="center"/>
          </w:tcPr>
          <w:p w14:paraId="6E3A15F2" w14:textId="69601B3D" w:rsidR="00C80B46" w:rsidRDefault="00C80B46" w:rsidP="009F6EA5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Martín A.G.R.</w:t>
            </w:r>
          </w:p>
        </w:tc>
        <w:tc>
          <w:tcPr>
            <w:tcW w:w="4110" w:type="dxa"/>
            <w:tcBorders>
              <w:bottom w:val="nil"/>
              <w:right w:val="nil"/>
            </w:tcBorders>
            <w:vAlign w:val="center"/>
          </w:tcPr>
          <w:p w14:paraId="4568E27E" w14:textId="4B900A39" w:rsidR="00C80B46" w:rsidRDefault="00C80B46" w:rsidP="00D90828">
            <w:pPr>
              <w:spacing w:before="20" w:after="20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Realización de plantilla y estructura del documento.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63C5E618" w14:textId="28C88144" w:rsidR="00C80B46" w:rsidRDefault="0057106F" w:rsidP="009F6EA5">
            <w:pPr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Todo el equipo</w:t>
            </w:r>
          </w:p>
        </w:tc>
        <w:tc>
          <w:tcPr>
            <w:tcW w:w="1526" w:type="dxa"/>
            <w:tcBorders>
              <w:bottom w:val="nil"/>
              <w:right w:val="nil"/>
            </w:tcBorders>
            <w:vAlign w:val="center"/>
          </w:tcPr>
          <w:p w14:paraId="3A191D42" w14:textId="4BF7A840" w:rsidR="00C80B46" w:rsidRDefault="0057106F" w:rsidP="00E83D51">
            <w:pPr>
              <w:keepNext/>
              <w:spacing w:before="20" w:after="20"/>
              <w:jc w:val="center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17/11/2020</w:t>
            </w:r>
          </w:p>
        </w:tc>
      </w:tr>
    </w:tbl>
    <w:p w14:paraId="5494575A" w14:textId="0B28087A" w:rsidR="00E83D51" w:rsidRPr="00E83D51" w:rsidRDefault="00E83D51" w:rsidP="00E83D51">
      <w:pPr>
        <w:pStyle w:val="Descripcin"/>
        <w:spacing w:before="120"/>
        <w:jc w:val="center"/>
        <w:rPr>
          <w:color w:val="auto"/>
        </w:rPr>
      </w:pPr>
      <w:r w:rsidRPr="00E83D51">
        <w:rPr>
          <w:color w:val="auto"/>
        </w:rPr>
        <w:t xml:space="preserve">Tabla </w:t>
      </w:r>
      <w:r w:rsidRPr="00E83D51">
        <w:rPr>
          <w:color w:val="auto"/>
        </w:rPr>
        <w:fldChar w:fldCharType="begin"/>
      </w:r>
      <w:r w:rsidRPr="00E83D51">
        <w:rPr>
          <w:color w:val="auto"/>
        </w:rPr>
        <w:instrText xml:space="preserve"> SEQ Tabla \* ARABIC </w:instrText>
      </w:r>
      <w:r w:rsidRPr="00E83D51">
        <w:rPr>
          <w:color w:val="auto"/>
        </w:rPr>
        <w:fldChar w:fldCharType="separate"/>
      </w:r>
      <w:r w:rsidR="007C0463">
        <w:rPr>
          <w:noProof/>
          <w:color w:val="auto"/>
        </w:rPr>
        <w:t>14</w:t>
      </w:r>
      <w:r w:rsidRPr="00E83D51">
        <w:rPr>
          <w:color w:val="auto"/>
        </w:rPr>
        <w:fldChar w:fldCharType="end"/>
      </w:r>
      <w:r w:rsidRPr="00E83D51">
        <w:rPr>
          <w:color w:val="auto"/>
        </w:rPr>
        <w:t>: Control de versiones</w:t>
      </w:r>
    </w:p>
    <w:p w14:paraId="6A700BFD" w14:textId="2907A63F" w:rsidR="00417201" w:rsidRDefault="00267B64" w:rsidP="5A110F28">
      <w:pPr>
        <w:pStyle w:val="Ttulo1"/>
        <w:numPr>
          <w:ilvl w:val="0"/>
          <w:numId w:val="0"/>
        </w:numPr>
        <w:ind w:left="142"/>
      </w:pPr>
      <w:bookmarkStart w:id="52" w:name="_Toc57301087"/>
      <w:r>
        <w:t>Anexo III</w:t>
      </w:r>
      <w:r w:rsidR="008A7D65">
        <w:t>:</w:t>
      </w:r>
      <w:r w:rsidR="00342700">
        <w:t xml:space="preserve"> Acta de reuniones</w:t>
      </w:r>
      <w:bookmarkEnd w:id="52"/>
    </w:p>
    <w:p w14:paraId="4230E758" w14:textId="5F06229B" w:rsidR="005600A2" w:rsidRDefault="00995AEF" w:rsidP="005718D5">
      <w:pPr>
        <w:pStyle w:val="Ttulo2"/>
        <w:numPr>
          <w:ilvl w:val="1"/>
          <w:numId w:val="0"/>
        </w:numPr>
        <w:ind w:left="828"/>
      </w:pPr>
      <w:bookmarkStart w:id="53" w:name="_Toc57301088"/>
      <w:r>
        <w:t>A</w:t>
      </w:r>
      <w:r w:rsidR="005718D5">
        <w:t>cta 03/11/2020</w:t>
      </w:r>
      <w:r w:rsidR="1A0297EA">
        <w:t xml:space="preserve"> - Reunión de organización TE2</w:t>
      </w:r>
      <w:bookmarkEnd w:id="53"/>
    </w:p>
    <w:p w14:paraId="49C0229D" w14:textId="6C458761" w:rsidR="00335E19" w:rsidRDefault="00465ED0" w:rsidP="00335E19">
      <w:pPr>
        <w:jc w:val="both"/>
      </w:pPr>
      <w:r w:rsidRPr="0078494A">
        <w:rPr>
          <w:i/>
          <w:iCs/>
          <w:color w:val="808080" w:themeColor="background1" w:themeShade="80"/>
        </w:rPr>
        <w:t>Orden del día</w:t>
      </w:r>
      <w:r w:rsidRPr="0078494A">
        <w:rPr>
          <w:color w:val="808080" w:themeColor="background1" w:themeShade="80"/>
        </w:rPr>
        <w:t>:</w:t>
      </w:r>
      <w:r>
        <w:t xml:space="preserve"> </w:t>
      </w:r>
      <w:r w:rsidR="00335E19">
        <w:t>En esta reunión se pretende realizar un estudio previo del Acta de Constitución, así como una primera asignación de tareas de cara a la próxima reunión con el patrocinador.</w:t>
      </w:r>
    </w:p>
    <w:p w14:paraId="5646D40F" w14:textId="5D8D8B28" w:rsidR="6ED3925F" w:rsidRPr="00335E19" w:rsidRDefault="00335E19" w:rsidP="00335E19">
      <w:pPr>
        <w:jc w:val="both"/>
        <w:rPr>
          <w:rFonts w:eastAsiaTheme="majorEastAsia" w:cstheme="majorBidi"/>
        </w:rPr>
      </w:pPr>
      <w:r>
        <w:t xml:space="preserve">Se empezará con una evaluación de diez minutos del último proyecto, TE1, con el objetivo de reforzar las lecciones aprendidas. Se continuará con </w:t>
      </w:r>
      <w:r w:rsidR="00F20011">
        <w:t>cuarenta</w:t>
      </w:r>
      <w:r w:rsidR="6E41303A">
        <w:t xml:space="preserve"> minutos</w:t>
      </w:r>
      <w:r>
        <w:t xml:space="preserve"> de análisis del documento y puesta en situación con respecto al TE2; seguido de una hora de reparto de tareas.</w:t>
      </w:r>
      <w:r w:rsidR="00444E00">
        <w:t xml:space="preserve"> Por tanto, </w:t>
      </w:r>
      <w:r w:rsidR="00221D42">
        <w:t>se</w:t>
      </w:r>
      <w:r w:rsidR="00444E00">
        <w:t xml:space="preserve"> invertirá una hora y 50 minutos en la realización de la reunión.</w:t>
      </w:r>
      <w:r>
        <w:t xml:space="preserve"> </w:t>
      </w:r>
    </w:p>
    <w:tbl>
      <w:tblPr>
        <w:tblStyle w:val="Tablaconcuadrcula"/>
        <w:tblW w:w="10349" w:type="dxa"/>
        <w:tblInd w:w="-431" w:type="dxa"/>
        <w:tblLayout w:type="fixed"/>
        <w:tblLook w:val="06A0" w:firstRow="1" w:lastRow="0" w:firstColumn="1" w:lastColumn="0" w:noHBand="1" w:noVBand="1"/>
      </w:tblPr>
      <w:tblGrid>
        <w:gridCol w:w="3403"/>
        <w:gridCol w:w="1134"/>
        <w:gridCol w:w="2835"/>
        <w:gridCol w:w="2977"/>
      </w:tblGrid>
      <w:tr w:rsidR="00D77906" w14:paraId="40547E35" w14:textId="77777777" w:rsidTr="002A4E37">
        <w:trPr>
          <w:tblHeader/>
        </w:trPr>
        <w:tc>
          <w:tcPr>
            <w:tcW w:w="3403" w:type="dxa"/>
            <w:tcBorders>
              <w:top w:val="nil"/>
              <w:left w:val="nil"/>
            </w:tcBorders>
            <w:shd w:val="clear" w:color="auto" w:fill="C6D9F1" w:themeFill="text2" w:themeFillTint="33"/>
            <w:vAlign w:val="center"/>
          </w:tcPr>
          <w:p w14:paraId="6548A58E" w14:textId="35C27605" w:rsidR="00355A46" w:rsidRPr="004641CA" w:rsidRDefault="5A773B58" w:rsidP="004641CA">
            <w:pPr>
              <w:spacing w:before="40" w:afterLines="40" w:after="96"/>
              <w:jc w:val="center"/>
              <w:rPr>
                <w:u w:val="single"/>
              </w:rPr>
            </w:pPr>
            <w:r w:rsidRPr="5CB00595">
              <w:rPr>
                <w:u w:val="single"/>
              </w:rPr>
              <w:t>Convocados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C6D9F1" w:themeFill="text2" w:themeFillTint="33"/>
            <w:vAlign w:val="center"/>
          </w:tcPr>
          <w:p w14:paraId="78450709" w14:textId="059F9197" w:rsidR="00355A46" w:rsidRPr="004641CA" w:rsidRDefault="00355A46" w:rsidP="004641CA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Empresa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C6D9F1" w:themeFill="text2" w:themeFillTint="33"/>
          </w:tcPr>
          <w:p w14:paraId="04E5F053" w14:textId="2FD4BD9B" w:rsidR="00355A46" w:rsidRPr="004641CA" w:rsidRDefault="00355A46" w:rsidP="004641CA">
            <w:pPr>
              <w:spacing w:before="40" w:afterLines="40" w:after="96"/>
              <w:jc w:val="center"/>
              <w:rPr>
                <w:u w:val="single"/>
              </w:rPr>
            </w:pPr>
            <w:r>
              <w:rPr>
                <w:u w:val="single"/>
              </w:rPr>
              <w:t>Cargo</w:t>
            </w:r>
          </w:p>
        </w:tc>
        <w:tc>
          <w:tcPr>
            <w:tcW w:w="2977" w:type="dxa"/>
            <w:tcBorders>
              <w:top w:val="nil"/>
              <w:right w:val="nil"/>
            </w:tcBorders>
            <w:shd w:val="clear" w:color="auto" w:fill="C6D9F1" w:themeFill="text2" w:themeFillTint="33"/>
            <w:vAlign w:val="center"/>
          </w:tcPr>
          <w:p w14:paraId="1EAB70FF" w14:textId="1D7A10C1" w:rsidR="00355A46" w:rsidRPr="004641CA" w:rsidRDefault="48C559D6" w:rsidP="004641CA">
            <w:pPr>
              <w:spacing w:before="40" w:afterLines="40" w:after="96"/>
              <w:jc w:val="center"/>
              <w:rPr>
                <w:u w:val="single"/>
              </w:rPr>
            </w:pPr>
            <w:r w:rsidRPr="618376B8">
              <w:rPr>
                <w:u w:val="single"/>
              </w:rPr>
              <w:t>Asistencia (S/N)</w:t>
            </w:r>
          </w:p>
        </w:tc>
      </w:tr>
      <w:tr w:rsidR="0031129C" w14:paraId="412ADE31" w14:textId="77777777" w:rsidTr="6E48D163">
        <w:tc>
          <w:tcPr>
            <w:tcW w:w="3403" w:type="dxa"/>
            <w:tcBorders>
              <w:left w:val="nil"/>
            </w:tcBorders>
          </w:tcPr>
          <w:p w14:paraId="42C51E6D" w14:textId="1C2ADA7C" w:rsidR="00355A46" w:rsidRDefault="00355A46" w:rsidP="004641CA">
            <w:pPr>
              <w:spacing w:before="40" w:afterLines="40" w:after="96"/>
              <w:jc w:val="both"/>
            </w:pPr>
            <w:r>
              <w:t>Franco Sánchez, Pablo</w:t>
            </w:r>
          </w:p>
        </w:tc>
        <w:tc>
          <w:tcPr>
            <w:tcW w:w="1134" w:type="dxa"/>
            <w:vAlign w:val="center"/>
          </w:tcPr>
          <w:p w14:paraId="4534BC26" w14:textId="4409859D" w:rsidR="00355A46" w:rsidRDefault="00355A46" w:rsidP="004641C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835" w:type="dxa"/>
            <w:vAlign w:val="center"/>
          </w:tcPr>
          <w:p w14:paraId="520E43BC" w14:textId="0B5EA08D" w:rsidR="00355A46" w:rsidRDefault="00AE4C25" w:rsidP="00AE4C25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14:paraId="6019807C" w14:textId="7B2D4647" w:rsidR="00355A46" w:rsidRDefault="786E9322" w:rsidP="00624B6D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31129C" w14:paraId="3F8861F6" w14:textId="77777777" w:rsidTr="6E48D163">
        <w:tc>
          <w:tcPr>
            <w:tcW w:w="3403" w:type="dxa"/>
            <w:tcBorders>
              <w:left w:val="nil"/>
            </w:tcBorders>
          </w:tcPr>
          <w:p w14:paraId="18C6FC41" w14:textId="0E157C2D" w:rsidR="00355A46" w:rsidRDefault="00355A46" w:rsidP="004641CA">
            <w:pPr>
              <w:spacing w:before="40" w:afterLines="40" w:after="96"/>
              <w:jc w:val="both"/>
            </w:pPr>
            <w:r>
              <w:t>García Villalobos, Abraham</w:t>
            </w:r>
          </w:p>
        </w:tc>
        <w:tc>
          <w:tcPr>
            <w:tcW w:w="1134" w:type="dxa"/>
            <w:vAlign w:val="center"/>
          </w:tcPr>
          <w:p w14:paraId="4798A79C" w14:textId="09CE8161" w:rsidR="00355A46" w:rsidRDefault="00355A46" w:rsidP="004641C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835" w:type="dxa"/>
            <w:vAlign w:val="center"/>
          </w:tcPr>
          <w:p w14:paraId="30D45450" w14:textId="02D003C2" w:rsidR="00355A46" w:rsidRDefault="00AE4C25" w:rsidP="00AE4C25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14:paraId="4E77E7CA" w14:textId="68CDE739" w:rsidR="00355A46" w:rsidRDefault="692F0BFD" w:rsidP="6E48D163">
            <w:pPr>
              <w:spacing w:before="40" w:afterLines="40" w:after="96" w:line="276" w:lineRule="auto"/>
              <w:jc w:val="center"/>
            </w:pPr>
            <w:r>
              <w:t>S</w:t>
            </w:r>
          </w:p>
        </w:tc>
      </w:tr>
      <w:tr w:rsidR="0031129C" w14:paraId="116AD15B" w14:textId="77777777" w:rsidTr="6E48D163">
        <w:tc>
          <w:tcPr>
            <w:tcW w:w="3403" w:type="dxa"/>
            <w:tcBorders>
              <w:left w:val="nil"/>
            </w:tcBorders>
          </w:tcPr>
          <w:p w14:paraId="2B709387" w14:textId="74BD4A36" w:rsidR="00355A46" w:rsidRDefault="00355A46" w:rsidP="004641CA">
            <w:pPr>
              <w:spacing w:before="40" w:afterLines="40" w:after="96"/>
              <w:jc w:val="both"/>
            </w:pPr>
            <w:r>
              <w:t>Guerrero Romero, Martín Arturo</w:t>
            </w:r>
          </w:p>
        </w:tc>
        <w:tc>
          <w:tcPr>
            <w:tcW w:w="1134" w:type="dxa"/>
            <w:vAlign w:val="center"/>
          </w:tcPr>
          <w:p w14:paraId="5C01B7B6" w14:textId="52462866" w:rsidR="00355A46" w:rsidRDefault="00355A46" w:rsidP="004641C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835" w:type="dxa"/>
            <w:vAlign w:val="center"/>
          </w:tcPr>
          <w:p w14:paraId="291525C3" w14:textId="4DDB4940" w:rsidR="00355A46" w:rsidRDefault="00C27A88" w:rsidP="00AE4C25">
            <w:pPr>
              <w:spacing w:before="40" w:afterLines="40" w:after="96"/>
              <w:jc w:val="center"/>
            </w:pPr>
            <w:r>
              <w:t>Coordinador</w:t>
            </w:r>
            <w:r w:rsidR="00AE4C25">
              <w:t xml:space="preserve"> de reuniones y desarrollador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14:paraId="03C9602D" w14:textId="10FD283A" w:rsidR="00355A46" w:rsidRDefault="1BCED1C9" w:rsidP="00624B6D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31129C" w14:paraId="6D1B2C92" w14:textId="77777777" w:rsidTr="6E48D163">
        <w:tc>
          <w:tcPr>
            <w:tcW w:w="3403" w:type="dxa"/>
            <w:tcBorders>
              <w:left w:val="nil"/>
            </w:tcBorders>
          </w:tcPr>
          <w:p w14:paraId="78EC5ABF" w14:textId="7E9F6C35" w:rsidR="00355A46" w:rsidRDefault="00355A46" w:rsidP="004641CA">
            <w:pPr>
              <w:spacing w:before="40" w:afterLines="40" w:after="96"/>
              <w:jc w:val="both"/>
            </w:pPr>
            <w:r>
              <w:t>Gutiérrez Prieto, Gabriel</w:t>
            </w:r>
          </w:p>
        </w:tc>
        <w:tc>
          <w:tcPr>
            <w:tcW w:w="1134" w:type="dxa"/>
            <w:vAlign w:val="center"/>
          </w:tcPr>
          <w:p w14:paraId="059F86DA" w14:textId="6888B9CD" w:rsidR="00355A46" w:rsidRDefault="00355A46" w:rsidP="004641C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835" w:type="dxa"/>
            <w:vAlign w:val="center"/>
          </w:tcPr>
          <w:p w14:paraId="46BAEB58" w14:textId="6C753EF9" w:rsidR="00355A46" w:rsidRDefault="00685997" w:rsidP="00AE4C25">
            <w:pPr>
              <w:spacing w:before="40" w:afterLines="40" w:after="96"/>
              <w:jc w:val="center"/>
            </w:pPr>
            <w:r>
              <w:t>Secretario y desarrollador</w:t>
            </w:r>
          </w:p>
        </w:tc>
        <w:tc>
          <w:tcPr>
            <w:tcW w:w="2977" w:type="dxa"/>
            <w:tcBorders>
              <w:right w:val="nil"/>
            </w:tcBorders>
            <w:vAlign w:val="center"/>
          </w:tcPr>
          <w:p w14:paraId="56009EAB" w14:textId="2EDA6457" w:rsidR="00355A46" w:rsidRDefault="29440F8D" w:rsidP="00624B6D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A53766" w14:paraId="4CD56EBD" w14:textId="77777777" w:rsidTr="6E48D163">
        <w:tc>
          <w:tcPr>
            <w:tcW w:w="3403" w:type="dxa"/>
            <w:tcBorders>
              <w:left w:val="nil"/>
              <w:bottom w:val="single" w:sz="4" w:space="0" w:color="auto"/>
            </w:tcBorders>
          </w:tcPr>
          <w:p w14:paraId="3CF2CA5E" w14:textId="08163C98" w:rsidR="00355A46" w:rsidRDefault="00355A46" w:rsidP="004641CA">
            <w:pPr>
              <w:spacing w:before="40" w:afterLines="40" w:after="96"/>
              <w:jc w:val="both"/>
            </w:pPr>
            <w:r>
              <w:t>Lopez, Thibaut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F46E71C" w14:textId="604CEB20" w:rsidR="00355A46" w:rsidRDefault="00355A46" w:rsidP="004641C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60987C1" w14:textId="7B6E39A1" w:rsidR="00355A46" w:rsidRDefault="00C27A88" w:rsidP="00AE4C25">
            <w:pPr>
              <w:spacing w:before="40" w:afterLines="40" w:after="96"/>
              <w:jc w:val="center"/>
            </w:pPr>
            <w:r>
              <w:t>Gerente</w:t>
            </w:r>
            <w:r w:rsidR="00AE4C25">
              <w:t xml:space="preserve"> y desarrollador</w:t>
            </w:r>
          </w:p>
        </w:tc>
        <w:tc>
          <w:tcPr>
            <w:tcW w:w="2977" w:type="dxa"/>
            <w:tcBorders>
              <w:bottom w:val="single" w:sz="4" w:space="0" w:color="auto"/>
              <w:right w:val="nil"/>
            </w:tcBorders>
            <w:vAlign w:val="center"/>
          </w:tcPr>
          <w:p w14:paraId="1AC922E5" w14:textId="5051AFB7" w:rsidR="00355A46" w:rsidRDefault="33A36E6F" w:rsidP="00624B6D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A53766" w14:paraId="7D3A0476" w14:textId="77777777" w:rsidTr="6E48D163">
        <w:tc>
          <w:tcPr>
            <w:tcW w:w="3403" w:type="dxa"/>
            <w:tcBorders>
              <w:left w:val="nil"/>
              <w:bottom w:val="nil"/>
            </w:tcBorders>
          </w:tcPr>
          <w:p w14:paraId="446DADDF" w14:textId="4B991671" w:rsidR="00355A46" w:rsidRDefault="00355A46" w:rsidP="004641CA">
            <w:pPr>
              <w:spacing w:before="40" w:afterLines="40" w:after="96"/>
              <w:jc w:val="both"/>
            </w:pPr>
            <w:r>
              <w:t>Soto Ponce, David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1D1975FB" w14:textId="01E51BEC" w:rsidR="00355A46" w:rsidRDefault="00355A46" w:rsidP="004641C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14:paraId="49E2AC63" w14:textId="6D839430" w:rsidR="00355A46" w:rsidRDefault="00685997" w:rsidP="00AE4C25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2977" w:type="dxa"/>
            <w:tcBorders>
              <w:bottom w:val="nil"/>
              <w:right w:val="nil"/>
            </w:tcBorders>
            <w:vAlign w:val="center"/>
          </w:tcPr>
          <w:p w14:paraId="03AA80E6" w14:textId="18376680" w:rsidR="00355A46" w:rsidRDefault="19E4C7C5" w:rsidP="00716310">
            <w:pPr>
              <w:keepNext/>
              <w:spacing w:before="40" w:afterLines="40" w:after="96"/>
              <w:jc w:val="center"/>
            </w:pPr>
            <w:r>
              <w:t>S</w:t>
            </w:r>
          </w:p>
        </w:tc>
      </w:tr>
    </w:tbl>
    <w:p w14:paraId="272A96F4" w14:textId="23B4E212" w:rsidR="00716310" w:rsidRPr="00716310" w:rsidRDefault="00716310" w:rsidP="00716310">
      <w:pPr>
        <w:pStyle w:val="Descripcin"/>
        <w:spacing w:before="120"/>
        <w:jc w:val="center"/>
        <w:rPr>
          <w:color w:val="auto"/>
        </w:rPr>
      </w:pPr>
      <w:r w:rsidRPr="00716310">
        <w:rPr>
          <w:color w:val="auto"/>
        </w:rPr>
        <w:t xml:space="preserve">Tabla </w:t>
      </w:r>
      <w:r w:rsidRPr="00716310">
        <w:rPr>
          <w:color w:val="auto"/>
        </w:rPr>
        <w:fldChar w:fldCharType="begin"/>
      </w:r>
      <w:r w:rsidRPr="00716310">
        <w:rPr>
          <w:color w:val="auto"/>
        </w:rPr>
        <w:instrText xml:space="preserve"> SEQ Tabla \* ARABIC </w:instrText>
      </w:r>
      <w:r w:rsidRPr="00716310">
        <w:rPr>
          <w:color w:val="auto"/>
        </w:rPr>
        <w:fldChar w:fldCharType="separate"/>
      </w:r>
      <w:r w:rsidR="007C0463">
        <w:rPr>
          <w:noProof/>
          <w:color w:val="auto"/>
        </w:rPr>
        <w:t>15</w:t>
      </w:r>
      <w:r w:rsidRPr="00716310">
        <w:rPr>
          <w:color w:val="auto"/>
        </w:rPr>
        <w:fldChar w:fldCharType="end"/>
      </w:r>
      <w:r w:rsidRPr="00716310">
        <w:rPr>
          <w:color w:val="auto"/>
        </w:rPr>
        <w:t>: Convocatoria y asistencia a la reunión del 03/11/2020</w:t>
      </w:r>
    </w:p>
    <w:p w14:paraId="2F3C77F9" w14:textId="78C40952" w:rsidR="668BE8F4" w:rsidRDefault="00183E35" w:rsidP="00033E31">
      <w:pPr>
        <w:spacing w:before="120" w:after="120"/>
        <w:jc w:val="both"/>
      </w:pPr>
      <w:r w:rsidRPr="0078494A">
        <w:rPr>
          <w:i/>
          <w:iCs/>
          <w:color w:val="808080" w:themeColor="background1" w:themeShade="80"/>
        </w:rPr>
        <w:t>Desarrollo y acuerdos:</w:t>
      </w:r>
      <w:r>
        <w:t xml:space="preserve"> </w:t>
      </w:r>
      <w:r w:rsidR="668BE8F4">
        <w:t xml:space="preserve">El orden del día se ha seguido con desvíos mínimos. El equipo </w:t>
      </w:r>
      <w:r w:rsidR="7D464964">
        <w:t>recordaba bastante bien las lecciones aprendidas durante el TE1</w:t>
      </w:r>
      <w:r w:rsidR="46703515">
        <w:t>, por lo que se pasó directamente al análisis del próximo entregable, el Acta de Constitución.</w:t>
      </w:r>
    </w:p>
    <w:p w14:paraId="58210198" w14:textId="2B93F62D" w:rsidR="005E75D5" w:rsidRPr="005E75D5" w:rsidRDefault="46483A55" w:rsidP="00362DD9">
      <w:pPr>
        <w:spacing w:after="120"/>
        <w:jc w:val="both"/>
      </w:pPr>
      <w:r>
        <w:t xml:space="preserve">Durante el análisis se decidió </w:t>
      </w:r>
      <w:r w:rsidR="4B6C99C3">
        <w:t>hacer un reparto de las tareas</w:t>
      </w:r>
      <w:r w:rsidR="2F1EE2C6">
        <w:t xml:space="preserve"> en base a lo conocido. La discusión general giró alrededor de cómo se iba a realizar el sistema</w:t>
      </w:r>
      <w:r w:rsidR="005B690D">
        <w:t xml:space="preserve"> software requerido por la organización solicitante</w:t>
      </w:r>
      <w:r w:rsidR="7FEF26DF">
        <w:t>, para luego</w:t>
      </w:r>
      <w:r w:rsidR="159C5826">
        <w:t xml:space="preserve"> dedicar </w:t>
      </w:r>
      <w:r w:rsidR="16555F7A">
        <w:t>más de una hora a decidir algunos de los requisitos.</w:t>
      </w:r>
    </w:p>
    <w:p w14:paraId="09EA351D" w14:textId="6AB434AD" w:rsidR="001604DB" w:rsidRPr="001604DB" w:rsidRDefault="3F70B2D9" w:rsidP="00362DD9">
      <w:pPr>
        <w:spacing w:after="120"/>
        <w:jc w:val="both"/>
      </w:pPr>
      <w:r>
        <w:t>Se llegaron a los siguientes acuerdos</w:t>
      </w:r>
      <w:r w:rsidR="28C4B325">
        <w:t>:</w:t>
      </w:r>
    </w:p>
    <w:p w14:paraId="7A6E491A" w14:textId="1B3608FD" w:rsidR="00326B40" w:rsidRDefault="28C4B325" w:rsidP="00FD0B5E">
      <w:pPr>
        <w:pStyle w:val="Prrafodelista"/>
        <w:numPr>
          <w:ilvl w:val="2"/>
          <w:numId w:val="12"/>
        </w:numPr>
        <w:ind w:left="567"/>
        <w:jc w:val="both"/>
        <w:rPr>
          <w:rFonts w:eastAsiaTheme="majorEastAsia" w:cstheme="majorBidi"/>
        </w:rPr>
      </w:pPr>
      <w:r>
        <w:t xml:space="preserve">Coronagym </w:t>
      </w:r>
      <w:r w:rsidR="135EEC7E">
        <w:t>será el nombre de la aplicación.</w:t>
      </w:r>
    </w:p>
    <w:p w14:paraId="40C50752" w14:textId="7C095F37" w:rsidR="006A5E86" w:rsidRDefault="005003DA" w:rsidP="00FD0B5E">
      <w:pPr>
        <w:pStyle w:val="Prrafodelista"/>
        <w:numPr>
          <w:ilvl w:val="2"/>
          <w:numId w:val="12"/>
        </w:numPr>
        <w:ind w:left="567"/>
        <w:jc w:val="both"/>
      </w:pPr>
      <w:r>
        <w:t>Los distintos apartados del</w:t>
      </w:r>
      <w:r w:rsidR="135EEC7E">
        <w:t xml:space="preserve"> Acta de Constitución ha</w:t>
      </w:r>
      <w:r>
        <w:t>n</w:t>
      </w:r>
      <w:r w:rsidR="135EEC7E">
        <w:t xml:space="preserve"> quedado repartid</w:t>
      </w:r>
      <w:r>
        <w:t>os</w:t>
      </w:r>
      <w:r w:rsidR="135EEC7E">
        <w:t xml:space="preserve"> y todos los miembros</w:t>
      </w:r>
      <w:r>
        <w:t xml:space="preserve"> del equipo de trabajo</w:t>
      </w:r>
      <w:r w:rsidR="135EEC7E">
        <w:t xml:space="preserve"> están de acuerdo con el reparto realizado.</w:t>
      </w:r>
    </w:p>
    <w:p w14:paraId="694B45C3" w14:textId="49691645" w:rsidR="5D929849" w:rsidRDefault="4D584379" w:rsidP="00FD0B5E">
      <w:pPr>
        <w:pStyle w:val="Prrafodelista"/>
        <w:numPr>
          <w:ilvl w:val="2"/>
          <w:numId w:val="12"/>
        </w:numPr>
        <w:spacing w:after="120"/>
        <w:ind w:left="567" w:hanging="357"/>
        <w:jc w:val="both"/>
      </w:pPr>
      <w:r>
        <w:t>La aplicación se realizará sobre WordPress.</w:t>
      </w:r>
    </w:p>
    <w:p w14:paraId="11D90EE1" w14:textId="518ED7FF" w:rsidR="5A110F28" w:rsidRDefault="00CD038A" w:rsidP="00183E35">
      <w:pPr>
        <w:jc w:val="both"/>
      </w:pPr>
      <w:r>
        <w:rPr>
          <w:i/>
          <w:iCs/>
          <w:noProof/>
          <w:color w:val="FFFFFF" w:themeColor="background1"/>
        </w:rPr>
        <w:drawing>
          <wp:anchor distT="0" distB="0" distL="114300" distR="114300" simplePos="0" relativeHeight="251658245" behindDoc="0" locked="0" layoutInCell="1" allowOverlap="1" wp14:anchorId="4E5082A1" wp14:editId="47C507DF">
            <wp:simplePos x="0" y="0"/>
            <wp:positionH relativeFrom="column">
              <wp:posOffset>1644992</wp:posOffset>
            </wp:positionH>
            <wp:positionV relativeFrom="paragraph">
              <wp:posOffset>519626</wp:posOffset>
            </wp:positionV>
            <wp:extent cx="384175" cy="468630"/>
            <wp:effectExtent l="0" t="0" r="0" b="7620"/>
            <wp:wrapSquare wrapText="bothSides"/>
            <wp:docPr id="7" name="Imagen 7" descr="Imagen que contiene competencia de atletismo, baloncesto, deporte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competencia de atletismo, baloncesto, deporte, tabla&#10;&#10;Descripción generada automáticamente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E35" w:rsidRPr="0078494A">
        <w:rPr>
          <w:i/>
          <w:iCs/>
          <w:color w:val="808080" w:themeColor="background1" w:themeShade="80"/>
        </w:rPr>
        <w:t>Puntos pendientes:</w:t>
      </w:r>
      <w:r w:rsidR="00183E35">
        <w:t xml:space="preserve"> </w:t>
      </w:r>
      <w:r w:rsidR="26BD9D14">
        <w:t>Sin la confirmación del patrocinador, existen ciertos apartados del Acta de Constitución que clarificar. En la reunión con el patrocinador se hará un reparto definitiv</w:t>
      </w:r>
      <w:r w:rsidR="25B81100">
        <w:t>o del trabajo.</w:t>
      </w:r>
    </w:p>
    <w:p w14:paraId="5A1E3705" w14:textId="729176FE" w:rsidR="005027CF" w:rsidRPr="005027CF" w:rsidRDefault="005027CF" w:rsidP="00CD038A">
      <w:pPr>
        <w:spacing w:before="360" w:after="360"/>
        <w:rPr>
          <w:i/>
          <w:iCs/>
          <w:color w:val="808080" w:themeColor="background1" w:themeShade="80"/>
        </w:rPr>
      </w:pPr>
      <w:r w:rsidRPr="005027CF">
        <w:rPr>
          <w:i/>
          <w:iCs/>
          <w:color w:val="808080" w:themeColor="background1" w:themeShade="80"/>
        </w:rPr>
        <w:t>Firma del secretario:</w:t>
      </w:r>
      <w:r w:rsidR="00CD038A" w:rsidRPr="00CD038A">
        <w:rPr>
          <w:i/>
          <w:iCs/>
          <w:noProof/>
          <w:color w:val="FFFFFF" w:themeColor="background1"/>
        </w:rPr>
        <w:t xml:space="preserve"> </w:t>
      </w:r>
    </w:p>
    <w:p w14:paraId="54A32E14" w14:textId="3F074D50" w:rsidR="34E5742E" w:rsidRPr="00D750FE" w:rsidRDefault="00D750FE" w:rsidP="00D750FE">
      <w:pPr>
        <w:jc w:val="both"/>
        <w:rPr>
          <w:szCs w:val="24"/>
        </w:rPr>
      </w:pPr>
      <w:r w:rsidRPr="0078494A">
        <w:rPr>
          <w:i/>
          <w:iCs/>
          <w:color w:val="808080" w:themeColor="background1" w:themeShade="80"/>
          <w:szCs w:val="24"/>
        </w:rPr>
        <w:t>Próximas reuniones:</w:t>
      </w:r>
      <w:r>
        <w:rPr>
          <w:szCs w:val="24"/>
        </w:rPr>
        <w:t xml:space="preserve"> A </w:t>
      </w:r>
      <w:r w:rsidR="00C00B40">
        <w:rPr>
          <w:szCs w:val="24"/>
        </w:rPr>
        <w:t>continuación,</w:t>
      </w:r>
      <w:r w:rsidR="00B42F64">
        <w:rPr>
          <w:szCs w:val="24"/>
        </w:rPr>
        <w:t xml:space="preserve"> se deta</w:t>
      </w:r>
      <w:r w:rsidR="00692C59">
        <w:rPr>
          <w:szCs w:val="24"/>
        </w:rPr>
        <w:t>lla en una tabla</w:t>
      </w:r>
      <w:r w:rsidR="005A0DC7">
        <w:rPr>
          <w:szCs w:val="24"/>
        </w:rPr>
        <w:t xml:space="preserve"> los motivos y fechas de las próximas reuniones</w:t>
      </w:r>
      <w:r w:rsidR="00707A52">
        <w:rPr>
          <w:szCs w:val="24"/>
        </w:rPr>
        <w:t xml:space="preserve"> antes de la entrega del próximo hito</w:t>
      </w:r>
      <w:r w:rsidR="00C00B40">
        <w:rPr>
          <w:szCs w:val="24"/>
        </w:rPr>
        <w:t>:</w:t>
      </w:r>
    </w:p>
    <w:tbl>
      <w:tblPr>
        <w:tblStyle w:val="Tablaconcuadrcula"/>
        <w:tblW w:w="9750" w:type="dxa"/>
        <w:tblLayout w:type="fixed"/>
        <w:tblLook w:val="06A0" w:firstRow="1" w:lastRow="0" w:firstColumn="1" w:lastColumn="0" w:noHBand="1" w:noVBand="1"/>
      </w:tblPr>
      <w:tblGrid>
        <w:gridCol w:w="1696"/>
        <w:gridCol w:w="8054"/>
      </w:tblGrid>
      <w:tr w:rsidR="5A110F28" w14:paraId="032D087E" w14:textId="77777777" w:rsidTr="00F74256">
        <w:trPr>
          <w:tblHeader/>
        </w:trPr>
        <w:tc>
          <w:tcPr>
            <w:tcW w:w="1696" w:type="dxa"/>
            <w:tcBorders>
              <w:top w:val="nil"/>
              <w:left w:val="nil"/>
            </w:tcBorders>
            <w:shd w:val="clear" w:color="auto" w:fill="C6D9F1" w:themeFill="text2" w:themeFillTint="33"/>
          </w:tcPr>
          <w:p w14:paraId="20E87DA5" w14:textId="5C26C98A" w:rsidR="5A110F28" w:rsidRDefault="5A110F28" w:rsidP="00FE5F74">
            <w:pPr>
              <w:spacing w:before="40" w:after="40"/>
              <w:jc w:val="center"/>
            </w:pPr>
            <w:r>
              <w:t>Fecha</w:t>
            </w:r>
          </w:p>
        </w:tc>
        <w:tc>
          <w:tcPr>
            <w:tcW w:w="8054" w:type="dxa"/>
            <w:tcBorders>
              <w:top w:val="nil"/>
              <w:right w:val="nil"/>
            </w:tcBorders>
            <w:shd w:val="clear" w:color="auto" w:fill="C6D9F1" w:themeFill="text2" w:themeFillTint="33"/>
          </w:tcPr>
          <w:p w14:paraId="54C11C1E" w14:textId="21D9CCA3" w:rsidR="6D0E036C" w:rsidRDefault="6D0E036C" w:rsidP="00FE5F74">
            <w:pPr>
              <w:spacing w:before="40" w:after="40"/>
              <w:jc w:val="center"/>
            </w:pPr>
            <w:r>
              <w:t>Motivo</w:t>
            </w:r>
          </w:p>
        </w:tc>
      </w:tr>
      <w:tr w:rsidR="5A110F28" w14:paraId="3F74E0B3" w14:textId="77777777" w:rsidTr="00FE5F74">
        <w:tc>
          <w:tcPr>
            <w:tcW w:w="1696" w:type="dxa"/>
            <w:tcBorders>
              <w:left w:val="nil"/>
              <w:bottom w:val="single" w:sz="4" w:space="0" w:color="auto"/>
            </w:tcBorders>
          </w:tcPr>
          <w:p w14:paraId="3EF9B099" w14:textId="0FDF3E55" w:rsidR="0EAE8BA0" w:rsidRDefault="0EAE8BA0" w:rsidP="00FE5F74">
            <w:pPr>
              <w:spacing w:before="40" w:after="40"/>
              <w:jc w:val="both"/>
            </w:pPr>
            <w:r>
              <w:t>12/11/2020</w:t>
            </w:r>
          </w:p>
        </w:tc>
        <w:tc>
          <w:tcPr>
            <w:tcW w:w="8054" w:type="dxa"/>
            <w:tcBorders>
              <w:bottom w:val="single" w:sz="4" w:space="0" w:color="auto"/>
              <w:right w:val="nil"/>
            </w:tcBorders>
          </w:tcPr>
          <w:p w14:paraId="237643B9" w14:textId="00003C9F" w:rsidR="0EAE8BA0" w:rsidRDefault="0EAE8BA0" w:rsidP="00FE5F74">
            <w:pPr>
              <w:spacing w:before="40" w:after="40"/>
              <w:jc w:val="both"/>
            </w:pPr>
            <w:r>
              <w:t xml:space="preserve">Reunión con el patrocinador y concreción del </w:t>
            </w:r>
            <w:r w:rsidR="02E9C31C">
              <w:t>Acta de Constitución.</w:t>
            </w:r>
          </w:p>
        </w:tc>
      </w:tr>
      <w:tr w:rsidR="5A110F28" w14:paraId="5031E708" w14:textId="77777777" w:rsidTr="00FE5F74">
        <w:tc>
          <w:tcPr>
            <w:tcW w:w="1696" w:type="dxa"/>
            <w:tcBorders>
              <w:left w:val="nil"/>
              <w:bottom w:val="nil"/>
            </w:tcBorders>
          </w:tcPr>
          <w:p w14:paraId="3C7A86D9" w14:textId="556753DE" w:rsidR="0AB78491" w:rsidRDefault="0AB78491" w:rsidP="00FE5F74">
            <w:pPr>
              <w:spacing w:before="40" w:after="40"/>
              <w:jc w:val="both"/>
            </w:pPr>
            <w:r>
              <w:t>15/11/2020</w:t>
            </w:r>
          </w:p>
        </w:tc>
        <w:tc>
          <w:tcPr>
            <w:tcW w:w="8054" w:type="dxa"/>
            <w:tcBorders>
              <w:bottom w:val="nil"/>
              <w:right w:val="nil"/>
            </w:tcBorders>
          </w:tcPr>
          <w:p w14:paraId="78046385" w14:textId="5C0F6796" w:rsidR="0AB78491" w:rsidRDefault="0AB78491" w:rsidP="0027259C">
            <w:pPr>
              <w:keepNext/>
              <w:spacing w:before="40" w:after="40"/>
              <w:jc w:val="both"/>
            </w:pPr>
            <w:r>
              <w:t>Reunión del equipo de trabajo para revisar los documentos.</w:t>
            </w:r>
          </w:p>
        </w:tc>
      </w:tr>
    </w:tbl>
    <w:p w14:paraId="28C691AF" w14:textId="17D5E6A2" w:rsidR="0027259C" w:rsidRPr="0027259C" w:rsidRDefault="0027259C" w:rsidP="0027259C">
      <w:pPr>
        <w:pStyle w:val="Descripcin"/>
        <w:spacing w:before="120"/>
        <w:jc w:val="center"/>
        <w:rPr>
          <w:color w:val="auto"/>
        </w:rPr>
      </w:pPr>
      <w:r w:rsidRPr="0027259C">
        <w:rPr>
          <w:color w:val="auto"/>
        </w:rPr>
        <w:t xml:space="preserve">Tabla </w:t>
      </w:r>
      <w:r w:rsidRPr="0027259C">
        <w:rPr>
          <w:color w:val="auto"/>
        </w:rPr>
        <w:fldChar w:fldCharType="begin"/>
      </w:r>
      <w:r w:rsidRPr="0027259C">
        <w:rPr>
          <w:color w:val="auto"/>
        </w:rPr>
        <w:instrText xml:space="preserve"> SEQ Tabla \* ARABIC </w:instrText>
      </w:r>
      <w:r w:rsidRPr="0027259C">
        <w:rPr>
          <w:color w:val="auto"/>
        </w:rPr>
        <w:fldChar w:fldCharType="separate"/>
      </w:r>
      <w:r w:rsidR="007C0463">
        <w:rPr>
          <w:noProof/>
          <w:color w:val="auto"/>
        </w:rPr>
        <w:t>16</w:t>
      </w:r>
      <w:r w:rsidRPr="0027259C">
        <w:rPr>
          <w:color w:val="auto"/>
        </w:rPr>
        <w:fldChar w:fldCharType="end"/>
      </w:r>
      <w:r w:rsidRPr="0027259C">
        <w:rPr>
          <w:color w:val="auto"/>
        </w:rPr>
        <w:t>: Próximas reuniones (03/11/2020)</w:t>
      </w:r>
    </w:p>
    <w:p w14:paraId="11C3996F" w14:textId="3E9FB450" w:rsidR="2F35A4D8" w:rsidRDefault="004857CE" w:rsidP="009F0BD3">
      <w:pPr>
        <w:pStyle w:val="Ttulo2"/>
        <w:numPr>
          <w:ilvl w:val="1"/>
          <w:numId w:val="0"/>
        </w:numPr>
        <w:spacing w:before="360"/>
        <w:ind w:left="828"/>
      </w:pPr>
      <w:bookmarkStart w:id="54" w:name="_Toc57301089"/>
      <w:r>
        <w:t>Acta 12/11/2020</w:t>
      </w:r>
      <w:r w:rsidR="37365ABD">
        <w:t xml:space="preserve"> - Reunión con el patrocinador para el Acta de Constitución</w:t>
      </w:r>
      <w:bookmarkEnd w:id="54"/>
    </w:p>
    <w:p w14:paraId="0BEE2ADD" w14:textId="27223714" w:rsidR="006F5913" w:rsidRPr="006F5913" w:rsidRDefault="10194221" w:rsidP="682888DA">
      <w:pPr>
        <w:jc w:val="both"/>
      </w:pPr>
      <w:r w:rsidRPr="682888DA">
        <w:rPr>
          <w:i/>
          <w:iCs/>
          <w:color w:val="808080" w:themeColor="background1" w:themeShade="80"/>
        </w:rPr>
        <w:t>Orden del día</w:t>
      </w:r>
      <w:r w:rsidRPr="682888DA">
        <w:rPr>
          <w:color w:val="808080" w:themeColor="background1" w:themeShade="80"/>
        </w:rPr>
        <w:t>:</w:t>
      </w:r>
      <w:r>
        <w:t xml:space="preserve"> En esta reunión se pretende </w:t>
      </w:r>
      <w:r w:rsidR="190E21B6">
        <w:t xml:space="preserve">concretar el </w:t>
      </w:r>
      <w:r>
        <w:t>Acta de Constitución</w:t>
      </w:r>
      <w:r w:rsidR="190E21B6">
        <w:t xml:space="preserve"> y cerrar el reparto</w:t>
      </w:r>
      <w:r>
        <w:t xml:space="preserve"> de tareas.</w:t>
      </w:r>
    </w:p>
    <w:p w14:paraId="67163BE9" w14:textId="6B1AF5B2" w:rsidR="006F5913" w:rsidRPr="006F5913" w:rsidRDefault="2E700217" w:rsidP="682888DA">
      <w:pPr>
        <w:jc w:val="both"/>
      </w:pPr>
      <w:r>
        <w:t xml:space="preserve">La reunión </w:t>
      </w:r>
      <w:r w:rsidR="00787985">
        <w:t>tendrá una duración de</w:t>
      </w:r>
      <w:r>
        <w:t xml:space="preserve"> </w:t>
      </w:r>
      <w:r w:rsidR="47B13E91">
        <w:t>una</w:t>
      </w:r>
      <w:r>
        <w:t xml:space="preserve"> hora</w:t>
      </w:r>
      <w:r w:rsidR="00083939">
        <w:t>, en la cual</w:t>
      </w:r>
      <w:r>
        <w:t xml:space="preserve"> el patrocinador explicará todo lo que desea que forme parte del doc</w:t>
      </w:r>
      <w:r w:rsidR="4E271054">
        <w:t>umento, así como detalles sobre los puntos ya conocidos y el formato. Tras esto, el equipo de trabajo se mantendrá reunido un</w:t>
      </w:r>
      <w:r w:rsidR="1F02092A">
        <w:t>a hora más con el objetivo de resumir y cerrar el reparto de tareas.</w:t>
      </w:r>
      <w:r w:rsidR="00221D42">
        <w:t xml:space="preserve"> Por tanto, se invertirán dos horas en la realización de la reunión.</w:t>
      </w:r>
    </w:p>
    <w:tbl>
      <w:tblPr>
        <w:tblStyle w:val="Tablaconcuadrcula"/>
        <w:tblW w:w="10349" w:type="dxa"/>
        <w:tblInd w:w="-284" w:type="dxa"/>
        <w:tblLook w:val="06A0" w:firstRow="1" w:lastRow="0" w:firstColumn="1" w:lastColumn="0" w:noHBand="1" w:noVBand="1"/>
      </w:tblPr>
      <w:tblGrid>
        <w:gridCol w:w="3545"/>
        <w:gridCol w:w="1417"/>
        <w:gridCol w:w="2693"/>
        <w:gridCol w:w="2694"/>
      </w:tblGrid>
      <w:tr w:rsidR="00D77906" w14:paraId="28ACDB44" w14:textId="77777777" w:rsidTr="004E49BB">
        <w:trPr>
          <w:tblHeader/>
        </w:trPr>
        <w:tc>
          <w:tcPr>
            <w:tcW w:w="3545" w:type="dxa"/>
            <w:tcBorders>
              <w:top w:val="nil"/>
              <w:left w:val="nil"/>
            </w:tcBorders>
            <w:shd w:val="clear" w:color="auto" w:fill="C6D9F1" w:themeFill="text2" w:themeFillTint="33"/>
            <w:vAlign w:val="center"/>
          </w:tcPr>
          <w:p w14:paraId="1332B99D" w14:textId="33F344CF" w:rsidR="682888DA" w:rsidRDefault="19A052AC" w:rsidP="682888DA">
            <w:pPr>
              <w:spacing w:before="40" w:afterLines="40" w:after="96"/>
              <w:jc w:val="center"/>
              <w:rPr>
                <w:u w:val="single"/>
              </w:rPr>
            </w:pPr>
            <w:r w:rsidRPr="6E48D163">
              <w:rPr>
                <w:u w:val="single"/>
              </w:rPr>
              <w:t>Convocados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C6D9F1" w:themeFill="text2" w:themeFillTint="33"/>
            <w:vAlign w:val="center"/>
          </w:tcPr>
          <w:p w14:paraId="001410D1" w14:textId="059F9197" w:rsidR="682888DA" w:rsidRDefault="682888DA" w:rsidP="682888DA">
            <w:pPr>
              <w:spacing w:before="40" w:afterLines="40" w:after="96"/>
              <w:jc w:val="center"/>
              <w:rPr>
                <w:u w:val="single"/>
              </w:rPr>
            </w:pPr>
            <w:r w:rsidRPr="682888DA">
              <w:rPr>
                <w:u w:val="single"/>
              </w:rPr>
              <w:t>Empresa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C6D9F1" w:themeFill="text2" w:themeFillTint="33"/>
          </w:tcPr>
          <w:p w14:paraId="3E7FF584" w14:textId="2FD4BD9B" w:rsidR="682888DA" w:rsidRDefault="682888DA" w:rsidP="682888DA">
            <w:pPr>
              <w:spacing w:before="40" w:afterLines="40" w:after="96"/>
              <w:jc w:val="center"/>
              <w:rPr>
                <w:u w:val="single"/>
              </w:rPr>
            </w:pPr>
            <w:r w:rsidRPr="682888DA">
              <w:rPr>
                <w:u w:val="single"/>
              </w:rPr>
              <w:t>Cargo</w:t>
            </w:r>
          </w:p>
        </w:tc>
        <w:tc>
          <w:tcPr>
            <w:tcW w:w="2694" w:type="dxa"/>
            <w:tcBorders>
              <w:top w:val="nil"/>
              <w:right w:val="nil"/>
            </w:tcBorders>
            <w:shd w:val="clear" w:color="auto" w:fill="C6D9F1" w:themeFill="text2" w:themeFillTint="33"/>
            <w:vAlign w:val="center"/>
          </w:tcPr>
          <w:p w14:paraId="3A626452" w14:textId="2708A2F1" w:rsidR="682888DA" w:rsidRDefault="2235682D" w:rsidP="682888DA">
            <w:pPr>
              <w:spacing w:before="40" w:afterLines="40" w:after="96"/>
              <w:jc w:val="center"/>
              <w:rPr>
                <w:u w:val="single"/>
              </w:rPr>
            </w:pPr>
            <w:r w:rsidRPr="53C239BE">
              <w:rPr>
                <w:u w:val="single"/>
              </w:rPr>
              <w:t>Asistencia</w:t>
            </w:r>
            <w:r w:rsidR="00201621">
              <w:rPr>
                <w:u w:val="single"/>
              </w:rPr>
              <w:t xml:space="preserve"> </w:t>
            </w:r>
            <w:r w:rsidRPr="53C239BE">
              <w:rPr>
                <w:u w:val="single"/>
              </w:rPr>
              <w:t>(S/N)</w:t>
            </w:r>
          </w:p>
        </w:tc>
      </w:tr>
      <w:tr w:rsidR="008A2176" w14:paraId="3B185C99" w14:textId="77777777" w:rsidTr="6E48D163">
        <w:tc>
          <w:tcPr>
            <w:tcW w:w="3545" w:type="dxa"/>
            <w:tcBorders>
              <w:left w:val="nil"/>
            </w:tcBorders>
          </w:tcPr>
          <w:p w14:paraId="31418516" w14:textId="354F1D34" w:rsidR="006434B9" w:rsidRDefault="00B47EA7" w:rsidP="682888DA">
            <w:pPr>
              <w:spacing w:before="40" w:afterLines="40" w:after="96"/>
              <w:jc w:val="both"/>
            </w:pPr>
            <w:r>
              <w:rPr>
                <w:rFonts w:ascii="Times New Roman" w:eastAsia="Calibri" w:hAnsi="Times New Roman" w:cs="Times New Roman"/>
                <w:szCs w:val="24"/>
              </w:rPr>
              <w:t>Isabel Ramos Román</w:t>
            </w:r>
          </w:p>
        </w:tc>
        <w:tc>
          <w:tcPr>
            <w:tcW w:w="1417" w:type="dxa"/>
            <w:vAlign w:val="center"/>
          </w:tcPr>
          <w:p w14:paraId="399B679F" w14:textId="030B93F0" w:rsidR="006434B9" w:rsidRDefault="006434B9" w:rsidP="682888DA">
            <w:pPr>
              <w:spacing w:before="40" w:afterLines="40" w:after="96"/>
              <w:jc w:val="center"/>
            </w:pPr>
            <w:r>
              <w:t>U.S.</w:t>
            </w:r>
          </w:p>
        </w:tc>
        <w:tc>
          <w:tcPr>
            <w:tcW w:w="2693" w:type="dxa"/>
            <w:vAlign w:val="center"/>
          </w:tcPr>
          <w:p w14:paraId="19E3154E" w14:textId="2245D264" w:rsidR="006434B9" w:rsidRDefault="006434B9" w:rsidP="006434B9">
            <w:pPr>
              <w:jc w:val="center"/>
            </w:pPr>
            <w:r>
              <w:t>Patrocinador</w:t>
            </w:r>
          </w:p>
        </w:tc>
        <w:tc>
          <w:tcPr>
            <w:tcW w:w="2694" w:type="dxa"/>
            <w:tcBorders>
              <w:right w:val="nil"/>
            </w:tcBorders>
            <w:vAlign w:val="center"/>
          </w:tcPr>
          <w:p w14:paraId="37B5234F" w14:textId="7A3F65A6" w:rsidR="006434B9" w:rsidRDefault="0FFF5489" w:rsidP="682888DA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8A2176" w14:paraId="1BD505CE" w14:textId="77777777" w:rsidTr="6E48D163">
        <w:tc>
          <w:tcPr>
            <w:tcW w:w="3545" w:type="dxa"/>
            <w:tcBorders>
              <w:left w:val="nil"/>
            </w:tcBorders>
          </w:tcPr>
          <w:p w14:paraId="4434C013" w14:textId="1C2ADA7C" w:rsidR="682888DA" w:rsidRDefault="682888DA" w:rsidP="682888DA">
            <w:pPr>
              <w:spacing w:before="40" w:afterLines="40" w:after="96"/>
              <w:jc w:val="both"/>
            </w:pPr>
            <w:r>
              <w:t>Franco Sánchez, Pablo</w:t>
            </w:r>
          </w:p>
        </w:tc>
        <w:tc>
          <w:tcPr>
            <w:tcW w:w="1417" w:type="dxa"/>
            <w:vAlign w:val="center"/>
          </w:tcPr>
          <w:p w14:paraId="6867BD09" w14:textId="4409859D" w:rsidR="682888DA" w:rsidRDefault="682888DA" w:rsidP="682888D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vAlign w:val="center"/>
          </w:tcPr>
          <w:p w14:paraId="25AB5B4E" w14:textId="0B5EA08D" w:rsidR="682888DA" w:rsidRDefault="682888DA" w:rsidP="682888DA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2694" w:type="dxa"/>
            <w:tcBorders>
              <w:right w:val="nil"/>
            </w:tcBorders>
            <w:vAlign w:val="center"/>
          </w:tcPr>
          <w:p w14:paraId="5C38DE3B" w14:textId="7AAAB778" w:rsidR="682888DA" w:rsidRDefault="259ABD56" w:rsidP="682888DA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8A2176" w14:paraId="5AF92D6D" w14:textId="77777777" w:rsidTr="6E48D163">
        <w:tc>
          <w:tcPr>
            <w:tcW w:w="3545" w:type="dxa"/>
            <w:tcBorders>
              <w:left w:val="nil"/>
            </w:tcBorders>
          </w:tcPr>
          <w:p w14:paraId="7F8D4E52" w14:textId="0E157C2D" w:rsidR="682888DA" w:rsidRDefault="682888DA" w:rsidP="682888DA">
            <w:pPr>
              <w:spacing w:before="40" w:afterLines="40" w:after="96"/>
              <w:jc w:val="both"/>
            </w:pPr>
            <w:r>
              <w:t>García Villalobos, Abraham</w:t>
            </w:r>
          </w:p>
        </w:tc>
        <w:tc>
          <w:tcPr>
            <w:tcW w:w="1417" w:type="dxa"/>
            <w:vAlign w:val="center"/>
          </w:tcPr>
          <w:p w14:paraId="1493D8DB" w14:textId="09CE8161" w:rsidR="682888DA" w:rsidRDefault="682888DA" w:rsidP="682888D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vAlign w:val="center"/>
          </w:tcPr>
          <w:p w14:paraId="4CF5A866" w14:textId="02D003C2" w:rsidR="682888DA" w:rsidRDefault="682888DA" w:rsidP="682888DA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2694" w:type="dxa"/>
            <w:tcBorders>
              <w:right w:val="nil"/>
            </w:tcBorders>
            <w:vAlign w:val="center"/>
          </w:tcPr>
          <w:p w14:paraId="58AA3BFA" w14:textId="3A1A3F28" w:rsidR="682888DA" w:rsidRDefault="430D8009" w:rsidP="682888DA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8A2176" w14:paraId="09513385" w14:textId="77777777" w:rsidTr="6E48D163">
        <w:tc>
          <w:tcPr>
            <w:tcW w:w="3545" w:type="dxa"/>
            <w:tcBorders>
              <w:left w:val="nil"/>
            </w:tcBorders>
          </w:tcPr>
          <w:p w14:paraId="7DF5CAE8" w14:textId="74BD4A36" w:rsidR="682888DA" w:rsidRDefault="682888DA" w:rsidP="682888DA">
            <w:pPr>
              <w:spacing w:before="40" w:afterLines="40" w:after="96"/>
              <w:jc w:val="both"/>
            </w:pPr>
            <w:r>
              <w:t>Guerrero Romero, Martín Arturo</w:t>
            </w:r>
          </w:p>
        </w:tc>
        <w:tc>
          <w:tcPr>
            <w:tcW w:w="1417" w:type="dxa"/>
            <w:vAlign w:val="center"/>
          </w:tcPr>
          <w:p w14:paraId="4DADEABC" w14:textId="52462866" w:rsidR="682888DA" w:rsidRDefault="682888DA" w:rsidP="682888D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vAlign w:val="center"/>
          </w:tcPr>
          <w:p w14:paraId="46C2824E" w14:textId="4DDB4940" w:rsidR="682888DA" w:rsidRDefault="682888DA" w:rsidP="682888DA">
            <w:pPr>
              <w:spacing w:before="40" w:afterLines="40" w:after="96"/>
              <w:jc w:val="center"/>
            </w:pPr>
            <w:r>
              <w:t>Coordinador de reuniones y desarrollador</w:t>
            </w:r>
          </w:p>
        </w:tc>
        <w:tc>
          <w:tcPr>
            <w:tcW w:w="2694" w:type="dxa"/>
            <w:tcBorders>
              <w:right w:val="nil"/>
            </w:tcBorders>
            <w:vAlign w:val="center"/>
          </w:tcPr>
          <w:p w14:paraId="7BF0738C" w14:textId="31D2BED1" w:rsidR="682888DA" w:rsidRDefault="2347A55C" w:rsidP="682888DA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8A2176" w14:paraId="0209F2D2" w14:textId="77777777" w:rsidTr="6E48D163">
        <w:tc>
          <w:tcPr>
            <w:tcW w:w="3545" w:type="dxa"/>
            <w:tcBorders>
              <w:left w:val="nil"/>
            </w:tcBorders>
          </w:tcPr>
          <w:p w14:paraId="08A06530" w14:textId="7E9F6C35" w:rsidR="682888DA" w:rsidRDefault="682888DA" w:rsidP="682888DA">
            <w:pPr>
              <w:spacing w:before="40" w:afterLines="40" w:after="96"/>
              <w:jc w:val="both"/>
            </w:pPr>
            <w:r>
              <w:t>Gutiérrez Prieto, Gabriel</w:t>
            </w:r>
          </w:p>
        </w:tc>
        <w:tc>
          <w:tcPr>
            <w:tcW w:w="1417" w:type="dxa"/>
            <w:vAlign w:val="center"/>
          </w:tcPr>
          <w:p w14:paraId="54BC8927" w14:textId="6888B9CD" w:rsidR="682888DA" w:rsidRDefault="682888DA" w:rsidP="682888D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vAlign w:val="center"/>
          </w:tcPr>
          <w:p w14:paraId="0A53DB29" w14:textId="6C753EF9" w:rsidR="682888DA" w:rsidRDefault="682888DA" w:rsidP="682888DA">
            <w:pPr>
              <w:spacing w:before="40" w:afterLines="40" w:after="96"/>
              <w:jc w:val="center"/>
            </w:pPr>
            <w:r>
              <w:t>Secretario y desarrollador</w:t>
            </w:r>
          </w:p>
        </w:tc>
        <w:tc>
          <w:tcPr>
            <w:tcW w:w="2694" w:type="dxa"/>
            <w:tcBorders>
              <w:right w:val="nil"/>
            </w:tcBorders>
            <w:vAlign w:val="center"/>
          </w:tcPr>
          <w:p w14:paraId="0A686528" w14:textId="4E587FBC" w:rsidR="682888DA" w:rsidRDefault="31265F56" w:rsidP="682888DA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A53766" w14:paraId="7C672D29" w14:textId="77777777" w:rsidTr="6E48D163">
        <w:tc>
          <w:tcPr>
            <w:tcW w:w="3545" w:type="dxa"/>
            <w:tcBorders>
              <w:left w:val="nil"/>
              <w:bottom w:val="single" w:sz="4" w:space="0" w:color="auto"/>
            </w:tcBorders>
          </w:tcPr>
          <w:p w14:paraId="61254599" w14:textId="08163C98" w:rsidR="682888DA" w:rsidRDefault="682888DA" w:rsidP="682888DA">
            <w:pPr>
              <w:spacing w:before="40" w:afterLines="40" w:after="96"/>
              <w:jc w:val="both"/>
            </w:pPr>
            <w:r>
              <w:t>Lopez, Thibaut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D3EB0A6" w14:textId="604CEB20" w:rsidR="682888DA" w:rsidRDefault="682888DA" w:rsidP="682888D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5EC8CD" w14:textId="7B6E39A1" w:rsidR="682888DA" w:rsidRDefault="682888DA" w:rsidP="682888DA">
            <w:pPr>
              <w:spacing w:before="40" w:afterLines="40" w:after="96"/>
              <w:jc w:val="center"/>
            </w:pPr>
            <w:r>
              <w:t>Gerente y desarrollador</w:t>
            </w:r>
          </w:p>
        </w:tc>
        <w:tc>
          <w:tcPr>
            <w:tcW w:w="2694" w:type="dxa"/>
            <w:tcBorders>
              <w:bottom w:val="single" w:sz="4" w:space="0" w:color="auto"/>
              <w:right w:val="nil"/>
            </w:tcBorders>
            <w:vAlign w:val="center"/>
          </w:tcPr>
          <w:p w14:paraId="316ED8B7" w14:textId="37AEF084" w:rsidR="682888DA" w:rsidRDefault="48FAFBFC" w:rsidP="682888DA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A53766" w14:paraId="1727BBC8" w14:textId="77777777" w:rsidTr="6E48D163">
        <w:tc>
          <w:tcPr>
            <w:tcW w:w="3545" w:type="dxa"/>
            <w:tcBorders>
              <w:left w:val="nil"/>
              <w:bottom w:val="nil"/>
            </w:tcBorders>
          </w:tcPr>
          <w:p w14:paraId="1BF1D962" w14:textId="4B991671" w:rsidR="682888DA" w:rsidRDefault="682888DA" w:rsidP="682888DA">
            <w:pPr>
              <w:spacing w:before="40" w:afterLines="40" w:after="96"/>
              <w:jc w:val="both"/>
            </w:pPr>
            <w:r>
              <w:t>Soto Ponce, David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2D2F8893" w14:textId="01E51BEC" w:rsidR="682888DA" w:rsidRDefault="682888DA" w:rsidP="682888DA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14:paraId="22F79B01" w14:textId="6D839430" w:rsidR="682888DA" w:rsidRDefault="682888DA" w:rsidP="682888DA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2694" w:type="dxa"/>
            <w:tcBorders>
              <w:bottom w:val="nil"/>
              <w:right w:val="nil"/>
            </w:tcBorders>
            <w:vAlign w:val="center"/>
          </w:tcPr>
          <w:p w14:paraId="58EB90D4" w14:textId="0A8FBC3E" w:rsidR="682888DA" w:rsidRDefault="79618DEE" w:rsidP="0027259C">
            <w:pPr>
              <w:keepNext/>
              <w:spacing w:before="40" w:afterLines="40" w:after="96"/>
              <w:jc w:val="center"/>
            </w:pPr>
            <w:r>
              <w:t>S</w:t>
            </w:r>
          </w:p>
        </w:tc>
      </w:tr>
    </w:tbl>
    <w:p w14:paraId="43804A99" w14:textId="3FF994A2" w:rsidR="0027259C" w:rsidRPr="0027259C" w:rsidRDefault="0027259C" w:rsidP="0027259C">
      <w:pPr>
        <w:pStyle w:val="Descripcin"/>
        <w:spacing w:before="120"/>
        <w:jc w:val="center"/>
        <w:rPr>
          <w:color w:val="auto"/>
        </w:rPr>
      </w:pPr>
      <w:r w:rsidRPr="0027259C">
        <w:rPr>
          <w:color w:val="auto"/>
        </w:rPr>
        <w:t xml:space="preserve">Tabla </w:t>
      </w:r>
      <w:r w:rsidRPr="0027259C">
        <w:rPr>
          <w:color w:val="auto"/>
        </w:rPr>
        <w:fldChar w:fldCharType="begin"/>
      </w:r>
      <w:r w:rsidRPr="0027259C">
        <w:rPr>
          <w:color w:val="auto"/>
        </w:rPr>
        <w:instrText xml:space="preserve"> SEQ Tabla \* ARABIC </w:instrText>
      </w:r>
      <w:r w:rsidRPr="0027259C">
        <w:rPr>
          <w:color w:val="auto"/>
        </w:rPr>
        <w:fldChar w:fldCharType="separate"/>
      </w:r>
      <w:r w:rsidR="007C0463">
        <w:rPr>
          <w:noProof/>
          <w:color w:val="auto"/>
        </w:rPr>
        <w:t>17</w:t>
      </w:r>
      <w:r w:rsidRPr="0027259C">
        <w:rPr>
          <w:color w:val="auto"/>
        </w:rPr>
        <w:fldChar w:fldCharType="end"/>
      </w:r>
      <w:r w:rsidRPr="0027259C">
        <w:rPr>
          <w:color w:val="auto"/>
        </w:rPr>
        <w:t>: Convocatoria y asistencia a la reunión del 12/11/2020</w:t>
      </w:r>
    </w:p>
    <w:p w14:paraId="5E0CDA72" w14:textId="5F2CD9AE" w:rsidR="006F5913" w:rsidRPr="006F5913" w:rsidRDefault="6B0DF8D9" w:rsidP="00033E31">
      <w:pPr>
        <w:spacing w:before="120" w:after="120"/>
        <w:jc w:val="both"/>
      </w:pPr>
      <w:r w:rsidRPr="4748F844">
        <w:rPr>
          <w:i/>
          <w:iCs/>
          <w:color w:val="808080" w:themeColor="background1" w:themeShade="80"/>
        </w:rPr>
        <w:t>Desarrollo y acuerdos:</w:t>
      </w:r>
      <w:r>
        <w:t xml:space="preserve"> </w:t>
      </w:r>
      <w:r w:rsidR="700E81A5">
        <w:t xml:space="preserve">La reunión no se desvió de la planificación en ningún momento. El patrocinador </w:t>
      </w:r>
      <w:r w:rsidR="10911C73">
        <w:t xml:space="preserve">dejó claro los puntos </w:t>
      </w:r>
      <w:r w:rsidR="0050177B">
        <w:t>que</w:t>
      </w:r>
      <w:r w:rsidR="10911C73">
        <w:t xml:space="preserve"> tener en cuenta</w:t>
      </w:r>
      <w:r w:rsidR="00EC504C">
        <w:t xml:space="preserve"> para la realización del </w:t>
      </w:r>
      <w:r w:rsidR="00107DCD">
        <w:t>primer hito de este proyecto</w:t>
      </w:r>
      <w:r w:rsidR="10911C73">
        <w:t xml:space="preserve"> y </w:t>
      </w:r>
      <w:r w:rsidR="00107DCD">
        <w:t>puntualizó la necesidad del que</w:t>
      </w:r>
      <w:r w:rsidR="10911C73">
        <w:t xml:space="preserve"> </w:t>
      </w:r>
      <w:r w:rsidR="00107DCD">
        <w:t>e</w:t>
      </w:r>
      <w:r w:rsidR="10911C73">
        <w:t xml:space="preserve">l documento </w:t>
      </w:r>
      <w:r w:rsidR="00107DCD">
        <w:t xml:space="preserve">tuviese </w:t>
      </w:r>
      <w:r w:rsidR="10911C73">
        <w:t xml:space="preserve">un apartado llamado </w:t>
      </w:r>
      <w:r w:rsidR="004877A4">
        <w:t>‘</w:t>
      </w:r>
      <w:r w:rsidR="10911C73">
        <w:t>Equipo de trabajo y estructura organizacional</w:t>
      </w:r>
      <w:r w:rsidR="004877A4">
        <w:t>’, así como que la entrega fuese realizada en un único documento</w:t>
      </w:r>
      <w:r w:rsidR="36B93157">
        <w:t>.</w:t>
      </w:r>
    </w:p>
    <w:p w14:paraId="43EEB6A4" w14:textId="5FE8D224" w:rsidR="36B93157" w:rsidRDefault="36B93157" w:rsidP="4748F844">
      <w:pPr>
        <w:spacing w:after="120"/>
        <w:jc w:val="both"/>
      </w:pPr>
      <w:r>
        <w:t>La hora pensada para el reparto se usó también para tomar algunas decisiones de</w:t>
      </w:r>
      <w:r w:rsidR="420BACD3">
        <w:t xml:space="preserve"> </w:t>
      </w:r>
      <w:r>
        <w:t xml:space="preserve">la dirección del proyecto. No se </w:t>
      </w:r>
      <w:r w:rsidR="004877A4">
        <w:t>modificaron</w:t>
      </w:r>
      <w:r w:rsidR="5379B315">
        <w:t xml:space="preserve"> las decisiones de reparto tomadas en la reunión del </w:t>
      </w:r>
      <w:r w:rsidR="004877A4">
        <w:t xml:space="preserve">día </w:t>
      </w:r>
      <w:r w:rsidR="5379B315">
        <w:t>03/11/2020</w:t>
      </w:r>
      <w:r w:rsidR="6629441F">
        <w:t xml:space="preserve"> y se añadió la nueva tarea a Thibaut</w:t>
      </w:r>
      <w:r w:rsidR="009D655D">
        <w:t xml:space="preserve"> y Martín</w:t>
      </w:r>
      <w:r w:rsidR="6629441F">
        <w:t xml:space="preserve">. Además, se </w:t>
      </w:r>
      <w:r w:rsidR="000344DE">
        <w:t>formalizó la decisión de</w:t>
      </w:r>
      <w:r w:rsidR="6629441F">
        <w:t xml:space="preserve"> que Gabriel actuaría de secretario para el proyecto TE2, teniendo así que </w:t>
      </w:r>
      <w:r w:rsidR="7524F004">
        <w:t>tomar las actas y dar el visto de aprobación a las reuniones.</w:t>
      </w:r>
      <w:r w:rsidR="759E6D6A">
        <w:t xml:space="preserve"> En cuanto, a las decisiones tomadas, se reafirmó el motivo por el que se va a usar WordPress y se dejaron claros los conceptos generale</w:t>
      </w:r>
      <w:r w:rsidR="06D34D29">
        <w:t>s de la aplicación a todo el grupo.</w:t>
      </w:r>
      <w:r w:rsidR="00883351">
        <w:t xml:space="preserve"> Por otro lado, </w:t>
      </w:r>
      <w:r w:rsidR="009A73C8">
        <w:t>también se formalizó que Martín desempeñaría el rol de Coordinador de reuniones</w:t>
      </w:r>
      <w:r w:rsidR="00B82E00">
        <w:t>.</w:t>
      </w:r>
    </w:p>
    <w:p w14:paraId="252FFA17" w14:textId="6AB434AD" w:rsidR="006F5913" w:rsidRPr="006F5913" w:rsidRDefault="6B0DF8D9" w:rsidP="682888DA">
      <w:pPr>
        <w:spacing w:after="120"/>
        <w:jc w:val="both"/>
      </w:pPr>
      <w:r>
        <w:t>Se llegaron a los siguientes acuerdos:</w:t>
      </w:r>
    </w:p>
    <w:p w14:paraId="34FECE38" w14:textId="421E0B35" w:rsidR="006F5913" w:rsidRPr="00862C20" w:rsidRDefault="3CD8681D" w:rsidP="00FD0B5E">
      <w:pPr>
        <w:pStyle w:val="Prrafodelista"/>
        <w:numPr>
          <w:ilvl w:val="2"/>
          <w:numId w:val="12"/>
        </w:numPr>
        <w:ind w:left="567"/>
        <w:jc w:val="both"/>
        <w:rPr>
          <w:rFonts w:eastAsiaTheme="majorEastAsia" w:cstheme="majorBidi"/>
        </w:rPr>
      </w:pPr>
      <w:r>
        <w:t xml:space="preserve">Gabriel Gutiérrez Prieto actuará de secretario durante el transcurso del proyecto </w:t>
      </w:r>
      <w:r w:rsidR="00D648B6">
        <w:rPr>
          <w:i/>
          <w:iCs/>
        </w:rPr>
        <w:t>DDDP</w:t>
      </w:r>
      <w:r w:rsidR="00691A9B">
        <w:rPr>
          <w:i/>
          <w:iCs/>
        </w:rPr>
        <w:t>gv</w:t>
      </w:r>
      <w:r w:rsidR="6B0DF8D9">
        <w:t>.</w:t>
      </w:r>
    </w:p>
    <w:p w14:paraId="68B1FB57" w14:textId="4116FADC" w:rsidR="00862C20" w:rsidRPr="006F5913" w:rsidRDefault="00862C20" w:rsidP="00FD0B5E">
      <w:pPr>
        <w:pStyle w:val="Prrafodelista"/>
        <w:numPr>
          <w:ilvl w:val="2"/>
          <w:numId w:val="12"/>
        </w:numPr>
        <w:ind w:left="567"/>
        <w:jc w:val="both"/>
        <w:rPr>
          <w:rFonts w:eastAsiaTheme="majorEastAsia" w:cstheme="majorBidi"/>
        </w:rPr>
      </w:pPr>
      <w:r>
        <w:t xml:space="preserve">Martín Arturo Guerrero Romero actuará de coordinador de reuniones durante el transcurso del proyecto </w:t>
      </w:r>
      <w:r w:rsidR="00691A9B">
        <w:rPr>
          <w:i/>
          <w:iCs/>
        </w:rPr>
        <w:t>DDDPgv</w:t>
      </w:r>
      <w:r>
        <w:t>.</w:t>
      </w:r>
    </w:p>
    <w:p w14:paraId="01F88A42" w14:textId="3D564516" w:rsidR="006F5913" w:rsidRPr="006F5913" w:rsidRDefault="6B0DF8D9" w:rsidP="00FD0B5E">
      <w:pPr>
        <w:pStyle w:val="Prrafodelista"/>
        <w:numPr>
          <w:ilvl w:val="2"/>
          <w:numId w:val="12"/>
        </w:numPr>
        <w:spacing w:after="120"/>
        <w:ind w:left="567"/>
        <w:jc w:val="both"/>
      </w:pPr>
      <w:r>
        <w:t xml:space="preserve">El Acta de Constitución </w:t>
      </w:r>
      <w:r w:rsidR="46A453AA">
        <w:t>ha quedado repartida en su totalidad y todos los miembros aceptan dicho reparto.</w:t>
      </w:r>
    </w:p>
    <w:p w14:paraId="42F89576" w14:textId="22BB18B0" w:rsidR="006F5913" w:rsidRDefault="001827A7" w:rsidP="682888DA">
      <w:pPr>
        <w:jc w:val="both"/>
      </w:pPr>
      <w:r>
        <w:rPr>
          <w:i/>
          <w:iCs/>
          <w:noProof/>
          <w:color w:val="FFFFFF" w:themeColor="background1"/>
        </w:rPr>
        <w:drawing>
          <wp:anchor distT="0" distB="0" distL="114300" distR="114300" simplePos="0" relativeHeight="251658246" behindDoc="0" locked="0" layoutInCell="1" allowOverlap="1" wp14:anchorId="6148005D" wp14:editId="1720C7E9">
            <wp:simplePos x="0" y="0"/>
            <wp:positionH relativeFrom="column">
              <wp:posOffset>1555750</wp:posOffset>
            </wp:positionH>
            <wp:positionV relativeFrom="paragraph">
              <wp:posOffset>485677</wp:posOffset>
            </wp:positionV>
            <wp:extent cx="384175" cy="468630"/>
            <wp:effectExtent l="0" t="0" r="0" b="7620"/>
            <wp:wrapSquare wrapText="bothSides"/>
            <wp:docPr id="8" name="Imagen 8" descr="Imagen que contiene competencia de atletismo, baloncesto, deporte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competencia de atletismo, baloncesto, deporte, tabla&#10;&#10;Descripción generada automáticamente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0194221" w:rsidRPr="2832E951">
        <w:rPr>
          <w:i/>
          <w:iCs/>
          <w:color w:val="808080" w:themeColor="background1" w:themeShade="80"/>
        </w:rPr>
        <w:t>Puntos pendientes:</w:t>
      </w:r>
      <w:r w:rsidR="10194221">
        <w:t xml:space="preserve"> </w:t>
      </w:r>
      <w:r w:rsidR="30C50F9D">
        <w:t>Para la próxima reunión se pretende realizar una revisión del documento y hacer una evaluación del trabajo realizado por el equipo.</w:t>
      </w:r>
    </w:p>
    <w:p w14:paraId="0056EBE3" w14:textId="53D3AEE1" w:rsidR="001827A7" w:rsidRPr="001827A7" w:rsidRDefault="001827A7" w:rsidP="001827A7">
      <w:pPr>
        <w:spacing w:before="360" w:after="360"/>
        <w:rPr>
          <w:i/>
          <w:iCs/>
          <w:color w:val="808080" w:themeColor="background1" w:themeShade="80"/>
        </w:rPr>
      </w:pPr>
      <w:r w:rsidRPr="005027CF">
        <w:rPr>
          <w:i/>
          <w:iCs/>
          <w:color w:val="808080" w:themeColor="background1" w:themeShade="80"/>
        </w:rPr>
        <w:t>Firma del secretario:</w:t>
      </w:r>
      <w:r w:rsidRPr="00CD038A">
        <w:rPr>
          <w:i/>
          <w:iCs/>
          <w:noProof/>
          <w:color w:val="FFFFFF" w:themeColor="background1"/>
        </w:rPr>
        <w:t xml:space="preserve"> </w:t>
      </w:r>
    </w:p>
    <w:p w14:paraId="7A743794" w14:textId="0F6CF5DA" w:rsidR="006F5913" w:rsidRPr="006F5913" w:rsidRDefault="10194221" w:rsidP="682888DA">
      <w:pPr>
        <w:jc w:val="both"/>
      </w:pPr>
      <w:r w:rsidRPr="682888DA">
        <w:rPr>
          <w:i/>
          <w:iCs/>
          <w:color w:val="808080" w:themeColor="background1" w:themeShade="80"/>
        </w:rPr>
        <w:t>Próximas reuniones:</w:t>
      </w:r>
      <w:r>
        <w:t xml:space="preserve"> A continuación, se detalla en una tabla los motivos y fechas de las próximas reuniones</w:t>
      </w:r>
      <w:r w:rsidR="00D073A0">
        <w:t xml:space="preserve"> antes de la entrega del próximo hito</w:t>
      </w:r>
      <w:r>
        <w:t>: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696"/>
        <w:gridCol w:w="8054"/>
      </w:tblGrid>
      <w:tr w:rsidR="682888DA" w14:paraId="29648A73" w14:textId="77777777" w:rsidTr="249F5452">
        <w:tc>
          <w:tcPr>
            <w:tcW w:w="1696" w:type="dxa"/>
            <w:tcBorders>
              <w:top w:val="nil"/>
              <w:left w:val="nil"/>
            </w:tcBorders>
            <w:shd w:val="clear" w:color="auto" w:fill="C6D9F1" w:themeFill="text2" w:themeFillTint="33"/>
          </w:tcPr>
          <w:p w14:paraId="7FCE96F3" w14:textId="5C26C98A" w:rsidR="682888DA" w:rsidRDefault="682888DA" w:rsidP="682888DA">
            <w:pPr>
              <w:spacing w:before="40" w:after="40"/>
              <w:jc w:val="center"/>
            </w:pPr>
            <w:r>
              <w:t>Fecha</w:t>
            </w:r>
          </w:p>
        </w:tc>
        <w:tc>
          <w:tcPr>
            <w:tcW w:w="8054" w:type="dxa"/>
            <w:tcBorders>
              <w:top w:val="nil"/>
              <w:right w:val="nil"/>
            </w:tcBorders>
            <w:shd w:val="clear" w:color="auto" w:fill="C6D9F1" w:themeFill="text2" w:themeFillTint="33"/>
          </w:tcPr>
          <w:p w14:paraId="4DFE0A5C" w14:textId="21D9CCA3" w:rsidR="682888DA" w:rsidRDefault="682888DA" w:rsidP="682888DA">
            <w:pPr>
              <w:spacing w:before="40" w:after="40"/>
              <w:jc w:val="center"/>
            </w:pPr>
            <w:r>
              <w:t>Motivo</w:t>
            </w:r>
          </w:p>
        </w:tc>
      </w:tr>
      <w:tr w:rsidR="682888DA" w14:paraId="2D0DA6B3" w14:textId="77777777" w:rsidTr="249F5452">
        <w:tc>
          <w:tcPr>
            <w:tcW w:w="1696" w:type="dxa"/>
            <w:tcBorders>
              <w:left w:val="nil"/>
              <w:bottom w:val="nil"/>
            </w:tcBorders>
          </w:tcPr>
          <w:p w14:paraId="78A8A7D4" w14:textId="556753DE" w:rsidR="682888DA" w:rsidRDefault="682888DA" w:rsidP="682888DA">
            <w:pPr>
              <w:spacing w:before="40" w:after="40"/>
              <w:jc w:val="both"/>
            </w:pPr>
            <w:r>
              <w:t>15/11/2020</w:t>
            </w:r>
          </w:p>
        </w:tc>
        <w:tc>
          <w:tcPr>
            <w:tcW w:w="8054" w:type="dxa"/>
            <w:tcBorders>
              <w:bottom w:val="nil"/>
              <w:right w:val="nil"/>
            </w:tcBorders>
          </w:tcPr>
          <w:p w14:paraId="1517135B" w14:textId="5C0F6796" w:rsidR="682888DA" w:rsidRDefault="682888DA" w:rsidP="0027259C">
            <w:pPr>
              <w:keepNext/>
              <w:spacing w:before="40" w:after="40"/>
              <w:jc w:val="both"/>
            </w:pPr>
            <w:r>
              <w:t>Reunión del equipo de trabajo para revisar los documentos.</w:t>
            </w:r>
          </w:p>
        </w:tc>
      </w:tr>
    </w:tbl>
    <w:p w14:paraId="21973C36" w14:textId="279F4187" w:rsidR="0027259C" w:rsidRPr="0027259C" w:rsidRDefault="0027259C" w:rsidP="0027259C">
      <w:pPr>
        <w:pStyle w:val="Descripcin"/>
        <w:spacing w:before="120"/>
        <w:jc w:val="center"/>
        <w:rPr>
          <w:color w:val="auto"/>
        </w:rPr>
      </w:pPr>
      <w:r w:rsidRPr="0027259C">
        <w:rPr>
          <w:color w:val="auto"/>
        </w:rPr>
        <w:t xml:space="preserve">Tabla </w:t>
      </w:r>
      <w:r w:rsidRPr="0027259C">
        <w:rPr>
          <w:color w:val="auto"/>
        </w:rPr>
        <w:fldChar w:fldCharType="begin"/>
      </w:r>
      <w:r w:rsidRPr="0027259C">
        <w:rPr>
          <w:color w:val="auto"/>
        </w:rPr>
        <w:instrText xml:space="preserve"> SEQ Tabla \* ARABIC </w:instrText>
      </w:r>
      <w:r w:rsidRPr="0027259C">
        <w:rPr>
          <w:color w:val="auto"/>
        </w:rPr>
        <w:fldChar w:fldCharType="separate"/>
      </w:r>
      <w:r w:rsidR="007C0463">
        <w:rPr>
          <w:noProof/>
          <w:color w:val="auto"/>
        </w:rPr>
        <w:t>18</w:t>
      </w:r>
      <w:r w:rsidRPr="0027259C">
        <w:rPr>
          <w:color w:val="auto"/>
        </w:rPr>
        <w:fldChar w:fldCharType="end"/>
      </w:r>
      <w:r w:rsidRPr="0027259C">
        <w:rPr>
          <w:color w:val="auto"/>
        </w:rPr>
        <w:t>: Próximas reuniones (12/11/2020)</w:t>
      </w:r>
    </w:p>
    <w:p w14:paraId="2D3EB41E" w14:textId="367A2A77" w:rsidR="006F5913" w:rsidRPr="006F5913" w:rsidRDefault="6C049FA5" w:rsidP="249F5452">
      <w:pPr>
        <w:pStyle w:val="Ttulo2"/>
        <w:numPr>
          <w:ilvl w:val="1"/>
          <w:numId w:val="0"/>
        </w:numPr>
        <w:spacing w:before="360"/>
        <w:ind w:left="828"/>
      </w:pPr>
      <w:bookmarkStart w:id="55" w:name="_Toc57301090"/>
      <w:r>
        <w:t>Acta 1</w:t>
      </w:r>
      <w:r w:rsidR="7809BF0B">
        <w:t>5</w:t>
      </w:r>
      <w:r>
        <w:t>/11/2020</w:t>
      </w:r>
      <w:r w:rsidR="015C2D33">
        <w:t xml:space="preserve"> - Revisión </w:t>
      </w:r>
      <w:r w:rsidR="4C3F584E">
        <w:t>interna del Acta de Constitución</w:t>
      </w:r>
      <w:bookmarkEnd w:id="55"/>
    </w:p>
    <w:p w14:paraId="757AC797" w14:textId="7AF27F3F" w:rsidR="006F5913" w:rsidRPr="006F5913" w:rsidRDefault="6C049FA5" w:rsidP="249F5452">
      <w:pPr>
        <w:jc w:val="both"/>
      </w:pPr>
      <w:r w:rsidRPr="249F5452">
        <w:rPr>
          <w:i/>
          <w:iCs/>
          <w:color w:val="808080" w:themeColor="background1" w:themeShade="80"/>
        </w:rPr>
        <w:t>Orden del día</w:t>
      </w:r>
      <w:r w:rsidRPr="249F5452">
        <w:rPr>
          <w:color w:val="808080" w:themeColor="background1" w:themeShade="80"/>
        </w:rPr>
        <w:t>:</w:t>
      </w:r>
      <w:r>
        <w:t xml:space="preserve"> En esta reunión se pretende </w:t>
      </w:r>
      <w:r w:rsidR="40011264">
        <w:t xml:space="preserve">revisar en conjunto el Acta de Constitución </w:t>
      </w:r>
      <w:r w:rsidR="007637E1">
        <w:t>y finalizar</w:t>
      </w:r>
      <w:r w:rsidR="40011264">
        <w:t xml:space="preserve"> cualquier apartado que pueda quedar</w:t>
      </w:r>
      <w:r w:rsidR="007637E1">
        <w:t xml:space="preserve"> por terminar</w:t>
      </w:r>
      <w:r w:rsidR="40011264">
        <w:t>. También se realizará la evaluación del trabajo grupal</w:t>
      </w:r>
      <w:r w:rsidR="008B5048">
        <w:t xml:space="preserve"> realizado</w:t>
      </w:r>
      <w:r w:rsidR="40011264">
        <w:t>.</w:t>
      </w:r>
    </w:p>
    <w:p w14:paraId="2B715F2D" w14:textId="72F6229B" w:rsidR="006F5913" w:rsidRPr="006F5913" w:rsidRDefault="6C049FA5" w:rsidP="249F5452">
      <w:pPr>
        <w:jc w:val="both"/>
      </w:pPr>
      <w:r>
        <w:t xml:space="preserve">La reunión </w:t>
      </w:r>
      <w:r w:rsidR="1A2E7961">
        <w:t xml:space="preserve">será laxa, donde se permitirán descansos ya que serán cuatro horas dedicadas al estudio del documento y </w:t>
      </w:r>
      <w:r w:rsidR="008B5048">
        <w:t>el</w:t>
      </w:r>
      <w:r w:rsidR="1A2E7961">
        <w:t xml:space="preserve"> pulido</w:t>
      </w:r>
      <w:r w:rsidR="008B5048">
        <w:t xml:space="preserve"> de su contenido</w:t>
      </w:r>
      <w:r w:rsidR="1A2E7961">
        <w:t>. No obstante, se dedicarán diez minutos obligatorios</w:t>
      </w:r>
      <w:r w:rsidR="645F0092">
        <w:t>, como mínimo,</w:t>
      </w:r>
      <w:r w:rsidR="1A2E7961">
        <w:t xml:space="preserve"> a</w:t>
      </w:r>
      <w:r w:rsidR="5F2F403A">
        <w:t xml:space="preserve"> la evaluación grupal.</w:t>
      </w:r>
      <w:r w:rsidR="1A2E7961">
        <w:t xml:space="preserve"> </w:t>
      </w:r>
    </w:p>
    <w:tbl>
      <w:tblPr>
        <w:tblStyle w:val="Tablaconcuadrcula"/>
        <w:tblW w:w="0" w:type="auto"/>
        <w:tblInd w:w="-284" w:type="dxa"/>
        <w:tblLook w:val="06A0" w:firstRow="1" w:lastRow="0" w:firstColumn="1" w:lastColumn="0" w:noHBand="1" w:noVBand="1"/>
      </w:tblPr>
      <w:tblGrid>
        <w:gridCol w:w="3428"/>
        <w:gridCol w:w="1401"/>
        <w:gridCol w:w="2607"/>
        <w:gridCol w:w="2600"/>
      </w:tblGrid>
      <w:tr w:rsidR="00D77906" w14:paraId="2963BC66" w14:textId="77777777" w:rsidTr="5E773549">
        <w:tc>
          <w:tcPr>
            <w:tcW w:w="3545" w:type="dxa"/>
            <w:tcBorders>
              <w:top w:val="nil"/>
              <w:left w:val="nil"/>
            </w:tcBorders>
            <w:shd w:val="clear" w:color="auto" w:fill="C6D9F1" w:themeFill="text2" w:themeFillTint="33"/>
            <w:vAlign w:val="center"/>
          </w:tcPr>
          <w:p w14:paraId="5C78A82C" w14:textId="33F344CF" w:rsidR="249F5452" w:rsidRDefault="249F5452" w:rsidP="249F5452">
            <w:pPr>
              <w:spacing w:before="40" w:afterLines="40" w:after="96"/>
              <w:jc w:val="center"/>
              <w:rPr>
                <w:u w:val="single"/>
              </w:rPr>
            </w:pPr>
            <w:r w:rsidRPr="249F5452">
              <w:rPr>
                <w:u w:val="single"/>
              </w:rPr>
              <w:t>Convocados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C6D9F1" w:themeFill="text2" w:themeFillTint="33"/>
            <w:vAlign w:val="center"/>
          </w:tcPr>
          <w:p w14:paraId="54AFF44E" w14:textId="059F9197" w:rsidR="249F5452" w:rsidRDefault="249F5452" w:rsidP="249F5452">
            <w:pPr>
              <w:spacing w:before="40" w:afterLines="40" w:after="96"/>
              <w:jc w:val="center"/>
              <w:rPr>
                <w:u w:val="single"/>
              </w:rPr>
            </w:pPr>
            <w:r w:rsidRPr="249F5452">
              <w:rPr>
                <w:u w:val="single"/>
              </w:rPr>
              <w:t>Empresa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C6D9F1" w:themeFill="text2" w:themeFillTint="33"/>
          </w:tcPr>
          <w:p w14:paraId="1554F3D4" w14:textId="2FD4BD9B" w:rsidR="249F5452" w:rsidRDefault="249F5452" w:rsidP="249F5452">
            <w:pPr>
              <w:spacing w:before="40" w:afterLines="40" w:after="96"/>
              <w:jc w:val="center"/>
              <w:rPr>
                <w:u w:val="single"/>
              </w:rPr>
            </w:pPr>
            <w:r w:rsidRPr="249F5452">
              <w:rPr>
                <w:u w:val="single"/>
              </w:rPr>
              <w:t>Cargo</w:t>
            </w:r>
          </w:p>
        </w:tc>
        <w:tc>
          <w:tcPr>
            <w:tcW w:w="2694" w:type="dxa"/>
            <w:tcBorders>
              <w:top w:val="nil"/>
              <w:right w:val="nil"/>
            </w:tcBorders>
            <w:shd w:val="clear" w:color="auto" w:fill="C6D9F1" w:themeFill="text2" w:themeFillTint="33"/>
            <w:vAlign w:val="center"/>
          </w:tcPr>
          <w:p w14:paraId="17978FE5" w14:textId="2708A2F1" w:rsidR="249F5452" w:rsidRDefault="249F5452" w:rsidP="249F5452">
            <w:pPr>
              <w:spacing w:before="40" w:afterLines="40" w:after="96"/>
              <w:jc w:val="center"/>
              <w:rPr>
                <w:u w:val="single"/>
              </w:rPr>
            </w:pPr>
            <w:r w:rsidRPr="249F5452">
              <w:rPr>
                <w:u w:val="single"/>
              </w:rPr>
              <w:t>Asistencia (S/N)</w:t>
            </w:r>
          </w:p>
        </w:tc>
      </w:tr>
      <w:tr w:rsidR="00446E2C" w14:paraId="632068D0" w14:textId="77777777" w:rsidTr="5E773549">
        <w:tc>
          <w:tcPr>
            <w:tcW w:w="3545" w:type="dxa"/>
            <w:tcBorders>
              <w:left w:val="nil"/>
            </w:tcBorders>
          </w:tcPr>
          <w:p w14:paraId="279BC408" w14:textId="1C2ADA7C" w:rsidR="249F5452" w:rsidRDefault="249F5452" w:rsidP="249F5452">
            <w:pPr>
              <w:spacing w:before="40" w:afterLines="40" w:after="96"/>
              <w:jc w:val="both"/>
            </w:pPr>
            <w:r>
              <w:t>Franco Sánchez, Pablo</w:t>
            </w:r>
          </w:p>
        </w:tc>
        <w:tc>
          <w:tcPr>
            <w:tcW w:w="1417" w:type="dxa"/>
            <w:vAlign w:val="center"/>
          </w:tcPr>
          <w:p w14:paraId="333EC244" w14:textId="4409859D" w:rsidR="249F5452" w:rsidRDefault="249F5452" w:rsidP="249F5452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vAlign w:val="center"/>
          </w:tcPr>
          <w:p w14:paraId="679A82F9" w14:textId="0B5EA08D" w:rsidR="249F5452" w:rsidRDefault="249F5452" w:rsidP="249F5452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2694" w:type="dxa"/>
            <w:tcBorders>
              <w:right w:val="nil"/>
            </w:tcBorders>
            <w:vAlign w:val="center"/>
          </w:tcPr>
          <w:p w14:paraId="5D825CC9" w14:textId="7AAAB778" w:rsidR="249F5452" w:rsidRDefault="249F5452" w:rsidP="249F5452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446E2C" w14:paraId="1F7AA910" w14:textId="77777777" w:rsidTr="5E773549">
        <w:tc>
          <w:tcPr>
            <w:tcW w:w="3545" w:type="dxa"/>
            <w:tcBorders>
              <w:left w:val="nil"/>
            </w:tcBorders>
          </w:tcPr>
          <w:p w14:paraId="2881414C" w14:textId="0E157C2D" w:rsidR="249F5452" w:rsidRDefault="249F5452" w:rsidP="249F5452">
            <w:pPr>
              <w:spacing w:before="40" w:afterLines="40" w:after="96"/>
              <w:jc w:val="both"/>
            </w:pPr>
            <w:r>
              <w:t>García Villalobos, Abraham</w:t>
            </w:r>
          </w:p>
        </w:tc>
        <w:tc>
          <w:tcPr>
            <w:tcW w:w="1417" w:type="dxa"/>
            <w:vAlign w:val="center"/>
          </w:tcPr>
          <w:p w14:paraId="13CCF669" w14:textId="09CE8161" w:rsidR="249F5452" w:rsidRDefault="249F5452" w:rsidP="249F5452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vAlign w:val="center"/>
          </w:tcPr>
          <w:p w14:paraId="0FF743ED" w14:textId="02D003C2" w:rsidR="249F5452" w:rsidRDefault="249F5452" w:rsidP="249F5452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2694" w:type="dxa"/>
            <w:tcBorders>
              <w:right w:val="nil"/>
            </w:tcBorders>
            <w:vAlign w:val="center"/>
          </w:tcPr>
          <w:p w14:paraId="421F8E52" w14:textId="3A1A3F28" w:rsidR="249F5452" w:rsidRDefault="249F5452" w:rsidP="249F5452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446E2C" w14:paraId="38F58B97" w14:textId="77777777" w:rsidTr="5E773549">
        <w:tc>
          <w:tcPr>
            <w:tcW w:w="3545" w:type="dxa"/>
            <w:tcBorders>
              <w:left w:val="nil"/>
            </w:tcBorders>
          </w:tcPr>
          <w:p w14:paraId="02CBC45F" w14:textId="74BD4A36" w:rsidR="249F5452" w:rsidRDefault="249F5452" w:rsidP="249F5452">
            <w:pPr>
              <w:spacing w:before="40" w:afterLines="40" w:after="96"/>
              <w:jc w:val="both"/>
            </w:pPr>
            <w:r>
              <w:t>Guerrero Romero, Martín Arturo</w:t>
            </w:r>
          </w:p>
        </w:tc>
        <w:tc>
          <w:tcPr>
            <w:tcW w:w="1417" w:type="dxa"/>
            <w:vAlign w:val="center"/>
          </w:tcPr>
          <w:p w14:paraId="3F2E60EE" w14:textId="52462866" w:rsidR="249F5452" w:rsidRDefault="249F5452" w:rsidP="249F5452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vAlign w:val="center"/>
          </w:tcPr>
          <w:p w14:paraId="34AA43B5" w14:textId="4DDB4940" w:rsidR="249F5452" w:rsidRDefault="249F5452" w:rsidP="249F5452">
            <w:pPr>
              <w:spacing w:before="40" w:afterLines="40" w:after="96"/>
              <w:jc w:val="center"/>
            </w:pPr>
            <w:r>
              <w:t>Coordinador de reuniones y desarrollador</w:t>
            </w:r>
          </w:p>
        </w:tc>
        <w:tc>
          <w:tcPr>
            <w:tcW w:w="2694" w:type="dxa"/>
            <w:tcBorders>
              <w:right w:val="nil"/>
            </w:tcBorders>
            <w:vAlign w:val="center"/>
          </w:tcPr>
          <w:p w14:paraId="4FB1BC1E" w14:textId="31D2BED1" w:rsidR="249F5452" w:rsidRDefault="249F5452" w:rsidP="249F5452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446E2C" w14:paraId="265F01BB" w14:textId="77777777" w:rsidTr="5E773549">
        <w:tc>
          <w:tcPr>
            <w:tcW w:w="3545" w:type="dxa"/>
            <w:tcBorders>
              <w:left w:val="nil"/>
            </w:tcBorders>
          </w:tcPr>
          <w:p w14:paraId="2BF09F72" w14:textId="7E9F6C35" w:rsidR="249F5452" w:rsidRDefault="249F5452" w:rsidP="249F5452">
            <w:pPr>
              <w:spacing w:before="40" w:afterLines="40" w:after="96"/>
              <w:jc w:val="both"/>
            </w:pPr>
            <w:r>
              <w:t>Gutiérrez Prieto, Gabriel</w:t>
            </w:r>
          </w:p>
        </w:tc>
        <w:tc>
          <w:tcPr>
            <w:tcW w:w="1417" w:type="dxa"/>
            <w:vAlign w:val="center"/>
          </w:tcPr>
          <w:p w14:paraId="786ACE3D" w14:textId="6888B9CD" w:rsidR="249F5452" w:rsidRDefault="249F5452" w:rsidP="249F5452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vAlign w:val="center"/>
          </w:tcPr>
          <w:p w14:paraId="7F043345" w14:textId="6C753EF9" w:rsidR="249F5452" w:rsidRDefault="249F5452" w:rsidP="249F5452">
            <w:pPr>
              <w:spacing w:before="40" w:afterLines="40" w:after="96"/>
              <w:jc w:val="center"/>
            </w:pPr>
            <w:r>
              <w:t>Secretario y desarrollador</w:t>
            </w:r>
          </w:p>
        </w:tc>
        <w:tc>
          <w:tcPr>
            <w:tcW w:w="2694" w:type="dxa"/>
            <w:tcBorders>
              <w:right w:val="nil"/>
            </w:tcBorders>
            <w:vAlign w:val="center"/>
          </w:tcPr>
          <w:p w14:paraId="26144591" w14:textId="4E587FBC" w:rsidR="249F5452" w:rsidRDefault="249F5452" w:rsidP="249F5452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A53766" w14:paraId="6A668662" w14:textId="77777777" w:rsidTr="5E773549">
        <w:tc>
          <w:tcPr>
            <w:tcW w:w="3545" w:type="dxa"/>
            <w:tcBorders>
              <w:left w:val="nil"/>
              <w:bottom w:val="single" w:sz="4" w:space="0" w:color="auto"/>
            </w:tcBorders>
          </w:tcPr>
          <w:p w14:paraId="58699961" w14:textId="08163C98" w:rsidR="249F5452" w:rsidRDefault="249F5452" w:rsidP="249F5452">
            <w:pPr>
              <w:spacing w:before="40" w:afterLines="40" w:after="96"/>
              <w:jc w:val="both"/>
            </w:pPr>
            <w:r>
              <w:t>Lopez, Thibaut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2D8778D" w14:textId="604CEB20" w:rsidR="249F5452" w:rsidRDefault="249F5452" w:rsidP="249F5452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B86E657" w14:textId="7B6E39A1" w:rsidR="249F5452" w:rsidRDefault="249F5452" w:rsidP="249F5452">
            <w:pPr>
              <w:spacing w:before="40" w:afterLines="40" w:after="96"/>
              <w:jc w:val="center"/>
            </w:pPr>
            <w:r>
              <w:t>Gerente y desarrollador</w:t>
            </w:r>
          </w:p>
        </w:tc>
        <w:tc>
          <w:tcPr>
            <w:tcW w:w="2694" w:type="dxa"/>
            <w:tcBorders>
              <w:bottom w:val="single" w:sz="4" w:space="0" w:color="auto"/>
              <w:right w:val="nil"/>
            </w:tcBorders>
            <w:vAlign w:val="center"/>
          </w:tcPr>
          <w:p w14:paraId="3607F0ED" w14:textId="37AEF084" w:rsidR="249F5452" w:rsidRDefault="249F5452" w:rsidP="249F5452">
            <w:pPr>
              <w:spacing w:before="40" w:afterLines="40" w:after="96"/>
              <w:jc w:val="center"/>
            </w:pPr>
            <w:r>
              <w:t>S</w:t>
            </w:r>
          </w:p>
        </w:tc>
      </w:tr>
      <w:tr w:rsidR="00A53766" w14:paraId="2DB8D4F7" w14:textId="77777777" w:rsidTr="5E773549">
        <w:tc>
          <w:tcPr>
            <w:tcW w:w="3545" w:type="dxa"/>
            <w:tcBorders>
              <w:left w:val="nil"/>
              <w:bottom w:val="nil"/>
            </w:tcBorders>
          </w:tcPr>
          <w:p w14:paraId="2E68D537" w14:textId="4B991671" w:rsidR="249F5452" w:rsidRDefault="249F5452" w:rsidP="249F5452">
            <w:pPr>
              <w:spacing w:before="40" w:afterLines="40" w:after="96"/>
              <w:jc w:val="both"/>
            </w:pPr>
            <w:r>
              <w:t>Soto Ponce, David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0A877795" w14:textId="01E51BEC" w:rsidR="249F5452" w:rsidRDefault="249F5452" w:rsidP="249F5452">
            <w:pPr>
              <w:spacing w:before="40" w:afterLines="40" w:after="96"/>
              <w:jc w:val="center"/>
            </w:pPr>
            <w:r>
              <w:t>B.F.C.N.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14:paraId="0E23E2A9" w14:textId="6D839430" w:rsidR="249F5452" w:rsidRDefault="249F5452" w:rsidP="249F5452">
            <w:pPr>
              <w:spacing w:before="40" w:afterLines="40" w:after="96"/>
              <w:jc w:val="center"/>
            </w:pPr>
            <w:r>
              <w:t>Desarrollador</w:t>
            </w:r>
          </w:p>
        </w:tc>
        <w:tc>
          <w:tcPr>
            <w:tcW w:w="2694" w:type="dxa"/>
            <w:tcBorders>
              <w:bottom w:val="nil"/>
              <w:right w:val="nil"/>
            </w:tcBorders>
            <w:vAlign w:val="center"/>
          </w:tcPr>
          <w:p w14:paraId="212BABE4" w14:textId="0A8FBC3E" w:rsidR="249F5452" w:rsidRDefault="249F5452" w:rsidP="0027259C">
            <w:pPr>
              <w:keepNext/>
              <w:spacing w:before="40" w:afterLines="40" w:after="96"/>
              <w:jc w:val="center"/>
            </w:pPr>
            <w:r>
              <w:t>S</w:t>
            </w:r>
          </w:p>
        </w:tc>
      </w:tr>
    </w:tbl>
    <w:p w14:paraId="6B09EE9E" w14:textId="3787CF8A" w:rsidR="0027259C" w:rsidRPr="0027259C" w:rsidRDefault="0027259C" w:rsidP="0027259C">
      <w:pPr>
        <w:pStyle w:val="Descripcin"/>
        <w:spacing w:before="120"/>
        <w:jc w:val="center"/>
        <w:rPr>
          <w:color w:val="auto"/>
        </w:rPr>
      </w:pPr>
      <w:r w:rsidRPr="0027259C">
        <w:rPr>
          <w:color w:val="auto"/>
        </w:rPr>
        <w:t xml:space="preserve">Tabla </w:t>
      </w:r>
      <w:r w:rsidRPr="0027259C">
        <w:rPr>
          <w:color w:val="auto"/>
        </w:rPr>
        <w:fldChar w:fldCharType="begin"/>
      </w:r>
      <w:r w:rsidRPr="0027259C">
        <w:rPr>
          <w:color w:val="auto"/>
        </w:rPr>
        <w:instrText xml:space="preserve"> SEQ Tabla \* ARABIC </w:instrText>
      </w:r>
      <w:r w:rsidRPr="0027259C">
        <w:rPr>
          <w:color w:val="auto"/>
        </w:rPr>
        <w:fldChar w:fldCharType="separate"/>
      </w:r>
      <w:r w:rsidR="007C0463">
        <w:rPr>
          <w:noProof/>
          <w:color w:val="auto"/>
        </w:rPr>
        <w:t>19</w:t>
      </w:r>
      <w:r w:rsidRPr="0027259C">
        <w:rPr>
          <w:color w:val="auto"/>
        </w:rPr>
        <w:fldChar w:fldCharType="end"/>
      </w:r>
      <w:r w:rsidRPr="0027259C">
        <w:rPr>
          <w:color w:val="auto"/>
        </w:rPr>
        <w:t>: Convocatoria y asistencia a la reunión del 15/11/2020</w:t>
      </w:r>
    </w:p>
    <w:p w14:paraId="4E4BD84D" w14:textId="153CAA2C" w:rsidR="006F5913" w:rsidRPr="006F5913" w:rsidRDefault="6C049FA5" w:rsidP="00033E31">
      <w:pPr>
        <w:spacing w:before="120" w:after="120"/>
        <w:jc w:val="both"/>
      </w:pPr>
      <w:r w:rsidRPr="1BFD6FD6">
        <w:rPr>
          <w:i/>
          <w:iCs/>
          <w:color w:val="808080" w:themeColor="background1" w:themeShade="80"/>
        </w:rPr>
        <w:t>Desarrollo y acuerdos:</w:t>
      </w:r>
      <w:r>
        <w:t xml:space="preserve"> La reunión </w:t>
      </w:r>
      <w:r w:rsidR="5F37D61C">
        <w:t xml:space="preserve">siguió el plan designado. Se comenzó a las 10:00 </w:t>
      </w:r>
      <w:r w:rsidR="31F4DCED">
        <w:t>y se continuó hasta las 14:00 cuando se decidió cerrar el documento.</w:t>
      </w:r>
    </w:p>
    <w:p w14:paraId="6869A3C9" w14:textId="0E8A0830" w:rsidR="006F5913" w:rsidRPr="006F5913" w:rsidRDefault="650E201E" w:rsidP="249F5452">
      <w:pPr>
        <w:spacing w:after="120"/>
        <w:jc w:val="both"/>
      </w:pPr>
      <w:r>
        <w:t xml:space="preserve">Los primeros veinte minutos se dedicaron a una revisión </w:t>
      </w:r>
      <w:r w:rsidR="00521C41">
        <w:t>informal</w:t>
      </w:r>
      <w:r>
        <w:t xml:space="preserve"> del proyecto, promoviendo una lectura general. Tras esto, se realizó la evaluación grupal que transcurrió sin ningún pro</w:t>
      </w:r>
      <w:r w:rsidR="35E918F4">
        <w:t>blema ya que el equipo está contento con el trabajo realizado por los demás miembros. El resto del tiempo se ha dedicado a realizar correcciones, en especial a</w:t>
      </w:r>
      <w:r w:rsidR="030577E9">
        <w:t xml:space="preserve"> maquetación del documento y a refinar los anexos; por ello, se ha permitido que los miembros con otras tareas a realizar se disculpasen de la re</w:t>
      </w:r>
      <w:r w:rsidR="68B3CC29">
        <w:t>unión tras dar su visto bueno. No obstante, las decisiones de</w:t>
      </w:r>
      <w:r w:rsidR="7E160E72">
        <w:t xml:space="preserve"> </w:t>
      </w:r>
      <w:r w:rsidR="68B3CC29">
        <w:t>corrección de mayor importancia se han discutido por los medios acordados, en este caso Discord</w:t>
      </w:r>
      <w:r w:rsidR="11BD488E">
        <w:t xml:space="preserve"> y Whats</w:t>
      </w:r>
      <w:r w:rsidR="00336D63">
        <w:t>A</w:t>
      </w:r>
      <w:r w:rsidR="11BD488E">
        <w:t>pp</w:t>
      </w:r>
      <w:r w:rsidR="68B3CC29">
        <w:t>, para a</w:t>
      </w:r>
      <w:r w:rsidR="0631A68E">
        <w:t>segurar</w:t>
      </w:r>
      <w:r w:rsidR="43CC903E">
        <w:t xml:space="preserve"> que el equipo es consciente de ellos o por si deseaban argumentar algo.</w:t>
      </w:r>
      <w:r w:rsidR="35E918F4">
        <w:t xml:space="preserve"> </w:t>
      </w:r>
    </w:p>
    <w:p w14:paraId="37EEE070" w14:textId="6AB434AD" w:rsidR="006F5913" w:rsidRPr="006F5913" w:rsidRDefault="6C049FA5" w:rsidP="249F5452">
      <w:pPr>
        <w:spacing w:after="120"/>
        <w:jc w:val="both"/>
      </w:pPr>
      <w:r>
        <w:t>Se llegaron a los siguientes acuerdos:</w:t>
      </w:r>
    </w:p>
    <w:p w14:paraId="032F0D6C" w14:textId="0A360B9D" w:rsidR="006F5913" w:rsidRPr="006F5913" w:rsidRDefault="0FFD921B" w:rsidP="00FD0B5E">
      <w:pPr>
        <w:pStyle w:val="Prrafodelista"/>
        <w:numPr>
          <w:ilvl w:val="2"/>
          <w:numId w:val="12"/>
        </w:numPr>
        <w:ind w:left="567"/>
        <w:jc w:val="both"/>
        <w:rPr>
          <w:rFonts w:eastAsiaTheme="majorEastAsia" w:cstheme="majorBidi"/>
        </w:rPr>
      </w:pPr>
      <w:r>
        <w:t>El equipo ha trabajado conforme a lo esperado y se ha dejado reflejado en la tabla de seguimiento</w:t>
      </w:r>
      <w:r w:rsidR="6C049FA5">
        <w:t>.</w:t>
      </w:r>
    </w:p>
    <w:p w14:paraId="5EBC7C70" w14:textId="433AFE81" w:rsidR="0D11BA58" w:rsidRDefault="0D11BA58" w:rsidP="00FD0B5E">
      <w:pPr>
        <w:pStyle w:val="Prrafodelista"/>
        <w:numPr>
          <w:ilvl w:val="2"/>
          <w:numId w:val="12"/>
        </w:numPr>
        <w:ind w:left="567"/>
        <w:jc w:val="both"/>
      </w:pPr>
      <w:r>
        <w:t>El Acta de Constitución tiene el aprobado de todo el equipo.</w:t>
      </w:r>
    </w:p>
    <w:p w14:paraId="7A9EB506" w14:textId="5BEB3F10" w:rsidR="006F5913" w:rsidRPr="006F5913" w:rsidRDefault="000A7FCA" w:rsidP="249F5452">
      <w:pPr>
        <w:jc w:val="both"/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31163EF9" wp14:editId="0DC9FC28">
            <wp:simplePos x="0" y="0"/>
            <wp:positionH relativeFrom="column">
              <wp:posOffset>1513644</wp:posOffset>
            </wp:positionH>
            <wp:positionV relativeFrom="paragraph">
              <wp:posOffset>462524</wp:posOffset>
            </wp:positionV>
            <wp:extent cx="384175" cy="468630"/>
            <wp:effectExtent l="0" t="0" r="0" b="7620"/>
            <wp:wrapSquare wrapText="bothSides"/>
            <wp:docPr id="2109842330" name="Imagen 8" descr="Imagen que contiene competencia de atletismo, baloncesto, deporte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C049FA5" w:rsidRPr="1B1AB5E4">
        <w:rPr>
          <w:i/>
          <w:iCs/>
          <w:color w:val="808080" w:themeColor="background1" w:themeShade="80"/>
        </w:rPr>
        <w:t>Puntos pendientes:</w:t>
      </w:r>
      <w:r w:rsidR="6C049FA5">
        <w:t xml:space="preserve"> Para la próxima reunión se pretende </w:t>
      </w:r>
      <w:r w:rsidR="460D61CB">
        <w:t>comenzar la organización del entregable</w:t>
      </w:r>
      <w:r w:rsidR="00FB3AB1">
        <w:t xml:space="preserve"> del siguiente hito</w:t>
      </w:r>
      <w:r w:rsidR="460D61CB">
        <w:t xml:space="preserve"> y la continuación del proyecto.</w:t>
      </w:r>
    </w:p>
    <w:p w14:paraId="5221AE87" w14:textId="53D3AEE1" w:rsidR="006F5913" w:rsidRPr="006F5913" w:rsidRDefault="6C049FA5" w:rsidP="249F5452">
      <w:pPr>
        <w:spacing w:before="360" w:after="360"/>
        <w:rPr>
          <w:i/>
          <w:iCs/>
          <w:color w:val="808080" w:themeColor="background1" w:themeShade="80"/>
        </w:rPr>
      </w:pPr>
      <w:r w:rsidRPr="249F5452">
        <w:rPr>
          <w:i/>
          <w:iCs/>
          <w:color w:val="808080" w:themeColor="background1" w:themeShade="80"/>
        </w:rPr>
        <w:t>Firma del secretario:</w:t>
      </w:r>
      <w:r w:rsidRPr="249F5452">
        <w:rPr>
          <w:i/>
          <w:iCs/>
          <w:noProof/>
          <w:color w:val="FFFFFF" w:themeColor="background1"/>
        </w:rPr>
        <w:t xml:space="preserve"> </w:t>
      </w:r>
    </w:p>
    <w:p w14:paraId="673107E5" w14:textId="05E136A6" w:rsidR="006F5913" w:rsidRPr="006F5913" w:rsidRDefault="6C049FA5" w:rsidP="249F5452">
      <w:pPr>
        <w:jc w:val="both"/>
      </w:pPr>
      <w:r w:rsidRPr="249F5452">
        <w:rPr>
          <w:i/>
          <w:iCs/>
          <w:color w:val="808080" w:themeColor="background1" w:themeShade="80"/>
        </w:rPr>
        <w:t>Próximas reuniones:</w:t>
      </w:r>
      <w:r>
        <w:t xml:space="preserve"> A continuación, se detalla en una tabla los motivos y fechas de las próximas reuniones</w:t>
      </w:r>
      <w:r w:rsidR="00EA2136">
        <w:t>. Todas ellas pertenecen ya al siguiente</w:t>
      </w:r>
      <w:r w:rsidR="001E3A8B">
        <w:t xml:space="preserve"> hito del proyecto</w:t>
      </w:r>
      <w:r w:rsidR="00AB702F">
        <w:t>: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696"/>
        <w:gridCol w:w="8054"/>
      </w:tblGrid>
      <w:tr w:rsidR="249F5452" w14:paraId="1A38081F" w14:textId="77777777" w:rsidTr="004E49BB">
        <w:trPr>
          <w:tblHeader/>
        </w:trPr>
        <w:tc>
          <w:tcPr>
            <w:tcW w:w="1696" w:type="dxa"/>
            <w:tcBorders>
              <w:top w:val="nil"/>
              <w:left w:val="nil"/>
            </w:tcBorders>
            <w:shd w:val="clear" w:color="auto" w:fill="C6D9F1" w:themeFill="text2" w:themeFillTint="33"/>
          </w:tcPr>
          <w:p w14:paraId="74C1BD17" w14:textId="5C26C98A" w:rsidR="249F5452" w:rsidRDefault="249F5452" w:rsidP="249F5452">
            <w:pPr>
              <w:spacing w:before="40" w:after="40"/>
              <w:jc w:val="center"/>
            </w:pPr>
            <w:r>
              <w:t>Fecha</w:t>
            </w:r>
          </w:p>
        </w:tc>
        <w:tc>
          <w:tcPr>
            <w:tcW w:w="8054" w:type="dxa"/>
            <w:tcBorders>
              <w:top w:val="nil"/>
              <w:right w:val="nil"/>
            </w:tcBorders>
            <w:shd w:val="clear" w:color="auto" w:fill="C6D9F1" w:themeFill="text2" w:themeFillTint="33"/>
          </w:tcPr>
          <w:p w14:paraId="6297A45D" w14:textId="21D9CCA3" w:rsidR="249F5452" w:rsidRDefault="249F5452" w:rsidP="249F5452">
            <w:pPr>
              <w:spacing w:before="40" w:after="40"/>
              <w:jc w:val="center"/>
            </w:pPr>
            <w:r>
              <w:t>Motivo</w:t>
            </w:r>
          </w:p>
        </w:tc>
      </w:tr>
      <w:tr w:rsidR="007B5646" w14:paraId="0AA378C1" w14:textId="77777777" w:rsidTr="00991B8B">
        <w:tc>
          <w:tcPr>
            <w:tcW w:w="1696" w:type="dxa"/>
            <w:tcBorders>
              <w:left w:val="nil"/>
              <w:bottom w:val="nil"/>
            </w:tcBorders>
            <w:vAlign w:val="center"/>
          </w:tcPr>
          <w:p w14:paraId="23770B83" w14:textId="5084084E" w:rsidR="007B5646" w:rsidRDefault="007B5646" w:rsidP="007B5646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17/11/2020</w:t>
            </w:r>
          </w:p>
        </w:tc>
        <w:tc>
          <w:tcPr>
            <w:tcW w:w="8054" w:type="dxa"/>
            <w:tcBorders>
              <w:bottom w:val="nil"/>
              <w:right w:val="nil"/>
            </w:tcBorders>
          </w:tcPr>
          <w:p w14:paraId="3A9CD182" w14:textId="48507AFA" w:rsidR="007B5646" w:rsidRDefault="007B5646" w:rsidP="007B5646">
            <w:pPr>
              <w:spacing w:before="40" w:after="40"/>
              <w:jc w:val="both"/>
            </w:pPr>
            <w:r>
              <w:t>Reunión del equipo de trabajo para la organización de la Planificación del proyecto Coronagym.</w:t>
            </w:r>
          </w:p>
        </w:tc>
      </w:tr>
      <w:tr w:rsidR="007B5646" w14:paraId="71346C48" w14:textId="77777777" w:rsidTr="00991B8B">
        <w:tc>
          <w:tcPr>
            <w:tcW w:w="1696" w:type="dxa"/>
            <w:tcBorders>
              <w:left w:val="nil"/>
              <w:bottom w:val="nil"/>
            </w:tcBorders>
            <w:vAlign w:val="center"/>
          </w:tcPr>
          <w:p w14:paraId="540B5525" w14:textId="032B077D" w:rsidR="007B5646" w:rsidRPr="3E1807BF" w:rsidRDefault="007B5646" w:rsidP="007B5646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19/11/2020</w:t>
            </w:r>
          </w:p>
        </w:tc>
        <w:tc>
          <w:tcPr>
            <w:tcW w:w="8054" w:type="dxa"/>
            <w:tcBorders>
              <w:bottom w:val="nil"/>
              <w:right w:val="nil"/>
            </w:tcBorders>
            <w:vAlign w:val="center"/>
          </w:tcPr>
          <w:p w14:paraId="51CE44DB" w14:textId="42282578" w:rsidR="007B5646" w:rsidRDefault="007B5646" w:rsidP="007B5646">
            <w:pPr>
              <w:spacing w:before="40" w:after="40"/>
              <w:jc w:val="both"/>
            </w:pPr>
            <w:r w:rsidRPr="3E1807BF">
              <w:rPr>
                <w:rFonts w:ascii="Times New Roman" w:eastAsia="Calibri" w:hAnsi="Times New Roman" w:cs="Times New Roman"/>
              </w:rPr>
              <w:t>R</w:t>
            </w:r>
            <w:r w:rsidR="00DF2716">
              <w:rPr>
                <w:rFonts w:ascii="Times New Roman" w:eastAsia="Calibri" w:hAnsi="Times New Roman" w:cs="Times New Roman"/>
              </w:rPr>
              <w:t>eunión del equipo de trabajo para la r</w:t>
            </w:r>
            <w:r w:rsidRPr="3E1807BF">
              <w:rPr>
                <w:rFonts w:ascii="Times New Roman" w:eastAsia="Calibri" w:hAnsi="Times New Roman" w:cs="Times New Roman"/>
              </w:rPr>
              <w:t>evisión de la versión actual de los documentos desarrollados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7B5646" w14:paraId="1D14FEF2" w14:textId="77777777" w:rsidTr="00991B8B">
        <w:tc>
          <w:tcPr>
            <w:tcW w:w="1696" w:type="dxa"/>
            <w:tcBorders>
              <w:left w:val="nil"/>
              <w:bottom w:val="nil"/>
            </w:tcBorders>
            <w:vAlign w:val="center"/>
          </w:tcPr>
          <w:p w14:paraId="1ED5D93A" w14:textId="49855D9C" w:rsidR="007B5646" w:rsidRPr="3E1807BF" w:rsidRDefault="007B5646" w:rsidP="007B5646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26/11/2020</w:t>
            </w:r>
          </w:p>
        </w:tc>
        <w:tc>
          <w:tcPr>
            <w:tcW w:w="8054" w:type="dxa"/>
            <w:tcBorders>
              <w:bottom w:val="nil"/>
              <w:right w:val="nil"/>
            </w:tcBorders>
            <w:vAlign w:val="center"/>
          </w:tcPr>
          <w:p w14:paraId="0CFB3B0C" w14:textId="0C3D85D9" w:rsidR="007B5646" w:rsidRDefault="007B5646" w:rsidP="007B5646">
            <w:pPr>
              <w:spacing w:before="40" w:after="40"/>
              <w:jc w:val="both"/>
            </w:pPr>
            <w:r w:rsidRPr="3E1807BF">
              <w:rPr>
                <w:rFonts w:ascii="Times New Roman" w:eastAsia="Calibri" w:hAnsi="Times New Roman" w:cs="Times New Roman"/>
              </w:rPr>
              <w:t>R</w:t>
            </w:r>
            <w:r w:rsidR="00393B4F">
              <w:rPr>
                <w:rFonts w:ascii="Times New Roman" w:eastAsia="Calibri" w:hAnsi="Times New Roman" w:cs="Times New Roman"/>
              </w:rPr>
              <w:t>eunión del equipo de trabajo para la r</w:t>
            </w:r>
            <w:r w:rsidRPr="3E1807BF">
              <w:rPr>
                <w:rFonts w:ascii="Times New Roman" w:eastAsia="Calibri" w:hAnsi="Times New Roman" w:cs="Times New Roman"/>
              </w:rPr>
              <w:t>evisión de la versión actual de los documentos desarrollados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7B5646" w14:paraId="00879C5B" w14:textId="77777777" w:rsidTr="00991B8B">
        <w:tc>
          <w:tcPr>
            <w:tcW w:w="1696" w:type="dxa"/>
            <w:tcBorders>
              <w:left w:val="nil"/>
              <w:bottom w:val="nil"/>
            </w:tcBorders>
            <w:vAlign w:val="center"/>
          </w:tcPr>
          <w:p w14:paraId="315845BE" w14:textId="6D86096D" w:rsidR="007B5646" w:rsidRPr="3E1807BF" w:rsidRDefault="007B5646" w:rsidP="007B5646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03/12/2020</w:t>
            </w:r>
          </w:p>
        </w:tc>
        <w:tc>
          <w:tcPr>
            <w:tcW w:w="8054" w:type="dxa"/>
            <w:tcBorders>
              <w:bottom w:val="nil"/>
              <w:right w:val="nil"/>
            </w:tcBorders>
            <w:vAlign w:val="center"/>
          </w:tcPr>
          <w:p w14:paraId="22786A02" w14:textId="188926BC" w:rsidR="007B5646" w:rsidRDefault="00393B4F" w:rsidP="007B5646">
            <w:pPr>
              <w:spacing w:before="40" w:after="40"/>
              <w:jc w:val="both"/>
            </w:pPr>
            <w:r w:rsidRPr="3E1807BF">
              <w:rPr>
                <w:rFonts w:ascii="Times New Roman" w:eastAsia="Calibri" w:hAnsi="Times New Roman" w:cs="Times New Roman"/>
              </w:rPr>
              <w:t>R</w:t>
            </w:r>
            <w:r>
              <w:rPr>
                <w:rFonts w:ascii="Times New Roman" w:eastAsia="Calibri" w:hAnsi="Times New Roman" w:cs="Times New Roman"/>
              </w:rPr>
              <w:t>eunión del equipo de trabajo para la r</w:t>
            </w:r>
            <w:r w:rsidRPr="3E1807BF">
              <w:rPr>
                <w:rFonts w:ascii="Times New Roman" w:eastAsia="Calibri" w:hAnsi="Times New Roman" w:cs="Times New Roman"/>
              </w:rPr>
              <w:t>evisión de la versión actual de los documentos desarrollados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7B5646" w14:paraId="2F14F433" w14:textId="77777777" w:rsidTr="00991B8B">
        <w:tc>
          <w:tcPr>
            <w:tcW w:w="1696" w:type="dxa"/>
            <w:tcBorders>
              <w:left w:val="nil"/>
              <w:bottom w:val="nil"/>
            </w:tcBorders>
            <w:vAlign w:val="center"/>
          </w:tcPr>
          <w:p w14:paraId="5FD8CF03" w14:textId="51E90871" w:rsidR="007B5646" w:rsidRPr="3E1807BF" w:rsidRDefault="007B5646" w:rsidP="007B5646">
            <w:pPr>
              <w:spacing w:before="40" w:after="40"/>
              <w:jc w:val="both"/>
              <w:rPr>
                <w:rFonts w:ascii="Times New Roman" w:eastAsia="Calibri" w:hAnsi="Times New Roman" w:cs="Times New Roman"/>
              </w:rPr>
            </w:pPr>
            <w:r w:rsidRPr="3E1807BF">
              <w:rPr>
                <w:rFonts w:ascii="Times New Roman" w:eastAsia="Calibri" w:hAnsi="Times New Roman" w:cs="Times New Roman"/>
              </w:rPr>
              <w:t>06/12/2020</w:t>
            </w:r>
          </w:p>
        </w:tc>
        <w:tc>
          <w:tcPr>
            <w:tcW w:w="8054" w:type="dxa"/>
            <w:tcBorders>
              <w:bottom w:val="nil"/>
              <w:right w:val="nil"/>
            </w:tcBorders>
            <w:vAlign w:val="center"/>
          </w:tcPr>
          <w:p w14:paraId="1B8A98CF" w14:textId="1565CF14" w:rsidR="007B5646" w:rsidRDefault="00393B4F" w:rsidP="0027259C">
            <w:pPr>
              <w:keepNext/>
              <w:spacing w:before="40" w:after="40"/>
              <w:jc w:val="both"/>
            </w:pPr>
            <w:r>
              <w:rPr>
                <w:rFonts w:ascii="Times New Roman" w:eastAsia="Calibri" w:hAnsi="Times New Roman" w:cs="Times New Roman"/>
              </w:rPr>
              <w:t>Reunión del equipo de trabajo para la o</w:t>
            </w:r>
            <w:r w:rsidR="007B5646" w:rsidRPr="3E1807BF">
              <w:rPr>
                <w:rFonts w:ascii="Times New Roman" w:eastAsia="Calibri" w:hAnsi="Times New Roman" w:cs="Times New Roman"/>
              </w:rPr>
              <w:t>btención de la versión final de los documentos a entregar</w:t>
            </w:r>
            <w:r w:rsidR="007B5646">
              <w:rPr>
                <w:rFonts w:ascii="Times New Roman" w:eastAsia="Calibri" w:hAnsi="Times New Roman" w:cs="Times New Roman"/>
              </w:rPr>
              <w:t>.</w:t>
            </w:r>
          </w:p>
        </w:tc>
      </w:tr>
    </w:tbl>
    <w:p w14:paraId="4192657C" w14:textId="647425E4" w:rsidR="0027259C" w:rsidRPr="0027259C" w:rsidRDefault="0027259C" w:rsidP="0027259C">
      <w:pPr>
        <w:pStyle w:val="Descripcin"/>
        <w:jc w:val="center"/>
        <w:rPr>
          <w:color w:val="auto"/>
        </w:rPr>
      </w:pPr>
      <w:r w:rsidRPr="0027259C">
        <w:rPr>
          <w:color w:val="auto"/>
        </w:rPr>
        <w:t xml:space="preserve">Tabla </w:t>
      </w:r>
      <w:r w:rsidRPr="0027259C">
        <w:rPr>
          <w:color w:val="auto"/>
        </w:rPr>
        <w:fldChar w:fldCharType="begin"/>
      </w:r>
      <w:r w:rsidRPr="0027259C">
        <w:rPr>
          <w:color w:val="auto"/>
        </w:rPr>
        <w:instrText xml:space="preserve"> SEQ Tabla \* ARABIC </w:instrText>
      </w:r>
      <w:r w:rsidRPr="0027259C">
        <w:rPr>
          <w:color w:val="auto"/>
        </w:rPr>
        <w:fldChar w:fldCharType="separate"/>
      </w:r>
      <w:r w:rsidR="007C0463">
        <w:rPr>
          <w:noProof/>
          <w:color w:val="auto"/>
        </w:rPr>
        <w:t>20</w:t>
      </w:r>
      <w:r w:rsidRPr="0027259C">
        <w:rPr>
          <w:color w:val="auto"/>
        </w:rPr>
        <w:fldChar w:fldCharType="end"/>
      </w:r>
      <w:r w:rsidRPr="0027259C">
        <w:rPr>
          <w:color w:val="auto"/>
        </w:rPr>
        <w:t>: Próximas reuniones (15/11/2020)</w:t>
      </w:r>
    </w:p>
    <w:p w14:paraId="43084010" w14:textId="258FA563" w:rsidR="0095021A" w:rsidRPr="0095021A" w:rsidRDefault="00FE5F74" w:rsidP="0095021A">
      <w:pPr>
        <w:pStyle w:val="Ttulo1"/>
        <w:numPr>
          <w:ilvl w:val="0"/>
          <w:numId w:val="0"/>
        </w:numPr>
        <w:spacing w:after="240"/>
        <w:ind w:left="357"/>
      </w:pPr>
      <w:bookmarkStart w:id="56" w:name="_Toc57301091"/>
      <w:r>
        <w:t xml:space="preserve">Anexo IV: </w:t>
      </w:r>
      <w:r w:rsidR="009A5AAD">
        <w:t>Informe de Esfuerzo Individual</w:t>
      </w:r>
      <w:bookmarkEnd w:id="56"/>
    </w:p>
    <w:p w14:paraId="0C4E8CC3" w14:textId="627FE7EF" w:rsidR="005967AC" w:rsidRPr="002917B2" w:rsidRDefault="00F20DB6" w:rsidP="0088082C">
      <w:pPr>
        <w:pStyle w:val="Prrafodelista"/>
        <w:numPr>
          <w:ilvl w:val="0"/>
          <w:numId w:val="17"/>
        </w:numPr>
        <w:spacing w:before="40" w:after="40"/>
        <w:ind w:left="714" w:hanging="357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2917B2">
        <w:rPr>
          <w:rFonts w:ascii="Times New Roman" w:eastAsia="Times New Roman" w:hAnsi="Times New Roman" w:cs="Times New Roman"/>
          <w:color w:val="000000" w:themeColor="text1"/>
          <w:szCs w:val="24"/>
        </w:rPr>
        <w:t>Franco Sánchez</w:t>
      </w:r>
      <w:r w:rsidR="002917B2" w:rsidRPr="002917B2">
        <w:rPr>
          <w:rFonts w:ascii="Times New Roman" w:eastAsia="Times New Roman" w:hAnsi="Times New Roman" w:cs="Times New Roman"/>
          <w:color w:val="000000" w:themeColor="text1"/>
          <w:szCs w:val="24"/>
        </w:rPr>
        <w:t>, Pablo</w:t>
      </w:r>
      <w:r w:rsidR="00DB7985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: </w:t>
      </w:r>
      <w:r w:rsidR="00A31D66">
        <w:rPr>
          <w:rFonts w:ascii="Times New Roman" w:eastAsia="Times New Roman" w:hAnsi="Times New Roman" w:cs="Times New Roman"/>
          <w:color w:val="000000" w:themeColor="text1"/>
          <w:szCs w:val="24"/>
        </w:rPr>
        <w:t>Resumen del presupuesto (</w:t>
      </w:r>
      <w:r w:rsidR="004B1B3A">
        <w:rPr>
          <w:rFonts w:ascii="Times New Roman" w:eastAsia="Times New Roman" w:hAnsi="Times New Roman" w:cs="Times New Roman"/>
          <w:color w:val="000000" w:themeColor="text1"/>
          <w:szCs w:val="24"/>
        </w:rPr>
        <w:t>1.1</w:t>
      </w:r>
      <w:r w:rsidR="009D4A84">
        <w:rPr>
          <w:rFonts w:ascii="Times New Roman" w:eastAsia="Times New Roman" w:hAnsi="Times New Roman" w:cs="Times New Roman"/>
          <w:color w:val="000000" w:themeColor="text1"/>
          <w:szCs w:val="24"/>
        </w:rPr>
        <w:t>2</w:t>
      </w:r>
      <w:r w:rsidR="004B1B3A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), </w:t>
      </w:r>
      <w:r w:rsidR="00BD339E">
        <w:rPr>
          <w:rFonts w:ascii="Times New Roman" w:eastAsia="Times New Roman" w:hAnsi="Times New Roman" w:cs="Times New Roman"/>
          <w:color w:val="000000" w:themeColor="text1"/>
          <w:szCs w:val="24"/>
        </w:rPr>
        <w:t>nombre</w:t>
      </w:r>
      <w:r w:rsidR="00E843E7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 nivel</w:t>
      </w:r>
      <w:r w:rsidR="00496FA0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de autoridad del patrocinador (</w:t>
      </w:r>
      <w:r w:rsidR="00AE4FB4">
        <w:rPr>
          <w:rFonts w:ascii="Times New Roman" w:eastAsia="Times New Roman" w:hAnsi="Times New Roman" w:cs="Times New Roman"/>
          <w:color w:val="000000" w:themeColor="text1"/>
          <w:szCs w:val="24"/>
        </w:rPr>
        <w:t>1.1</w:t>
      </w:r>
      <w:r w:rsidR="009D4A84">
        <w:rPr>
          <w:rFonts w:ascii="Times New Roman" w:eastAsia="Times New Roman" w:hAnsi="Times New Roman" w:cs="Times New Roman"/>
          <w:color w:val="000000" w:themeColor="text1"/>
          <w:szCs w:val="24"/>
        </w:rPr>
        <w:t>6</w:t>
      </w:r>
      <w:r w:rsidR="00AE4FB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), </w:t>
      </w:r>
      <w:r w:rsidR="00453BE5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lista de distribución del Acta de Constitución </w:t>
      </w:r>
      <w:r w:rsidR="006A4933">
        <w:rPr>
          <w:rFonts w:ascii="Times New Roman" w:eastAsia="Times New Roman" w:hAnsi="Times New Roman" w:cs="Times New Roman"/>
          <w:color w:val="000000" w:themeColor="text1"/>
          <w:szCs w:val="24"/>
        </w:rPr>
        <w:t>(1.1</w:t>
      </w:r>
      <w:r w:rsidR="009D4A84">
        <w:rPr>
          <w:rFonts w:ascii="Times New Roman" w:eastAsia="Times New Roman" w:hAnsi="Times New Roman" w:cs="Times New Roman"/>
          <w:color w:val="000000" w:themeColor="text1"/>
          <w:szCs w:val="24"/>
        </w:rPr>
        <w:t>7</w:t>
      </w:r>
      <w:r w:rsidR="006A4933">
        <w:rPr>
          <w:rFonts w:ascii="Times New Roman" w:eastAsia="Times New Roman" w:hAnsi="Times New Roman" w:cs="Times New Roman"/>
          <w:color w:val="000000" w:themeColor="text1"/>
          <w:szCs w:val="24"/>
        </w:rPr>
        <w:t>) y revisión del documento</w:t>
      </w:r>
      <w:r w:rsidR="00C304BD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14:paraId="37D58BBA" w14:textId="43A9E4FC" w:rsidR="002917B2" w:rsidRPr="002917B2" w:rsidRDefault="002917B2" w:rsidP="0088082C">
      <w:pPr>
        <w:pStyle w:val="Prrafodelista"/>
        <w:numPr>
          <w:ilvl w:val="0"/>
          <w:numId w:val="17"/>
        </w:numPr>
        <w:spacing w:before="40" w:after="40"/>
        <w:ind w:left="714" w:hanging="357"/>
        <w:contextualSpacing w:val="0"/>
        <w:jc w:val="both"/>
        <w:rPr>
          <w:rFonts w:eastAsiaTheme="majorEastAsia" w:cstheme="majorBidi"/>
          <w:color w:val="000000" w:themeColor="text1"/>
          <w:szCs w:val="24"/>
        </w:rPr>
      </w:pPr>
      <w:r w:rsidRPr="5BD6C85B">
        <w:rPr>
          <w:rFonts w:ascii="Times New Roman" w:eastAsia="Times New Roman" w:hAnsi="Times New Roman" w:cs="Times New Roman"/>
          <w:color w:val="000000" w:themeColor="text1"/>
        </w:rPr>
        <w:t>García Villalobos, Abraham</w:t>
      </w:r>
      <w:r w:rsidR="043C7197" w:rsidRPr="5ED79B55">
        <w:rPr>
          <w:rFonts w:ascii="Times New Roman" w:eastAsia="Times New Roman" w:hAnsi="Times New Roman" w:cs="Times New Roman"/>
          <w:color w:val="000000" w:themeColor="text1"/>
        </w:rPr>
        <w:t>: Objetivos</w:t>
      </w:r>
      <w:r w:rsidR="043C7197" w:rsidRPr="2C01BDE7">
        <w:rPr>
          <w:rFonts w:ascii="Times New Roman" w:eastAsia="Times New Roman" w:hAnsi="Times New Roman" w:cs="Times New Roman"/>
          <w:color w:val="000000" w:themeColor="text1"/>
        </w:rPr>
        <w:t xml:space="preserve"> y Justificación del proyecto (1.3), </w:t>
      </w:r>
      <w:r w:rsidR="5B591E21" w:rsidRPr="356EBDF2">
        <w:rPr>
          <w:rFonts w:ascii="Times New Roman" w:eastAsia="Times New Roman" w:hAnsi="Times New Roman" w:cs="Times New Roman"/>
          <w:color w:val="000000" w:themeColor="text1"/>
        </w:rPr>
        <w:t>r</w:t>
      </w:r>
      <w:r w:rsidR="131B2AB3" w:rsidRPr="356EBDF2">
        <w:rPr>
          <w:rFonts w:ascii="Times New Roman" w:eastAsia="Times New Roman" w:hAnsi="Times New Roman" w:cs="Times New Roman"/>
          <w:color w:val="000000" w:themeColor="text1"/>
        </w:rPr>
        <w:t>equisitos</w:t>
      </w:r>
      <w:r w:rsidR="7C11F5B3" w:rsidRPr="4F020A1C">
        <w:rPr>
          <w:rFonts w:ascii="Times New Roman" w:eastAsia="Times New Roman" w:hAnsi="Times New Roman" w:cs="Times New Roman"/>
          <w:color w:val="000000" w:themeColor="text1"/>
        </w:rPr>
        <w:t xml:space="preserve"> de alto nivel (1.6) junto a David</w:t>
      </w:r>
      <w:r w:rsidR="043C7197" w:rsidRPr="7C2459B8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29D0578B" w:rsidRPr="7C2459B8">
        <w:rPr>
          <w:rFonts w:ascii="Times New Roman" w:eastAsia="Times New Roman" w:hAnsi="Times New Roman" w:cs="Times New Roman"/>
          <w:color w:val="000000" w:themeColor="text1"/>
        </w:rPr>
        <w:t>r</w:t>
      </w:r>
      <w:r w:rsidR="6794A4E3" w:rsidRPr="7C2459B8">
        <w:rPr>
          <w:rFonts w:ascii="Times New Roman" w:eastAsia="Times New Roman" w:hAnsi="Times New Roman" w:cs="Times New Roman"/>
          <w:color w:val="000000" w:themeColor="text1"/>
        </w:rPr>
        <w:t>esumen</w:t>
      </w:r>
      <w:r w:rsidR="2FFA629E" w:rsidRPr="7C2459B8">
        <w:rPr>
          <w:rFonts w:ascii="Times New Roman" w:eastAsia="Times New Roman" w:hAnsi="Times New Roman" w:cs="Times New Roman"/>
          <w:color w:val="000000" w:themeColor="text1"/>
        </w:rPr>
        <w:t xml:space="preserve"> del cronograma e </w:t>
      </w:r>
      <w:r w:rsidR="1B54C786" w:rsidRPr="7C2459B8">
        <w:rPr>
          <w:rFonts w:ascii="Times New Roman" w:eastAsia="Times New Roman" w:hAnsi="Times New Roman" w:cs="Times New Roman"/>
          <w:color w:val="000000" w:themeColor="text1"/>
        </w:rPr>
        <w:t>hitos (1.</w:t>
      </w:r>
      <w:r w:rsidR="4201A534" w:rsidRPr="7C2459B8">
        <w:rPr>
          <w:rFonts w:ascii="Times New Roman" w:eastAsia="Times New Roman" w:hAnsi="Times New Roman" w:cs="Times New Roman"/>
          <w:color w:val="000000" w:themeColor="text1"/>
        </w:rPr>
        <w:t>1</w:t>
      </w:r>
      <w:r w:rsidR="19EDADAB" w:rsidRPr="7C2459B8">
        <w:rPr>
          <w:rFonts w:ascii="Times New Roman" w:eastAsia="Times New Roman" w:hAnsi="Times New Roman" w:cs="Times New Roman"/>
          <w:color w:val="000000" w:themeColor="text1"/>
        </w:rPr>
        <w:t>1</w:t>
      </w:r>
      <w:r w:rsidR="1B54C786" w:rsidRPr="7C2459B8">
        <w:rPr>
          <w:rFonts w:ascii="Times New Roman" w:eastAsia="Times New Roman" w:hAnsi="Times New Roman" w:cs="Times New Roman"/>
          <w:color w:val="000000" w:themeColor="text1"/>
        </w:rPr>
        <w:t>)</w:t>
      </w:r>
      <w:r w:rsidR="7C11F5B3" w:rsidRPr="7DC92A19">
        <w:rPr>
          <w:rFonts w:ascii="Times New Roman" w:eastAsia="Times New Roman" w:hAnsi="Times New Roman" w:cs="Times New Roman"/>
          <w:color w:val="000000" w:themeColor="text1"/>
        </w:rPr>
        <w:t xml:space="preserve"> y revisión del documento</w:t>
      </w:r>
      <w:r w:rsidR="7C11F5B3" w:rsidRPr="4F020A1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B49642B" w14:textId="7EC6AC5C" w:rsidR="002917B2" w:rsidRPr="00480140" w:rsidRDefault="58D8CD66" w:rsidP="0088082C">
      <w:pPr>
        <w:pStyle w:val="Prrafodelista"/>
        <w:numPr>
          <w:ilvl w:val="0"/>
          <w:numId w:val="17"/>
        </w:numPr>
        <w:spacing w:before="40" w:after="40"/>
        <w:ind w:left="714" w:hanging="357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7DA7522">
        <w:rPr>
          <w:rFonts w:ascii="Times New Roman" w:eastAsia="Times New Roman" w:hAnsi="Times New Roman" w:cs="Times New Roman"/>
          <w:color w:val="000000" w:themeColor="text1"/>
        </w:rPr>
        <w:t>Guerrero Romero, Martín Arturo</w:t>
      </w:r>
      <w:r w:rsidR="4B9227D9" w:rsidRPr="77DA7522">
        <w:rPr>
          <w:rFonts w:ascii="Times New Roman" w:eastAsia="Times New Roman" w:hAnsi="Times New Roman" w:cs="Times New Roman"/>
          <w:color w:val="000000" w:themeColor="text1"/>
        </w:rPr>
        <w:t>: Antecedentes del proyecto (1.2), Necesidad comercial</w:t>
      </w:r>
      <w:r w:rsidR="4B9227D9" w:rsidRPr="23E3A02B">
        <w:rPr>
          <w:rFonts w:ascii="Times New Roman" w:eastAsia="Times New Roman" w:hAnsi="Times New Roman" w:cs="Times New Roman"/>
          <w:color w:val="000000" w:themeColor="text1"/>
        </w:rPr>
        <w:t xml:space="preserve"> del Proyecto (1.4), Equipo de trabajo y </w:t>
      </w:r>
      <w:r w:rsidR="4A19E7B5" w:rsidRPr="23E3A02B">
        <w:rPr>
          <w:rFonts w:ascii="Times New Roman" w:eastAsia="Times New Roman" w:hAnsi="Times New Roman" w:cs="Times New Roman"/>
          <w:color w:val="000000" w:themeColor="text1"/>
        </w:rPr>
        <w:t>estructura organizacional (</w:t>
      </w:r>
      <w:r w:rsidR="4A19E7B5" w:rsidRPr="2BE692B4">
        <w:rPr>
          <w:rFonts w:ascii="Times New Roman" w:eastAsia="Times New Roman" w:hAnsi="Times New Roman" w:cs="Times New Roman"/>
          <w:color w:val="000000" w:themeColor="text1"/>
        </w:rPr>
        <w:t>1.1</w:t>
      </w:r>
      <w:r w:rsidR="00FA4544">
        <w:rPr>
          <w:rFonts w:ascii="Times New Roman" w:eastAsia="Times New Roman" w:hAnsi="Times New Roman" w:cs="Times New Roman"/>
          <w:color w:val="000000" w:themeColor="text1"/>
        </w:rPr>
        <w:t>3</w:t>
      </w:r>
      <w:r w:rsidR="4A19E7B5" w:rsidRPr="74829BED">
        <w:rPr>
          <w:rFonts w:ascii="Times New Roman" w:eastAsia="Times New Roman" w:hAnsi="Times New Roman" w:cs="Times New Roman"/>
          <w:color w:val="000000" w:themeColor="text1"/>
        </w:rPr>
        <w:t>)</w:t>
      </w:r>
      <w:r w:rsidR="24E1E05A" w:rsidRPr="74829BED">
        <w:rPr>
          <w:rFonts w:ascii="Times New Roman" w:eastAsia="Times New Roman" w:hAnsi="Times New Roman" w:cs="Times New Roman"/>
          <w:color w:val="000000" w:themeColor="text1"/>
        </w:rPr>
        <w:t xml:space="preserve"> junto a Thibaut</w:t>
      </w:r>
      <w:r w:rsidR="4A19E7B5" w:rsidRPr="74829BED">
        <w:rPr>
          <w:rFonts w:ascii="Times New Roman" w:eastAsia="Times New Roman" w:hAnsi="Times New Roman" w:cs="Times New Roman"/>
          <w:color w:val="000000" w:themeColor="text1"/>
        </w:rPr>
        <w:t>,</w:t>
      </w:r>
      <w:r w:rsidR="1962ED98" w:rsidRPr="17724C37">
        <w:rPr>
          <w:rFonts w:ascii="Times New Roman" w:eastAsia="Times New Roman" w:hAnsi="Times New Roman" w:cs="Times New Roman"/>
          <w:color w:val="000000" w:themeColor="text1"/>
        </w:rPr>
        <w:t xml:space="preserve"> Nombre y nivel de autoridad del </w:t>
      </w:r>
      <w:r w:rsidR="1962ED98" w:rsidRPr="74829BED">
        <w:rPr>
          <w:rFonts w:ascii="Times New Roman" w:eastAsia="Times New Roman" w:hAnsi="Times New Roman" w:cs="Times New Roman"/>
          <w:color w:val="000000" w:themeColor="text1"/>
        </w:rPr>
        <w:t>patrocinador (1.1</w:t>
      </w:r>
      <w:r w:rsidR="00A70082">
        <w:rPr>
          <w:rFonts w:ascii="Times New Roman" w:eastAsia="Times New Roman" w:hAnsi="Times New Roman" w:cs="Times New Roman"/>
          <w:color w:val="000000" w:themeColor="text1"/>
        </w:rPr>
        <w:t>6</w:t>
      </w:r>
      <w:r w:rsidR="1962ED98" w:rsidRPr="74829BED">
        <w:rPr>
          <w:rFonts w:ascii="Times New Roman" w:eastAsia="Times New Roman" w:hAnsi="Times New Roman" w:cs="Times New Roman"/>
          <w:color w:val="000000" w:themeColor="text1"/>
        </w:rPr>
        <w:t>)</w:t>
      </w:r>
      <w:r w:rsidR="03D0B2CA" w:rsidRPr="74829BE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3D0B2CA" w:rsidRPr="67626368">
        <w:rPr>
          <w:rFonts w:ascii="Times New Roman" w:eastAsia="Times New Roman" w:hAnsi="Times New Roman" w:cs="Times New Roman"/>
          <w:color w:val="000000" w:themeColor="text1"/>
        </w:rPr>
        <w:t xml:space="preserve">junto a Pablo, </w:t>
      </w:r>
      <w:r w:rsidR="4DC0FCB1" w:rsidRPr="6DFDCF4C">
        <w:rPr>
          <w:rFonts w:ascii="Times New Roman" w:eastAsia="Times New Roman" w:hAnsi="Times New Roman" w:cs="Times New Roman"/>
          <w:color w:val="000000" w:themeColor="text1"/>
        </w:rPr>
        <w:t xml:space="preserve">Lista de </w:t>
      </w:r>
      <w:r w:rsidR="4DC0FCB1" w:rsidRPr="155B16BF">
        <w:rPr>
          <w:rFonts w:ascii="Times New Roman" w:eastAsia="Times New Roman" w:hAnsi="Times New Roman" w:cs="Times New Roman"/>
          <w:color w:val="000000" w:themeColor="text1"/>
        </w:rPr>
        <w:t>distribución del Acta de Constitución</w:t>
      </w:r>
      <w:r w:rsidR="492F0E67" w:rsidRPr="155B16BF">
        <w:rPr>
          <w:rFonts w:ascii="Times New Roman" w:eastAsia="Times New Roman" w:hAnsi="Times New Roman" w:cs="Times New Roman"/>
          <w:color w:val="000000" w:themeColor="text1"/>
        </w:rPr>
        <w:t xml:space="preserve"> (1.1</w:t>
      </w:r>
      <w:r w:rsidR="00A70082">
        <w:rPr>
          <w:rFonts w:ascii="Times New Roman" w:eastAsia="Times New Roman" w:hAnsi="Times New Roman" w:cs="Times New Roman"/>
          <w:color w:val="000000" w:themeColor="text1"/>
        </w:rPr>
        <w:t>7</w:t>
      </w:r>
      <w:r w:rsidR="492F0E67" w:rsidRPr="155B16BF">
        <w:rPr>
          <w:rFonts w:ascii="Times New Roman" w:eastAsia="Times New Roman" w:hAnsi="Times New Roman" w:cs="Times New Roman"/>
          <w:color w:val="000000" w:themeColor="text1"/>
        </w:rPr>
        <w:t xml:space="preserve">) junto </w:t>
      </w:r>
      <w:r w:rsidR="6C162069" w:rsidRPr="54E0BB8B">
        <w:rPr>
          <w:rFonts w:ascii="Times New Roman" w:eastAsia="Times New Roman" w:hAnsi="Times New Roman" w:cs="Times New Roman"/>
          <w:color w:val="000000" w:themeColor="text1"/>
        </w:rPr>
        <w:t>a</w:t>
      </w:r>
      <w:r w:rsidR="492F0E67" w:rsidRPr="155B16BF">
        <w:rPr>
          <w:rFonts w:ascii="Times New Roman" w:eastAsia="Times New Roman" w:hAnsi="Times New Roman" w:cs="Times New Roman"/>
          <w:color w:val="000000" w:themeColor="text1"/>
        </w:rPr>
        <w:t xml:space="preserve"> Pablo</w:t>
      </w:r>
      <w:r w:rsidR="492F0E67" w:rsidRPr="20598C4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7402A75" w:rsidRPr="20598C49">
        <w:rPr>
          <w:rFonts w:ascii="Times New Roman" w:eastAsia="Times New Roman" w:hAnsi="Times New Roman" w:cs="Times New Roman"/>
          <w:color w:val="000000" w:themeColor="text1"/>
        </w:rPr>
        <w:t>Gestión de los interesados (2</w:t>
      </w:r>
      <w:r w:rsidR="07402A75" w:rsidRPr="5649D18A">
        <w:rPr>
          <w:rFonts w:ascii="Times New Roman" w:eastAsia="Times New Roman" w:hAnsi="Times New Roman" w:cs="Times New Roman"/>
          <w:color w:val="000000" w:themeColor="text1"/>
        </w:rPr>
        <w:t xml:space="preserve">), Anexos 1, 2 y 5 y la maquetación </w:t>
      </w:r>
      <w:r w:rsidR="07402A75" w:rsidRPr="2FC7A2A5">
        <w:rPr>
          <w:rFonts w:ascii="Times New Roman" w:eastAsia="Times New Roman" w:hAnsi="Times New Roman" w:cs="Times New Roman"/>
          <w:color w:val="000000" w:themeColor="text1"/>
        </w:rPr>
        <w:t>del documento completo.</w:t>
      </w:r>
    </w:p>
    <w:p w14:paraId="7AA23375" w14:textId="2A16D8D4" w:rsidR="002917B2" w:rsidRPr="002917B2" w:rsidRDefault="002917B2" w:rsidP="0088082C">
      <w:pPr>
        <w:pStyle w:val="Prrafodelista"/>
        <w:numPr>
          <w:ilvl w:val="0"/>
          <w:numId w:val="17"/>
        </w:numPr>
        <w:spacing w:before="40" w:after="40"/>
        <w:ind w:left="714" w:hanging="357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6C992873">
        <w:rPr>
          <w:rFonts w:ascii="Times New Roman" w:eastAsia="Times New Roman" w:hAnsi="Times New Roman" w:cs="Times New Roman"/>
          <w:color w:val="000000" w:themeColor="text1"/>
        </w:rPr>
        <w:t>Gutiérrez Prieto, Gabriel</w:t>
      </w:r>
      <w:r w:rsidR="00417A95" w:rsidRPr="6C992873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0405C0">
        <w:rPr>
          <w:rFonts w:ascii="Times New Roman" w:eastAsia="Times New Roman" w:hAnsi="Times New Roman" w:cs="Times New Roman"/>
          <w:color w:val="000000" w:themeColor="text1"/>
        </w:rPr>
        <w:t>Actas</w:t>
      </w:r>
      <w:r w:rsidR="00826C6C">
        <w:rPr>
          <w:rFonts w:ascii="Times New Roman" w:eastAsia="Times New Roman" w:hAnsi="Times New Roman" w:cs="Times New Roman"/>
          <w:color w:val="000000" w:themeColor="text1"/>
        </w:rPr>
        <w:t xml:space="preserve"> de reuniones (Anexo III)</w:t>
      </w:r>
      <w:r w:rsidR="000405C0">
        <w:rPr>
          <w:rFonts w:ascii="Times New Roman" w:eastAsia="Times New Roman" w:hAnsi="Times New Roman" w:cs="Times New Roman"/>
          <w:color w:val="000000" w:themeColor="text1"/>
        </w:rPr>
        <w:t>,</w:t>
      </w:r>
      <w:r w:rsidR="00417A95" w:rsidRPr="6C992873">
        <w:rPr>
          <w:rFonts w:ascii="Times New Roman" w:eastAsia="Times New Roman" w:hAnsi="Times New Roman" w:cs="Times New Roman"/>
          <w:color w:val="000000" w:themeColor="text1"/>
        </w:rPr>
        <w:t xml:space="preserve"> lista interesados</w:t>
      </w:r>
      <w:r w:rsidR="000405C0">
        <w:rPr>
          <w:rFonts w:ascii="Times New Roman" w:eastAsia="Times New Roman" w:hAnsi="Times New Roman" w:cs="Times New Roman"/>
          <w:color w:val="000000" w:themeColor="text1"/>
        </w:rPr>
        <w:t xml:space="preserve"> (1.1</w:t>
      </w:r>
      <w:r w:rsidR="00336C05">
        <w:rPr>
          <w:rFonts w:ascii="Times New Roman" w:eastAsia="Times New Roman" w:hAnsi="Times New Roman" w:cs="Times New Roman"/>
          <w:color w:val="000000" w:themeColor="text1"/>
        </w:rPr>
        <w:t>4</w:t>
      </w:r>
      <w:r w:rsidR="000405C0">
        <w:rPr>
          <w:rFonts w:ascii="Times New Roman" w:eastAsia="Times New Roman" w:hAnsi="Times New Roman" w:cs="Times New Roman"/>
          <w:color w:val="000000" w:themeColor="text1"/>
        </w:rPr>
        <w:t>)</w:t>
      </w:r>
      <w:r w:rsidR="007E53A8">
        <w:rPr>
          <w:rFonts w:ascii="Times New Roman" w:eastAsia="Times New Roman" w:hAnsi="Times New Roman" w:cs="Times New Roman"/>
          <w:color w:val="000000" w:themeColor="text1"/>
        </w:rPr>
        <w:t xml:space="preserve"> y revisión del proyecto</w:t>
      </w:r>
      <w:r w:rsidR="00C304BD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29EAE10" w14:textId="031A5FA9" w:rsidR="002917B2" w:rsidRPr="002917B2" w:rsidRDefault="002917B2" w:rsidP="0088082C">
      <w:pPr>
        <w:pStyle w:val="Prrafodelista"/>
        <w:numPr>
          <w:ilvl w:val="0"/>
          <w:numId w:val="17"/>
        </w:numPr>
        <w:spacing w:before="40" w:after="40"/>
        <w:ind w:left="714" w:hanging="357"/>
        <w:contextualSpacing w:val="0"/>
        <w:jc w:val="both"/>
        <w:rPr>
          <w:color w:val="000000" w:themeColor="text1"/>
        </w:rPr>
      </w:pPr>
      <w:r w:rsidRPr="00C2A446">
        <w:rPr>
          <w:rFonts w:ascii="Times New Roman" w:eastAsia="Times New Roman" w:hAnsi="Times New Roman" w:cs="Times New Roman"/>
          <w:color w:val="000000" w:themeColor="text1"/>
        </w:rPr>
        <w:t>Lopez, Thibaut</w:t>
      </w:r>
      <w:r w:rsidR="22ED2786" w:rsidRPr="00C2A446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3AD64DC3">
        <w:t xml:space="preserve">Descripción de alto nivel con sus límites, supuestos y restricciones (1.7), </w:t>
      </w:r>
      <w:r w:rsidR="1B614798">
        <w:t>riesgos</w:t>
      </w:r>
      <w:r w:rsidR="56891195">
        <w:t xml:space="preserve"> de alto nivel </w:t>
      </w:r>
      <w:r w:rsidR="1B614798">
        <w:t>(1.9)</w:t>
      </w:r>
      <w:r w:rsidR="7C420379">
        <w:t>, equipo de trabajo y estructura organizacional (1.1</w:t>
      </w:r>
      <w:r w:rsidR="00326D59">
        <w:t>3</w:t>
      </w:r>
      <w:r w:rsidR="28557A31">
        <w:t>)</w:t>
      </w:r>
      <w:r w:rsidR="39F9AC51">
        <w:t xml:space="preserve"> </w:t>
      </w:r>
      <w:r w:rsidR="2A3F2035">
        <w:t xml:space="preserve">junto a Martín </w:t>
      </w:r>
      <w:r w:rsidR="301B6354">
        <w:t>y</w:t>
      </w:r>
      <w:r w:rsidR="7C420379">
        <w:t xml:space="preserve"> </w:t>
      </w:r>
      <w:r w:rsidR="1F9E3A0E">
        <w:t>gerente</w:t>
      </w:r>
      <w:r w:rsidR="43417CBA">
        <w:t xml:space="preserve"> de proyecto, responsabilidad y nivel de autoridad</w:t>
      </w:r>
      <w:r w:rsidR="43E6DC38">
        <w:t xml:space="preserve"> (1.</w:t>
      </w:r>
      <w:r w:rsidR="6560619F">
        <w:t>1</w:t>
      </w:r>
      <w:r w:rsidR="00326D59">
        <w:t>5</w:t>
      </w:r>
      <w:r w:rsidR="43E6DC38">
        <w:t>).</w:t>
      </w:r>
    </w:p>
    <w:p w14:paraId="796962A1" w14:textId="752F62FA" w:rsidR="001D2BB6" w:rsidRPr="001D2BB6" w:rsidRDefault="002917B2" w:rsidP="0088082C">
      <w:pPr>
        <w:pStyle w:val="Prrafodelista"/>
        <w:numPr>
          <w:ilvl w:val="0"/>
          <w:numId w:val="17"/>
        </w:numPr>
        <w:spacing w:before="40" w:after="40"/>
        <w:ind w:left="714" w:hanging="357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A6C591A">
        <w:rPr>
          <w:rFonts w:ascii="Times New Roman" w:eastAsia="Times New Roman" w:hAnsi="Times New Roman" w:cs="Times New Roman"/>
          <w:color w:val="000000" w:themeColor="text1"/>
        </w:rPr>
        <w:t>Soto Ponce, David</w:t>
      </w:r>
      <w:r w:rsidR="7B70AD34" w:rsidRPr="2FC7A2A5">
        <w:rPr>
          <w:rFonts w:ascii="Times New Roman" w:eastAsia="Times New Roman" w:hAnsi="Times New Roman" w:cs="Times New Roman"/>
          <w:color w:val="000000" w:themeColor="text1"/>
        </w:rPr>
        <w:t>:</w:t>
      </w:r>
      <w:r w:rsidR="5A66D115" w:rsidRPr="54E0BB8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2A919D7" w:rsidRPr="43A5168B">
        <w:rPr>
          <w:rFonts w:ascii="Times New Roman" w:eastAsia="Times New Roman" w:hAnsi="Times New Roman" w:cs="Times New Roman"/>
          <w:color w:val="000000" w:themeColor="text1"/>
        </w:rPr>
        <w:t>Objetivos medibles del proyecto y criterio de éxito asociado</w:t>
      </w:r>
      <w:r w:rsidR="62CBD089" w:rsidRPr="7515F160">
        <w:rPr>
          <w:rFonts w:ascii="Times New Roman" w:eastAsia="Times New Roman" w:hAnsi="Times New Roman" w:cs="Times New Roman"/>
          <w:color w:val="000000" w:themeColor="text1"/>
        </w:rPr>
        <w:t xml:space="preserve"> (1.5)</w:t>
      </w:r>
      <w:r w:rsidR="32A919D7" w:rsidRPr="7515F160">
        <w:rPr>
          <w:rFonts w:ascii="Times New Roman" w:eastAsia="Times New Roman" w:hAnsi="Times New Roman" w:cs="Times New Roman"/>
          <w:color w:val="000000" w:themeColor="text1"/>
        </w:rPr>
        <w:t>,</w:t>
      </w:r>
      <w:r w:rsidR="32A919D7" w:rsidRPr="43A5168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E18ADCC" w:rsidRPr="5E4DC032">
        <w:rPr>
          <w:rFonts w:ascii="Times New Roman" w:eastAsia="Times New Roman" w:hAnsi="Times New Roman" w:cs="Times New Roman"/>
          <w:color w:val="000000" w:themeColor="text1"/>
        </w:rPr>
        <w:t>r</w:t>
      </w:r>
      <w:r w:rsidR="14E5577C" w:rsidRPr="5E4DC032">
        <w:rPr>
          <w:rFonts w:ascii="Times New Roman" w:eastAsia="Times New Roman" w:hAnsi="Times New Roman" w:cs="Times New Roman"/>
          <w:color w:val="000000" w:themeColor="text1"/>
        </w:rPr>
        <w:t>equisitos</w:t>
      </w:r>
      <w:r w:rsidR="14E5577C" w:rsidRPr="12D4F411">
        <w:rPr>
          <w:rFonts w:ascii="Times New Roman" w:eastAsia="Times New Roman" w:hAnsi="Times New Roman" w:cs="Times New Roman"/>
          <w:color w:val="000000" w:themeColor="text1"/>
        </w:rPr>
        <w:t xml:space="preserve"> de alto nivel (</w:t>
      </w:r>
      <w:r w:rsidR="14E5577C" w:rsidRPr="2333F08C">
        <w:rPr>
          <w:rFonts w:ascii="Times New Roman" w:eastAsia="Times New Roman" w:hAnsi="Times New Roman" w:cs="Times New Roman"/>
          <w:color w:val="000000" w:themeColor="text1"/>
        </w:rPr>
        <w:t>1.6</w:t>
      </w:r>
      <w:r w:rsidR="7541A7A3" w:rsidRPr="43A5168B">
        <w:rPr>
          <w:rFonts w:ascii="Times New Roman" w:eastAsia="Times New Roman" w:hAnsi="Times New Roman" w:cs="Times New Roman"/>
          <w:color w:val="000000" w:themeColor="text1"/>
        </w:rPr>
        <w:t>)</w:t>
      </w:r>
      <w:r w:rsidR="0F73C89B" w:rsidRPr="7515F160">
        <w:rPr>
          <w:rFonts w:ascii="Times New Roman" w:eastAsia="Times New Roman" w:hAnsi="Times New Roman" w:cs="Times New Roman"/>
          <w:color w:val="000000" w:themeColor="text1"/>
        </w:rPr>
        <w:t xml:space="preserve"> junto a Abraham</w:t>
      </w:r>
      <w:r w:rsidR="10E040CD" w:rsidRPr="29BE6CF8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10E040CD" w:rsidRPr="2B0E55FE">
        <w:rPr>
          <w:rFonts w:ascii="Times New Roman" w:eastAsia="Times New Roman" w:hAnsi="Times New Roman" w:cs="Times New Roman"/>
          <w:color w:val="000000" w:themeColor="text1"/>
        </w:rPr>
        <w:t>requisitos de aprobación del proyecto</w:t>
      </w:r>
      <w:r w:rsidR="612061E1" w:rsidRPr="5284AB5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0E040CD" w:rsidRPr="29BE6CF8">
        <w:rPr>
          <w:rFonts w:ascii="Times New Roman" w:eastAsia="Times New Roman" w:hAnsi="Times New Roman" w:cs="Times New Roman"/>
          <w:color w:val="000000" w:themeColor="text1"/>
        </w:rPr>
        <w:t>(1.8)</w:t>
      </w:r>
      <w:r w:rsidR="4E595D0F" w:rsidRPr="4665F493">
        <w:rPr>
          <w:rFonts w:ascii="Times New Roman" w:eastAsia="Times New Roman" w:hAnsi="Times New Roman" w:cs="Times New Roman"/>
          <w:color w:val="000000" w:themeColor="text1"/>
        </w:rPr>
        <w:t xml:space="preserve"> y revisión del proyecto</w:t>
      </w:r>
      <w:r w:rsidR="2006DA1C" w:rsidRPr="4B66077D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469AF8D" w14:textId="77777777" w:rsidR="004B0606" w:rsidRPr="005C3062" w:rsidRDefault="004B0606" w:rsidP="004B0606">
      <w:pPr>
        <w:pStyle w:val="Prrafodelista"/>
        <w:ind w:left="720" w:firstLine="0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25"/>
        <w:gridCol w:w="1153"/>
        <w:gridCol w:w="1134"/>
      </w:tblGrid>
      <w:tr w:rsidR="00FA73CC" w14:paraId="76DDCFFA" w14:textId="452511BE" w:rsidTr="00B70CF1">
        <w:trPr>
          <w:jc w:val="center"/>
        </w:trPr>
        <w:tc>
          <w:tcPr>
            <w:tcW w:w="3525" w:type="dxa"/>
            <w:tcBorders>
              <w:top w:val="nil"/>
              <w:left w:val="nil"/>
            </w:tcBorders>
            <w:shd w:val="clear" w:color="auto" w:fill="B4C6E7"/>
            <w:vAlign w:val="center"/>
          </w:tcPr>
          <w:p w14:paraId="15420B9B" w14:textId="77777777" w:rsidR="00FA73CC" w:rsidRPr="00C70CA8" w:rsidRDefault="00FA73CC" w:rsidP="00C70CA8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u w:val="single"/>
              </w:rPr>
            </w:pPr>
            <w:r w:rsidRPr="00C70CA8">
              <w:rPr>
                <w:rFonts w:ascii="Times New Roman" w:eastAsia="Times New Roman" w:hAnsi="Times New Roman" w:cs="Times New Roman"/>
                <w:color w:val="000000" w:themeColor="text1"/>
                <w:szCs w:val="24"/>
                <w:u w:val="single"/>
              </w:rPr>
              <w:t>Integrantes</w:t>
            </w:r>
          </w:p>
        </w:tc>
        <w:tc>
          <w:tcPr>
            <w:tcW w:w="1153" w:type="dxa"/>
            <w:tcBorders>
              <w:top w:val="nil"/>
              <w:right w:val="nil"/>
            </w:tcBorders>
            <w:shd w:val="clear" w:color="auto" w:fill="B4C6E7"/>
            <w:vAlign w:val="center"/>
          </w:tcPr>
          <w:p w14:paraId="21C3FD6C" w14:textId="4D248598" w:rsidR="00FA73CC" w:rsidRPr="00C70CA8" w:rsidRDefault="00FA73CC" w:rsidP="00C70CA8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4"/>
                <w:u w:val="single"/>
              </w:rPr>
              <w:t>TE1</w:t>
            </w:r>
          </w:p>
        </w:tc>
        <w:tc>
          <w:tcPr>
            <w:tcW w:w="1134" w:type="dxa"/>
            <w:tcBorders>
              <w:top w:val="nil"/>
              <w:right w:val="nil"/>
            </w:tcBorders>
            <w:shd w:val="clear" w:color="auto" w:fill="B4C6E7"/>
          </w:tcPr>
          <w:p w14:paraId="3D25B69F" w14:textId="778D3751" w:rsidR="00FA73CC" w:rsidRDefault="00FA73CC" w:rsidP="00C70CA8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4"/>
                <w:u w:val="single"/>
              </w:rPr>
              <w:t>TE2-1</w:t>
            </w:r>
          </w:p>
        </w:tc>
      </w:tr>
      <w:tr w:rsidR="00FA73CC" w14:paraId="1AAB2196" w14:textId="2D0A216D" w:rsidTr="00B70CF1">
        <w:trPr>
          <w:jc w:val="center"/>
        </w:trPr>
        <w:tc>
          <w:tcPr>
            <w:tcW w:w="3525" w:type="dxa"/>
            <w:tcBorders>
              <w:left w:val="nil"/>
            </w:tcBorders>
            <w:vAlign w:val="center"/>
          </w:tcPr>
          <w:p w14:paraId="3680AF6B" w14:textId="77777777" w:rsidR="00FA73CC" w:rsidRDefault="00FA73CC" w:rsidP="00EF3CBB">
            <w:pPr>
              <w:spacing w:before="20" w:after="20" w:line="259" w:lineRule="auto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Franco Sánchez, Pablo</w:t>
            </w:r>
          </w:p>
        </w:tc>
        <w:tc>
          <w:tcPr>
            <w:tcW w:w="1153" w:type="dxa"/>
            <w:tcBorders>
              <w:right w:val="nil"/>
            </w:tcBorders>
            <w:vAlign w:val="center"/>
          </w:tcPr>
          <w:p w14:paraId="01D6709E" w14:textId="77777777" w:rsidR="00FA73CC" w:rsidRDefault="00FA73CC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7900F476" w14:textId="5A8CB33E" w:rsidR="00FA73CC" w:rsidRPr="3A84C59C" w:rsidRDefault="00FA73CC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</w:tr>
      <w:tr w:rsidR="00FA73CC" w14:paraId="4C3FE57D" w14:textId="5EFEA7D5" w:rsidTr="00B70CF1">
        <w:trPr>
          <w:jc w:val="center"/>
        </w:trPr>
        <w:tc>
          <w:tcPr>
            <w:tcW w:w="3525" w:type="dxa"/>
            <w:tcBorders>
              <w:left w:val="nil"/>
            </w:tcBorders>
            <w:vAlign w:val="center"/>
          </w:tcPr>
          <w:p w14:paraId="32343636" w14:textId="77777777" w:rsidR="00FA73CC" w:rsidRDefault="00FA73CC" w:rsidP="00EF3CBB">
            <w:pPr>
              <w:spacing w:before="20" w:after="20" w:line="259" w:lineRule="auto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García Villalobos, Abraham</w:t>
            </w:r>
          </w:p>
        </w:tc>
        <w:tc>
          <w:tcPr>
            <w:tcW w:w="1153" w:type="dxa"/>
            <w:tcBorders>
              <w:right w:val="nil"/>
            </w:tcBorders>
            <w:vAlign w:val="center"/>
          </w:tcPr>
          <w:p w14:paraId="1810815F" w14:textId="77777777" w:rsidR="00FA73CC" w:rsidRDefault="00FA73CC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38438F2A" w14:textId="62C52EE2" w:rsidR="00FA73CC" w:rsidRPr="3A84C59C" w:rsidRDefault="00FA73CC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</w:tr>
      <w:tr w:rsidR="00FA73CC" w14:paraId="329356D9" w14:textId="3A089131" w:rsidTr="00B70CF1">
        <w:trPr>
          <w:jc w:val="center"/>
        </w:trPr>
        <w:tc>
          <w:tcPr>
            <w:tcW w:w="3525" w:type="dxa"/>
            <w:tcBorders>
              <w:left w:val="nil"/>
            </w:tcBorders>
            <w:vAlign w:val="center"/>
          </w:tcPr>
          <w:p w14:paraId="4A53CD4B" w14:textId="77777777" w:rsidR="00FA73CC" w:rsidRDefault="00FA73CC" w:rsidP="00EF3CBB">
            <w:pPr>
              <w:spacing w:before="20" w:after="20" w:line="259" w:lineRule="auto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Guerrero Romero, Martín Arturo</w:t>
            </w:r>
          </w:p>
        </w:tc>
        <w:tc>
          <w:tcPr>
            <w:tcW w:w="1153" w:type="dxa"/>
            <w:tcBorders>
              <w:right w:val="nil"/>
            </w:tcBorders>
            <w:vAlign w:val="center"/>
          </w:tcPr>
          <w:p w14:paraId="0BF78AC5" w14:textId="77777777" w:rsidR="00FA73CC" w:rsidRDefault="00FA73CC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77526230" w14:textId="41A47A61" w:rsidR="00FA73CC" w:rsidRPr="3A84C59C" w:rsidRDefault="00FA73CC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</w:tr>
      <w:tr w:rsidR="00FA73CC" w14:paraId="478E0F76" w14:textId="6A92FFE6" w:rsidTr="00B70CF1">
        <w:trPr>
          <w:jc w:val="center"/>
        </w:trPr>
        <w:tc>
          <w:tcPr>
            <w:tcW w:w="3525" w:type="dxa"/>
            <w:tcBorders>
              <w:left w:val="nil"/>
            </w:tcBorders>
            <w:vAlign w:val="center"/>
          </w:tcPr>
          <w:p w14:paraId="59778DE9" w14:textId="77777777" w:rsidR="00FA73CC" w:rsidRDefault="00FA73CC" w:rsidP="00EF3CBB">
            <w:pPr>
              <w:spacing w:before="20" w:after="20" w:line="259" w:lineRule="auto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Gutiérrez Prieto, Gabriel</w:t>
            </w:r>
          </w:p>
        </w:tc>
        <w:tc>
          <w:tcPr>
            <w:tcW w:w="1153" w:type="dxa"/>
            <w:tcBorders>
              <w:right w:val="nil"/>
            </w:tcBorders>
            <w:vAlign w:val="center"/>
          </w:tcPr>
          <w:p w14:paraId="5A8BFDA2" w14:textId="77777777" w:rsidR="00FA73CC" w:rsidRDefault="00FA73CC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18467F14" w14:textId="5DF7B2C1" w:rsidR="00FA73CC" w:rsidRPr="3A84C59C" w:rsidRDefault="00FA73CC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</w:tr>
      <w:tr w:rsidR="00FA73CC" w14:paraId="7A5CD3AB" w14:textId="02DF6672" w:rsidTr="00B70CF1">
        <w:trPr>
          <w:jc w:val="center"/>
        </w:trPr>
        <w:tc>
          <w:tcPr>
            <w:tcW w:w="3525" w:type="dxa"/>
            <w:tcBorders>
              <w:left w:val="nil"/>
            </w:tcBorders>
            <w:vAlign w:val="center"/>
          </w:tcPr>
          <w:p w14:paraId="2FF3F304" w14:textId="77777777" w:rsidR="00FA73CC" w:rsidRDefault="00FA73CC" w:rsidP="00EF3CBB">
            <w:pPr>
              <w:spacing w:before="20" w:after="20" w:line="259" w:lineRule="auto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Lopez, Thibaut</w:t>
            </w:r>
          </w:p>
        </w:tc>
        <w:tc>
          <w:tcPr>
            <w:tcW w:w="1153" w:type="dxa"/>
            <w:tcBorders>
              <w:right w:val="nil"/>
            </w:tcBorders>
            <w:vAlign w:val="center"/>
          </w:tcPr>
          <w:p w14:paraId="3CBEAF6E" w14:textId="77777777" w:rsidR="00FA73CC" w:rsidRDefault="00FA73CC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0603C9C1" w14:textId="029175F3" w:rsidR="00FA73CC" w:rsidRPr="3A84C59C" w:rsidRDefault="00FA73CC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</w:tr>
      <w:tr w:rsidR="00FA73CC" w14:paraId="2AC4966D" w14:textId="6FCF9F6F" w:rsidTr="0057106F">
        <w:trPr>
          <w:jc w:val="center"/>
        </w:trPr>
        <w:tc>
          <w:tcPr>
            <w:tcW w:w="3525" w:type="dxa"/>
            <w:tcBorders>
              <w:left w:val="nil"/>
              <w:bottom w:val="single" w:sz="6" w:space="0" w:color="auto"/>
            </w:tcBorders>
            <w:vAlign w:val="center"/>
          </w:tcPr>
          <w:p w14:paraId="5631369D" w14:textId="77777777" w:rsidR="00FA73CC" w:rsidRDefault="00FA73CC" w:rsidP="00EF3CBB">
            <w:pPr>
              <w:spacing w:before="20" w:after="20" w:line="259" w:lineRule="auto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Soto Ponce, David</w:t>
            </w:r>
          </w:p>
        </w:tc>
        <w:tc>
          <w:tcPr>
            <w:tcW w:w="1153" w:type="dxa"/>
            <w:tcBorders>
              <w:bottom w:val="double" w:sz="6" w:space="0" w:color="auto"/>
              <w:right w:val="nil"/>
            </w:tcBorders>
            <w:vAlign w:val="center"/>
          </w:tcPr>
          <w:p w14:paraId="390909AA" w14:textId="77777777" w:rsidR="00FA73CC" w:rsidRDefault="00FA73CC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  <w:tcBorders>
              <w:bottom w:val="double" w:sz="6" w:space="0" w:color="auto"/>
              <w:right w:val="nil"/>
            </w:tcBorders>
            <w:vAlign w:val="center"/>
          </w:tcPr>
          <w:p w14:paraId="05CB8AA1" w14:textId="2166AAF8" w:rsidR="00FA73CC" w:rsidRPr="3A84C59C" w:rsidRDefault="00FA73CC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5</w:t>
            </w:r>
          </w:p>
        </w:tc>
      </w:tr>
      <w:tr w:rsidR="00FA73CC" w14:paraId="55B1A8B5" w14:textId="22851C60" w:rsidTr="00B70CF1">
        <w:trPr>
          <w:jc w:val="center"/>
        </w:trPr>
        <w:tc>
          <w:tcPr>
            <w:tcW w:w="3525" w:type="dxa"/>
            <w:tcBorders>
              <w:left w:val="nil"/>
              <w:bottom w:val="nil"/>
              <w:right w:val="double" w:sz="6" w:space="0" w:color="auto"/>
            </w:tcBorders>
            <w:shd w:val="clear" w:color="auto" w:fill="B4C6E7"/>
            <w:vAlign w:val="center"/>
          </w:tcPr>
          <w:p w14:paraId="52CB9B01" w14:textId="77777777" w:rsidR="00FA73CC" w:rsidRDefault="00FA73CC" w:rsidP="00EF3CBB">
            <w:pPr>
              <w:spacing w:before="20" w:after="20" w:line="259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  <w:t>Total:</w:t>
            </w:r>
          </w:p>
        </w:tc>
        <w:tc>
          <w:tcPr>
            <w:tcW w:w="115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806532C" w14:textId="77777777" w:rsidR="00FA73CC" w:rsidRDefault="00FA73CC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  <w:u w:val="single"/>
              </w:rPr>
              <w:t>30</w:t>
            </w:r>
          </w:p>
        </w:tc>
        <w:tc>
          <w:tcPr>
            <w:tcW w:w="113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4A84919C" w14:textId="7AB9AEB4" w:rsidR="00FA73CC" w:rsidRPr="3A84C59C" w:rsidRDefault="00FA73CC" w:rsidP="00EF3CBB">
            <w:pPr>
              <w:spacing w:before="20" w:after="20"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u w:val="single"/>
              </w:rPr>
            </w:pPr>
            <w:r w:rsidRPr="3A84C59C">
              <w:rPr>
                <w:rFonts w:ascii="Times New Roman" w:eastAsia="Times New Roman" w:hAnsi="Times New Roman" w:cs="Times New Roman"/>
                <w:color w:val="000000" w:themeColor="text1"/>
                <w:szCs w:val="24"/>
                <w:u w:val="single"/>
              </w:rPr>
              <w:t>30</w:t>
            </w:r>
          </w:p>
        </w:tc>
      </w:tr>
    </w:tbl>
    <w:p w14:paraId="0C5914DB" w14:textId="431B1E5B" w:rsidR="00A03570" w:rsidRPr="00A03570" w:rsidRDefault="00A03570" w:rsidP="00A03570">
      <w:pPr>
        <w:pStyle w:val="Descripcin"/>
        <w:spacing w:before="120"/>
        <w:jc w:val="center"/>
        <w:rPr>
          <w:color w:val="auto"/>
        </w:rPr>
      </w:pPr>
      <w:r w:rsidRPr="00A03570">
        <w:rPr>
          <w:color w:val="auto"/>
        </w:rPr>
        <w:t xml:space="preserve">Tabla </w:t>
      </w:r>
      <w:r w:rsidRPr="00A03570">
        <w:rPr>
          <w:color w:val="auto"/>
        </w:rPr>
        <w:fldChar w:fldCharType="begin"/>
      </w:r>
      <w:r w:rsidRPr="00A03570">
        <w:rPr>
          <w:color w:val="auto"/>
        </w:rPr>
        <w:instrText xml:space="preserve"> SEQ Tabla \* ARABIC </w:instrText>
      </w:r>
      <w:r w:rsidRPr="00A03570">
        <w:rPr>
          <w:color w:val="auto"/>
        </w:rPr>
        <w:fldChar w:fldCharType="separate"/>
      </w:r>
      <w:r w:rsidR="007C0463">
        <w:rPr>
          <w:noProof/>
          <w:color w:val="auto"/>
        </w:rPr>
        <w:t>21</w:t>
      </w:r>
      <w:r w:rsidRPr="00A03570">
        <w:rPr>
          <w:color w:val="auto"/>
        </w:rPr>
        <w:fldChar w:fldCharType="end"/>
      </w:r>
      <w:r w:rsidRPr="00A03570">
        <w:rPr>
          <w:color w:val="auto"/>
        </w:rPr>
        <w:t>: Valoración del esfuerzo individual</w:t>
      </w:r>
    </w:p>
    <w:p w14:paraId="5814BDF7" w14:textId="2E9022CC" w:rsidR="006E0D30" w:rsidRDefault="006E0D30" w:rsidP="00EF3CBB">
      <w:pPr>
        <w:pStyle w:val="Ttulo1"/>
        <w:numPr>
          <w:ilvl w:val="0"/>
          <w:numId w:val="0"/>
        </w:numPr>
        <w:spacing w:before="240"/>
        <w:ind w:left="357"/>
      </w:pPr>
      <w:bookmarkStart w:id="57" w:name="_Toc57301092"/>
      <w:r>
        <w:t>Anexo V: Género Gramatical</w:t>
      </w:r>
      <w:bookmarkEnd w:id="57"/>
    </w:p>
    <w:p w14:paraId="6862E7DC" w14:textId="1055C18D" w:rsidR="002A581A" w:rsidRPr="002A581A" w:rsidRDefault="00202206" w:rsidP="007A02F7">
      <w:pPr>
        <w:jc w:val="both"/>
      </w:pPr>
      <w:r>
        <w:t>Toda referencia en este documento a personas,</w:t>
      </w:r>
      <w:r w:rsidR="007A02F7">
        <w:t xml:space="preserve"> colectivos o cargos en género masculino debe entenderse</w:t>
      </w:r>
      <w:r w:rsidR="00027BD5">
        <w:t xml:space="preserve"> como género gramatical no marcado, incluyendo la referencia a hombres y mujeres</w:t>
      </w:r>
      <w:r w:rsidR="003E318E">
        <w:t xml:space="preserve"> como lo indica la</w:t>
      </w:r>
      <w:r w:rsidR="003D171D">
        <w:t xml:space="preserve"> Real Acade</w:t>
      </w:r>
      <w:r w:rsidR="009828DE">
        <w:t>mia Española</w:t>
      </w:r>
      <w:r w:rsidR="0002164F">
        <w:t xml:space="preserve"> (RAE</w:t>
      </w:r>
      <w:r w:rsidR="009828DE">
        <w:t>)</w:t>
      </w:r>
      <w:r w:rsidR="00027BD5">
        <w:t>.</w:t>
      </w:r>
    </w:p>
    <w:sectPr w:rsidR="002A581A" w:rsidRPr="002A581A" w:rsidSect="00C82ADD">
      <w:pgSz w:w="11906" w:h="16838" w:code="9"/>
      <w:pgMar w:top="1440" w:right="1077" w:bottom="1440" w:left="1077" w:header="578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2DC36" w14:textId="77777777" w:rsidR="00F40C5F" w:rsidRDefault="00F40C5F">
      <w:pPr>
        <w:spacing w:after="0" w:line="240" w:lineRule="auto"/>
      </w:pPr>
      <w:r>
        <w:separator/>
      </w:r>
    </w:p>
  </w:endnote>
  <w:endnote w:type="continuationSeparator" w:id="0">
    <w:p w14:paraId="4561302A" w14:textId="77777777" w:rsidR="00F40C5F" w:rsidRDefault="00F40C5F">
      <w:pPr>
        <w:spacing w:after="0" w:line="240" w:lineRule="auto"/>
      </w:pPr>
      <w:r>
        <w:continuationSeparator/>
      </w:r>
    </w:p>
  </w:endnote>
  <w:endnote w:type="continuationNotice" w:id="1">
    <w:p w14:paraId="5366E490" w14:textId="77777777" w:rsidR="00F40C5F" w:rsidRDefault="00F40C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30338" w14:textId="77777777" w:rsidR="00AA29FF" w:rsidRPr="00AA29FF" w:rsidRDefault="00AA29FF">
    <w:pPr>
      <w:pStyle w:val="Piedepgina"/>
      <w:tabs>
        <w:tab w:val="clear" w:pos="4680"/>
        <w:tab w:val="clear" w:pos="9360"/>
      </w:tabs>
      <w:jc w:val="center"/>
      <w:rPr>
        <w:caps/>
      </w:rPr>
    </w:pPr>
    <w:r w:rsidRPr="00AA29FF">
      <w:rPr>
        <w:caps/>
      </w:rPr>
      <w:fldChar w:fldCharType="begin"/>
    </w:r>
    <w:r w:rsidRPr="00AA29FF">
      <w:rPr>
        <w:caps/>
      </w:rPr>
      <w:instrText>PAGE   \* MERGEFORMAT</w:instrText>
    </w:r>
    <w:r w:rsidRPr="00AA29FF">
      <w:rPr>
        <w:caps/>
      </w:rPr>
      <w:fldChar w:fldCharType="separate"/>
    </w:r>
    <w:r w:rsidRPr="00AA29FF">
      <w:rPr>
        <w:caps/>
      </w:rPr>
      <w:t>2</w:t>
    </w:r>
    <w:r w:rsidRPr="00AA29FF">
      <w:rPr>
        <w:caps/>
      </w:rPr>
      <w:fldChar w:fldCharType="end"/>
    </w:r>
  </w:p>
  <w:p w14:paraId="6E0F31BD" w14:textId="77777777" w:rsidR="00AA29FF" w:rsidRDefault="00AA29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2533E" w14:textId="77777777" w:rsidR="00AF1F94" w:rsidRPr="00AF1F94" w:rsidRDefault="00AF1F94">
    <w:pPr>
      <w:pStyle w:val="Piedepgina"/>
      <w:tabs>
        <w:tab w:val="clear" w:pos="4680"/>
        <w:tab w:val="clear" w:pos="9360"/>
      </w:tabs>
      <w:jc w:val="center"/>
      <w:rPr>
        <w:caps/>
      </w:rPr>
    </w:pPr>
    <w:r w:rsidRPr="00AF1F94">
      <w:rPr>
        <w:caps/>
      </w:rPr>
      <w:fldChar w:fldCharType="begin"/>
    </w:r>
    <w:r w:rsidRPr="00AF1F94">
      <w:rPr>
        <w:caps/>
      </w:rPr>
      <w:instrText>PAGE   \* MERGEFORMAT</w:instrText>
    </w:r>
    <w:r w:rsidRPr="00AF1F94">
      <w:rPr>
        <w:caps/>
      </w:rPr>
      <w:fldChar w:fldCharType="separate"/>
    </w:r>
    <w:r w:rsidRPr="00AF1F94">
      <w:rPr>
        <w:caps/>
      </w:rPr>
      <w:t>2</w:t>
    </w:r>
    <w:r w:rsidRPr="00AF1F94">
      <w:rPr>
        <w:caps/>
      </w:rPr>
      <w:fldChar w:fldCharType="end"/>
    </w:r>
  </w:p>
  <w:p w14:paraId="5E148B2B" w14:textId="77777777" w:rsidR="00AF1F94" w:rsidRDefault="00AF1F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DD63C" w14:textId="77777777" w:rsidR="00F40C5F" w:rsidRDefault="00F40C5F">
      <w:pPr>
        <w:spacing w:after="0" w:line="240" w:lineRule="auto"/>
      </w:pPr>
      <w:r>
        <w:separator/>
      </w:r>
    </w:p>
  </w:footnote>
  <w:footnote w:type="continuationSeparator" w:id="0">
    <w:p w14:paraId="2F70AFB9" w14:textId="77777777" w:rsidR="00F40C5F" w:rsidRDefault="00F40C5F">
      <w:pPr>
        <w:spacing w:after="0" w:line="240" w:lineRule="auto"/>
      </w:pPr>
      <w:r>
        <w:continuationSeparator/>
      </w:r>
    </w:p>
  </w:footnote>
  <w:footnote w:type="continuationNotice" w:id="1">
    <w:p w14:paraId="7DC3A920" w14:textId="77777777" w:rsidR="00F40C5F" w:rsidRDefault="00F40C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B65C9" w14:textId="77777777" w:rsidR="00AA29FF" w:rsidRDefault="00FE2ACD">
    <w:pPr>
      <w:pStyle w:val="Encabezado"/>
    </w:pPr>
    <w:r>
      <w:rPr>
        <w:rFonts w:eastAsiaTheme="majorEastAsia" w:cstheme="majorBidi"/>
        <w:noProof/>
        <w:color w:val="1F497D" w:themeColor="text2"/>
        <w:spacing w:val="5"/>
        <w:kern w:val="28"/>
        <w:sz w:val="96"/>
        <w:szCs w:val="56"/>
      </w:rPr>
      <w:drawing>
        <wp:anchor distT="0" distB="0" distL="114300" distR="114300" simplePos="0" relativeHeight="251658241" behindDoc="0" locked="0" layoutInCell="1" allowOverlap="1" wp14:anchorId="48C64D7B" wp14:editId="680A10E6">
          <wp:simplePos x="0" y="0"/>
          <wp:positionH relativeFrom="rightMargin">
            <wp:posOffset>-80156</wp:posOffset>
          </wp:positionH>
          <wp:positionV relativeFrom="paragraph">
            <wp:posOffset>-119639</wp:posOffset>
          </wp:positionV>
          <wp:extent cx="617220" cy="617220"/>
          <wp:effectExtent l="0" t="0" r="0" b="0"/>
          <wp:wrapSquare wrapText="bothSides"/>
          <wp:docPr id="24" name="Imagen 24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22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B890E" w14:textId="1510F62A" w:rsidR="00AF1F94" w:rsidRDefault="00AF1F94">
    <w:pPr>
      <w:pStyle w:val="Encabezado"/>
    </w:pPr>
    <w:r>
      <w:rPr>
        <w:rFonts w:eastAsiaTheme="majorEastAsia" w:cstheme="majorBidi"/>
        <w:noProof/>
        <w:color w:val="1F497D" w:themeColor="text2"/>
        <w:spacing w:val="5"/>
        <w:kern w:val="28"/>
        <w:sz w:val="96"/>
        <w:szCs w:val="56"/>
      </w:rPr>
      <w:drawing>
        <wp:anchor distT="0" distB="0" distL="114300" distR="114300" simplePos="0" relativeHeight="251658240" behindDoc="0" locked="0" layoutInCell="1" allowOverlap="1" wp14:anchorId="46C0602E" wp14:editId="0AE5208B">
          <wp:simplePos x="0" y="0"/>
          <wp:positionH relativeFrom="rightMargin">
            <wp:align>left</wp:align>
          </wp:positionH>
          <wp:positionV relativeFrom="paragraph">
            <wp:posOffset>-235673</wp:posOffset>
          </wp:positionV>
          <wp:extent cx="617220" cy="617220"/>
          <wp:effectExtent l="0" t="0" r="0" b="0"/>
          <wp:wrapSquare wrapText="bothSides"/>
          <wp:docPr id="26" name="Imagen 26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22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748B"/>
    <w:multiLevelType w:val="hybridMultilevel"/>
    <w:tmpl w:val="AE3A9D9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7F45"/>
    <w:multiLevelType w:val="hybridMultilevel"/>
    <w:tmpl w:val="A2BEC41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74D9A"/>
    <w:multiLevelType w:val="hybridMultilevel"/>
    <w:tmpl w:val="7EE0E6EA"/>
    <w:lvl w:ilvl="0" w:tplc="0B6A26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C85604D6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plc="E30CF4C4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plc="9306C0AC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 w:tplc="3B4EACF8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plc="1F4C2D66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 w:tplc="1948540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plc="D45C66DC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 w:tplc="8A265C5E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4E44AB2"/>
    <w:multiLevelType w:val="hybridMultilevel"/>
    <w:tmpl w:val="FFFFFFFF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982B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82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4E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02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65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20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E3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482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359BD"/>
    <w:multiLevelType w:val="hybridMultilevel"/>
    <w:tmpl w:val="DB004708"/>
    <w:lvl w:ilvl="0" w:tplc="CC88232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61AE7C8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plc="A6D2411E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plc="B18E2190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 w:tplc="0B4A9A1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plc="76AC0338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 w:tplc="D77081DA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plc="01F0942E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 w:tplc="3CA023EC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0D50659A"/>
    <w:multiLevelType w:val="hybridMultilevel"/>
    <w:tmpl w:val="113C82A2"/>
    <w:lvl w:ilvl="0" w:tplc="AE78D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56B4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DAC2D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8E4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683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64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41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A7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20321"/>
    <w:multiLevelType w:val="hybridMultilevel"/>
    <w:tmpl w:val="8168D37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F6B59"/>
    <w:multiLevelType w:val="hybridMultilevel"/>
    <w:tmpl w:val="F5C630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C3112"/>
    <w:multiLevelType w:val="hybridMultilevel"/>
    <w:tmpl w:val="782CBD2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B5793"/>
    <w:multiLevelType w:val="hybridMultilevel"/>
    <w:tmpl w:val="CEAC32C0"/>
    <w:lvl w:ilvl="0" w:tplc="4C2811D4">
      <w:start w:val="1"/>
      <w:numFmt w:val="decimal"/>
      <w:pStyle w:val="Ttulo3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1EC6B17"/>
    <w:multiLevelType w:val="hybridMultilevel"/>
    <w:tmpl w:val="3BA0D980"/>
    <w:lvl w:ilvl="0" w:tplc="0C0A000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2C3CA1"/>
    <w:multiLevelType w:val="hybridMultilevel"/>
    <w:tmpl w:val="DB004708"/>
    <w:lvl w:ilvl="0" w:tplc="C67896BA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EA3A5E3E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plc="EDBE55E8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plc="102A8624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 w:tplc="9DA66D2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plc="66425E62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 w:tplc="461AB240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plc="F48EA6D6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 w:tplc="FAD8CC74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39C33560"/>
    <w:multiLevelType w:val="hybridMultilevel"/>
    <w:tmpl w:val="DB004708"/>
    <w:lvl w:ilvl="0" w:tplc="33163D44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C3E83A68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plc="1E2259D8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plc="4492F76A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 w:tplc="1E483A12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plc="53F8DD8A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 w:tplc="8E46BB0A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plc="E5ACAD64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 w:tplc="760AD95A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CCA60DA"/>
    <w:multiLevelType w:val="hybridMultilevel"/>
    <w:tmpl w:val="DB004708"/>
    <w:lvl w:ilvl="0" w:tplc="31E204DA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5CEEA0E8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plc="60D06030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plc="90ACBFF4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 w:tplc="A484D19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plc="C7301CA8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 w:tplc="9AC2A682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plc="3B14D5B8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 w:tplc="AD8A2034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3D1749BA"/>
    <w:multiLevelType w:val="hybridMultilevel"/>
    <w:tmpl w:val="DB004708"/>
    <w:lvl w:ilvl="0" w:tplc="9DA08478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6AF00528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plc="26FCE06C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plc="4E00E230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 w:tplc="DEC2504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plc="C0D07644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 w:tplc="86784F80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plc="32FEC8CC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 w:tplc="D2B86F86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DB33986"/>
    <w:multiLevelType w:val="hybridMultilevel"/>
    <w:tmpl w:val="FBC6699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655EF"/>
    <w:multiLevelType w:val="hybridMultilevel"/>
    <w:tmpl w:val="D5E8A1D8"/>
    <w:lvl w:ilvl="0" w:tplc="C530481C">
      <w:start w:val="10"/>
      <w:numFmt w:val="decimal"/>
      <w:lvlText w:val="%1"/>
      <w:lvlJc w:val="left"/>
      <w:pPr>
        <w:ind w:left="504" w:hanging="504"/>
      </w:pPr>
      <w:rPr>
        <w:rFonts w:hint="default"/>
      </w:rPr>
    </w:lvl>
    <w:lvl w:ilvl="1" w:tplc="C6D0C2A0">
      <w:start w:val="1"/>
      <w:numFmt w:val="decimal"/>
      <w:lvlText w:val="%1.%2"/>
      <w:lvlJc w:val="left"/>
      <w:pPr>
        <w:ind w:left="864" w:hanging="504"/>
      </w:pPr>
      <w:rPr>
        <w:rFonts w:hint="default"/>
      </w:rPr>
    </w:lvl>
    <w:lvl w:ilvl="2" w:tplc="120EF66A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plc="FB22F4FA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 w:tplc="E00EF388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plc="341473FA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 w:tplc="AD50440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plc="E8CC7F0C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 w:tplc="64765F5A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43B369C6"/>
    <w:multiLevelType w:val="hybridMultilevel"/>
    <w:tmpl w:val="B4468AB8"/>
    <w:lvl w:ilvl="0" w:tplc="714E2D2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A0543CFE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plc="286E665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plc="A1A478EE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plc="C87003EE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plc="2304D892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plc="E7E28232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plc="2E5E34B4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plc="34F6318E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46D4EFF"/>
    <w:multiLevelType w:val="hybridMultilevel"/>
    <w:tmpl w:val="C9FC789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D65F0"/>
    <w:multiLevelType w:val="hybridMultilevel"/>
    <w:tmpl w:val="DB004708"/>
    <w:lvl w:ilvl="0" w:tplc="B19413D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6890CE4E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plc="11C28F8A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plc="0BB46DC8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 w:tplc="338260AC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plc="051655EE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 w:tplc="E71821F0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plc="718EE478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 w:tplc="574EE262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95C077C"/>
    <w:multiLevelType w:val="hybridMultilevel"/>
    <w:tmpl w:val="581A537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6B28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C01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4A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61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AC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E8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85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7E4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D39BB"/>
    <w:multiLevelType w:val="hybridMultilevel"/>
    <w:tmpl w:val="DB004708"/>
    <w:lvl w:ilvl="0" w:tplc="23EEB8A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E56ACDEE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plc="C39004D4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plc="AE2C6632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 w:tplc="2D7C4046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plc="0A327E24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 w:tplc="BF6AB622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plc="A35CA582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 w:tplc="EAE63534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5822609B"/>
    <w:multiLevelType w:val="hybridMultilevel"/>
    <w:tmpl w:val="B3323BDA"/>
    <w:lvl w:ilvl="0" w:tplc="9FD2CA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E7D447A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7CEB4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B613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1D268A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BA012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4DEE07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0E4D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E36787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727AA2"/>
    <w:multiLevelType w:val="hybridMultilevel"/>
    <w:tmpl w:val="D9343B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5380D"/>
    <w:multiLevelType w:val="hybridMultilevel"/>
    <w:tmpl w:val="0BBA2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8D537A"/>
    <w:multiLevelType w:val="hybridMultilevel"/>
    <w:tmpl w:val="DB004708"/>
    <w:lvl w:ilvl="0" w:tplc="1BBC5E3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488A8DE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plc="BE6E2C66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plc="AA889CB2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 w:tplc="D50497F2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plc="AC3E6C22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 w:tplc="E01E5C50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plc="E992169E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 w:tplc="F0B26A96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699B1F61"/>
    <w:multiLevelType w:val="hybridMultilevel"/>
    <w:tmpl w:val="C30E83CA"/>
    <w:lvl w:ilvl="0" w:tplc="4782BA1E">
      <w:start w:val="15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9338D"/>
    <w:multiLevelType w:val="hybridMultilevel"/>
    <w:tmpl w:val="CBB438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2506B9"/>
    <w:multiLevelType w:val="hybridMultilevel"/>
    <w:tmpl w:val="3C60A3A0"/>
    <w:lvl w:ilvl="0" w:tplc="F06CE3B4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13224CC4">
      <w:start w:val="498"/>
      <w:numFmt w:val="decimal"/>
      <w:lvlText w:val="%1.%2"/>
      <w:lvlJc w:val="left"/>
      <w:pPr>
        <w:ind w:left="540" w:hanging="540"/>
      </w:pPr>
      <w:rPr>
        <w:rFonts w:hint="default"/>
      </w:rPr>
    </w:lvl>
    <w:lvl w:ilvl="2" w:tplc="4FD2B26C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 w:tplc="69A67960">
      <w:start w:val="1"/>
      <w:numFmt w:val="upperLetter"/>
      <w:lvlText w:val="%1.%2.%3.%4"/>
      <w:lvlJc w:val="left"/>
      <w:pPr>
        <w:ind w:left="1080" w:hanging="1080"/>
      </w:pPr>
      <w:rPr>
        <w:rFonts w:hint="default"/>
      </w:rPr>
    </w:lvl>
    <w:lvl w:ilvl="4" w:tplc="BB147156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8CCA81DC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C30F90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20748ABC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plc="F4200A9A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7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23"/>
  </w:num>
  <w:num w:numId="7">
    <w:abstractNumId w:val="22"/>
  </w:num>
  <w:num w:numId="8">
    <w:abstractNumId w:val="20"/>
  </w:num>
  <w:num w:numId="9">
    <w:abstractNumId w:val="9"/>
  </w:num>
  <w:num w:numId="10">
    <w:abstractNumId w:val="3"/>
  </w:num>
  <w:num w:numId="11">
    <w:abstractNumId w:val="1"/>
  </w:num>
  <w:num w:numId="12">
    <w:abstractNumId w:val="5"/>
  </w:num>
  <w:num w:numId="13">
    <w:abstractNumId w:val="15"/>
  </w:num>
  <w:num w:numId="14">
    <w:abstractNumId w:val="26"/>
  </w:num>
  <w:num w:numId="15">
    <w:abstractNumId w:val="28"/>
  </w:num>
  <w:num w:numId="16">
    <w:abstractNumId w:val="10"/>
  </w:num>
  <w:num w:numId="17">
    <w:abstractNumId w:val="18"/>
  </w:num>
  <w:num w:numId="18">
    <w:abstractNumId w:val="2"/>
  </w:num>
  <w:num w:numId="19">
    <w:abstractNumId w:val="19"/>
  </w:num>
  <w:num w:numId="20">
    <w:abstractNumId w:val="21"/>
  </w:num>
  <w:num w:numId="21">
    <w:abstractNumId w:val="4"/>
  </w:num>
  <w:num w:numId="22">
    <w:abstractNumId w:val="25"/>
  </w:num>
  <w:num w:numId="23">
    <w:abstractNumId w:val="11"/>
  </w:num>
  <w:num w:numId="24">
    <w:abstractNumId w:val="14"/>
  </w:num>
  <w:num w:numId="25">
    <w:abstractNumId w:val="16"/>
  </w:num>
  <w:num w:numId="26">
    <w:abstractNumId w:val="12"/>
  </w:num>
  <w:num w:numId="27">
    <w:abstractNumId w:val="13"/>
  </w:num>
  <w:num w:numId="28">
    <w:abstractNumId w:val="27"/>
  </w:num>
  <w:num w:numId="29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attachedTemplate r:id="rId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70"/>
    <w:rsid w:val="000006BD"/>
    <w:rsid w:val="00001FB7"/>
    <w:rsid w:val="00002C93"/>
    <w:rsid w:val="00003F40"/>
    <w:rsid w:val="00004183"/>
    <w:rsid w:val="0000450A"/>
    <w:rsid w:val="0000465D"/>
    <w:rsid w:val="00004BE2"/>
    <w:rsid w:val="00005804"/>
    <w:rsid w:val="00006812"/>
    <w:rsid w:val="0000691B"/>
    <w:rsid w:val="000072B4"/>
    <w:rsid w:val="0000B056"/>
    <w:rsid w:val="00012BA5"/>
    <w:rsid w:val="000140DC"/>
    <w:rsid w:val="00014399"/>
    <w:rsid w:val="000145D8"/>
    <w:rsid w:val="00016406"/>
    <w:rsid w:val="00016CC6"/>
    <w:rsid w:val="00020CD4"/>
    <w:rsid w:val="000210FB"/>
    <w:rsid w:val="00021212"/>
    <w:rsid w:val="0002128F"/>
    <w:rsid w:val="0002164F"/>
    <w:rsid w:val="00022107"/>
    <w:rsid w:val="000222EB"/>
    <w:rsid w:val="00022D0E"/>
    <w:rsid w:val="00023A76"/>
    <w:rsid w:val="00026E80"/>
    <w:rsid w:val="000275FB"/>
    <w:rsid w:val="00027BD5"/>
    <w:rsid w:val="00027BD7"/>
    <w:rsid w:val="00027DA0"/>
    <w:rsid w:val="000303BD"/>
    <w:rsid w:val="00030754"/>
    <w:rsid w:val="0003152E"/>
    <w:rsid w:val="00033DBA"/>
    <w:rsid w:val="00033E31"/>
    <w:rsid w:val="000344DE"/>
    <w:rsid w:val="0003473C"/>
    <w:rsid w:val="000347F1"/>
    <w:rsid w:val="00034AA7"/>
    <w:rsid w:val="000357F4"/>
    <w:rsid w:val="00035E28"/>
    <w:rsid w:val="00035E49"/>
    <w:rsid w:val="0003663A"/>
    <w:rsid w:val="00037B2B"/>
    <w:rsid w:val="00037BB1"/>
    <w:rsid w:val="000403FC"/>
    <w:rsid w:val="000405C0"/>
    <w:rsid w:val="00040EF2"/>
    <w:rsid w:val="000411B9"/>
    <w:rsid w:val="00042060"/>
    <w:rsid w:val="00042A5F"/>
    <w:rsid w:val="00042D79"/>
    <w:rsid w:val="00044DB4"/>
    <w:rsid w:val="00045B27"/>
    <w:rsid w:val="0004603A"/>
    <w:rsid w:val="000471E7"/>
    <w:rsid w:val="000501B5"/>
    <w:rsid w:val="00051A04"/>
    <w:rsid w:val="00051B1C"/>
    <w:rsid w:val="000520F5"/>
    <w:rsid w:val="000522F2"/>
    <w:rsid w:val="000530B3"/>
    <w:rsid w:val="00053C81"/>
    <w:rsid w:val="00053DAB"/>
    <w:rsid w:val="00054145"/>
    <w:rsid w:val="0005535B"/>
    <w:rsid w:val="000556A7"/>
    <w:rsid w:val="00055A48"/>
    <w:rsid w:val="00056864"/>
    <w:rsid w:val="00056BFA"/>
    <w:rsid w:val="000579E7"/>
    <w:rsid w:val="000600B5"/>
    <w:rsid w:val="000605ED"/>
    <w:rsid w:val="0006179F"/>
    <w:rsid w:val="00061869"/>
    <w:rsid w:val="00061A53"/>
    <w:rsid w:val="000624DC"/>
    <w:rsid w:val="0006304A"/>
    <w:rsid w:val="0006383B"/>
    <w:rsid w:val="000647F7"/>
    <w:rsid w:val="00064AEE"/>
    <w:rsid w:val="00070707"/>
    <w:rsid w:val="00071565"/>
    <w:rsid w:val="00071920"/>
    <w:rsid w:val="00071A96"/>
    <w:rsid w:val="00072765"/>
    <w:rsid w:val="00072FBD"/>
    <w:rsid w:val="000738DC"/>
    <w:rsid w:val="00073F80"/>
    <w:rsid w:val="00075501"/>
    <w:rsid w:val="0007589F"/>
    <w:rsid w:val="00075A5E"/>
    <w:rsid w:val="00076769"/>
    <w:rsid w:val="0007779A"/>
    <w:rsid w:val="00077AEB"/>
    <w:rsid w:val="0008093B"/>
    <w:rsid w:val="00080D58"/>
    <w:rsid w:val="0008244F"/>
    <w:rsid w:val="000829D8"/>
    <w:rsid w:val="00082F64"/>
    <w:rsid w:val="00083939"/>
    <w:rsid w:val="00085531"/>
    <w:rsid w:val="000856B6"/>
    <w:rsid w:val="00085D37"/>
    <w:rsid w:val="00086750"/>
    <w:rsid w:val="00086E48"/>
    <w:rsid w:val="000906B1"/>
    <w:rsid w:val="000909F7"/>
    <w:rsid w:val="00092E44"/>
    <w:rsid w:val="000933EE"/>
    <w:rsid w:val="00096F5D"/>
    <w:rsid w:val="000A0043"/>
    <w:rsid w:val="000A0494"/>
    <w:rsid w:val="000A04DF"/>
    <w:rsid w:val="000A069F"/>
    <w:rsid w:val="000A0FB5"/>
    <w:rsid w:val="000A20AE"/>
    <w:rsid w:val="000A2231"/>
    <w:rsid w:val="000A3737"/>
    <w:rsid w:val="000A3AA5"/>
    <w:rsid w:val="000A3EF8"/>
    <w:rsid w:val="000A61FB"/>
    <w:rsid w:val="000A6757"/>
    <w:rsid w:val="000A7109"/>
    <w:rsid w:val="000A7FCA"/>
    <w:rsid w:val="000B02D7"/>
    <w:rsid w:val="000B1CA5"/>
    <w:rsid w:val="000B23B0"/>
    <w:rsid w:val="000B2A33"/>
    <w:rsid w:val="000B4337"/>
    <w:rsid w:val="000B44DC"/>
    <w:rsid w:val="000B7230"/>
    <w:rsid w:val="000B762C"/>
    <w:rsid w:val="000B7885"/>
    <w:rsid w:val="000BCE90"/>
    <w:rsid w:val="000C0588"/>
    <w:rsid w:val="000C081D"/>
    <w:rsid w:val="000C0841"/>
    <w:rsid w:val="000C09BA"/>
    <w:rsid w:val="000C1A67"/>
    <w:rsid w:val="000C20C7"/>
    <w:rsid w:val="000C2CE2"/>
    <w:rsid w:val="000C38D3"/>
    <w:rsid w:val="000C39F2"/>
    <w:rsid w:val="000C3D83"/>
    <w:rsid w:val="000C49DD"/>
    <w:rsid w:val="000C5777"/>
    <w:rsid w:val="000C5A4C"/>
    <w:rsid w:val="000C5C6A"/>
    <w:rsid w:val="000C61BC"/>
    <w:rsid w:val="000C663D"/>
    <w:rsid w:val="000C7285"/>
    <w:rsid w:val="000D08C6"/>
    <w:rsid w:val="000D1422"/>
    <w:rsid w:val="000D1BB2"/>
    <w:rsid w:val="000D318B"/>
    <w:rsid w:val="000D3332"/>
    <w:rsid w:val="000D3347"/>
    <w:rsid w:val="000D44A4"/>
    <w:rsid w:val="000D49BF"/>
    <w:rsid w:val="000D555C"/>
    <w:rsid w:val="000E0E86"/>
    <w:rsid w:val="000E1004"/>
    <w:rsid w:val="000E1999"/>
    <w:rsid w:val="000E1A25"/>
    <w:rsid w:val="000E2948"/>
    <w:rsid w:val="000E37CE"/>
    <w:rsid w:val="000E4191"/>
    <w:rsid w:val="000E4ECD"/>
    <w:rsid w:val="000E53DA"/>
    <w:rsid w:val="000E58D8"/>
    <w:rsid w:val="000E5E3D"/>
    <w:rsid w:val="000F1680"/>
    <w:rsid w:val="000F35CC"/>
    <w:rsid w:val="000F3D13"/>
    <w:rsid w:val="000F3EBB"/>
    <w:rsid w:val="000F4C65"/>
    <w:rsid w:val="000F4F3B"/>
    <w:rsid w:val="000F4F69"/>
    <w:rsid w:val="000F52C8"/>
    <w:rsid w:val="000F62A7"/>
    <w:rsid w:val="000F6CDA"/>
    <w:rsid w:val="000F6F7F"/>
    <w:rsid w:val="000F7002"/>
    <w:rsid w:val="00100B25"/>
    <w:rsid w:val="00100D0C"/>
    <w:rsid w:val="00101019"/>
    <w:rsid w:val="001010DF"/>
    <w:rsid w:val="00101374"/>
    <w:rsid w:val="001027B9"/>
    <w:rsid w:val="00102A05"/>
    <w:rsid w:val="00103240"/>
    <w:rsid w:val="00103CBE"/>
    <w:rsid w:val="0010431F"/>
    <w:rsid w:val="00104676"/>
    <w:rsid w:val="001046CF"/>
    <w:rsid w:val="00104E6E"/>
    <w:rsid w:val="00105622"/>
    <w:rsid w:val="00105BA6"/>
    <w:rsid w:val="0010606F"/>
    <w:rsid w:val="00106287"/>
    <w:rsid w:val="001062AB"/>
    <w:rsid w:val="001065F8"/>
    <w:rsid w:val="00107A90"/>
    <w:rsid w:val="00107DCC"/>
    <w:rsid w:val="00107DCD"/>
    <w:rsid w:val="0011005E"/>
    <w:rsid w:val="001111E9"/>
    <w:rsid w:val="00112FF6"/>
    <w:rsid w:val="00113430"/>
    <w:rsid w:val="001141BA"/>
    <w:rsid w:val="00115403"/>
    <w:rsid w:val="001157AC"/>
    <w:rsid w:val="001163C5"/>
    <w:rsid w:val="0011696E"/>
    <w:rsid w:val="00117506"/>
    <w:rsid w:val="00117D1C"/>
    <w:rsid w:val="00117FCE"/>
    <w:rsid w:val="001200D4"/>
    <w:rsid w:val="0012017A"/>
    <w:rsid w:val="001227D9"/>
    <w:rsid w:val="0012292B"/>
    <w:rsid w:val="00123668"/>
    <w:rsid w:val="001241CA"/>
    <w:rsid w:val="001242CC"/>
    <w:rsid w:val="001249F2"/>
    <w:rsid w:val="00125422"/>
    <w:rsid w:val="00125635"/>
    <w:rsid w:val="0012584E"/>
    <w:rsid w:val="00125EDE"/>
    <w:rsid w:val="001267B2"/>
    <w:rsid w:val="00126E27"/>
    <w:rsid w:val="00127E2F"/>
    <w:rsid w:val="0013044E"/>
    <w:rsid w:val="00130A34"/>
    <w:rsid w:val="00130CEF"/>
    <w:rsid w:val="00131CF7"/>
    <w:rsid w:val="00131D45"/>
    <w:rsid w:val="0013295F"/>
    <w:rsid w:val="00134339"/>
    <w:rsid w:val="001346D3"/>
    <w:rsid w:val="00134E1A"/>
    <w:rsid w:val="00136A47"/>
    <w:rsid w:val="0013784B"/>
    <w:rsid w:val="00140ECD"/>
    <w:rsid w:val="001410E2"/>
    <w:rsid w:val="00141E1F"/>
    <w:rsid w:val="00142E7E"/>
    <w:rsid w:val="00144178"/>
    <w:rsid w:val="001452D2"/>
    <w:rsid w:val="00145791"/>
    <w:rsid w:val="001467D4"/>
    <w:rsid w:val="001478A8"/>
    <w:rsid w:val="00147F3D"/>
    <w:rsid w:val="0015025E"/>
    <w:rsid w:val="00150481"/>
    <w:rsid w:val="00151C62"/>
    <w:rsid w:val="00151CBC"/>
    <w:rsid w:val="001528E0"/>
    <w:rsid w:val="00153C01"/>
    <w:rsid w:val="00153DAF"/>
    <w:rsid w:val="001551E0"/>
    <w:rsid w:val="00155A2B"/>
    <w:rsid w:val="00155D7B"/>
    <w:rsid w:val="001564F0"/>
    <w:rsid w:val="00156C79"/>
    <w:rsid w:val="00157241"/>
    <w:rsid w:val="00157FDD"/>
    <w:rsid w:val="001602C3"/>
    <w:rsid w:val="001604DB"/>
    <w:rsid w:val="001605FA"/>
    <w:rsid w:val="00161619"/>
    <w:rsid w:val="0016537B"/>
    <w:rsid w:val="001655FE"/>
    <w:rsid w:val="00167263"/>
    <w:rsid w:val="00167740"/>
    <w:rsid w:val="001710DE"/>
    <w:rsid w:val="00171C71"/>
    <w:rsid w:val="00172D10"/>
    <w:rsid w:val="001736BA"/>
    <w:rsid w:val="00174508"/>
    <w:rsid w:val="001757E1"/>
    <w:rsid w:val="00175C82"/>
    <w:rsid w:val="001763AE"/>
    <w:rsid w:val="00176EAA"/>
    <w:rsid w:val="001802D5"/>
    <w:rsid w:val="00180678"/>
    <w:rsid w:val="00182121"/>
    <w:rsid w:val="001827A7"/>
    <w:rsid w:val="00182BAE"/>
    <w:rsid w:val="00182DFA"/>
    <w:rsid w:val="00183E35"/>
    <w:rsid w:val="001849EA"/>
    <w:rsid w:val="00187C31"/>
    <w:rsid w:val="00187D15"/>
    <w:rsid w:val="001914ED"/>
    <w:rsid w:val="00191516"/>
    <w:rsid w:val="00191D1F"/>
    <w:rsid w:val="00192322"/>
    <w:rsid w:val="00192372"/>
    <w:rsid w:val="00193E54"/>
    <w:rsid w:val="00194350"/>
    <w:rsid w:val="001948BD"/>
    <w:rsid w:val="00194E5D"/>
    <w:rsid w:val="001950EB"/>
    <w:rsid w:val="001956F8"/>
    <w:rsid w:val="00196949"/>
    <w:rsid w:val="00196CAD"/>
    <w:rsid w:val="0019731A"/>
    <w:rsid w:val="00197A90"/>
    <w:rsid w:val="00197EE4"/>
    <w:rsid w:val="001A0581"/>
    <w:rsid w:val="001A2155"/>
    <w:rsid w:val="001A22F9"/>
    <w:rsid w:val="001A3CF1"/>
    <w:rsid w:val="001A406C"/>
    <w:rsid w:val="001A499E"/>
    <w:rsid w:val="001A4A7A"/>
    <w:rsid w:val="001A5060"/>
    <w:rsid w:val="001A5870"/>
    <w:rsid w:val="001A5CBB"/>
    <w:rsid w:val="001A6FE4"/>
    <w:rsid w:val="001A7D57"/>
    <w:rsid w:val="001AE3B6"/>
    <w:rsid w:val="001B0547"/>
    <w:rsid w:val="001B0A46"/>
    <w:rsid w:val="001B1090"/>
    <w:rsid w:val="001B10E8"/>
    <w:rsid w:val="001B1887"/>
    <w:rsid w:val="001B26D6"/>
    <w:rsid w:val="001B3636"/>
    <w:rsid w:val="001B3857"/>
    <w:rsid w:val="001B416D"/>
    <w:rsid w:val="001B4C2C"/>
    <w:rsid w:val="001B563B"/>
    <w:rsid w:val="001B6194"/>
    <w:rsid w:val="001B6A83"/>
    <w:rsid w:val="001B6E49"/>
    <w:rsid w:val="001B7E6F"/>
    <w:rsid w:val="001C0C21"/>
    <w:rsid w:val="001C0E8F"/>
    <w:rsid w:val="001C1EA6"/>
    <w:rsid w:val="001C2616"/>
    <w:rsid w:val="001C312A"/>
    <w:rsid w:val="001C3687"/>
    <w:rsid w:val="001C42BA"/>
    <w:rsid w:val="001C554B"/>
    <w:rsid w:val="001C62C8"/>
    <w:rsid w:val="001C7392"/>
    <w:rsid w:val="001C7A29"/>
    <w:rsid w:val="001C7D0C"/>
    <w:rsid w:val="001D0831"/>
    <w:rsid w:val="001D0DFC"/>
    <w:rsid w:val="001D184D"/>
    <w:rsid w:val="001D1A09"/>
    <w:rsid w:val="001D278B"/>
    <w:rsid w:val="001D27FC"/>
    <w:rsid w:val="001D2BB6"/>
    <w:rsid w:val="001D56AB"/>
    <w:rsid w:val="001D7A5F"/>
    <w:rsid w:val="001E057F"/>
    <w:rsid w:val="001E0968"/>
    <w:rsid w:val="001E13CE"/>
    <w:rsid w:val="001E3A8B"/>
    <w:rsid w:val="001E40BE"/>
    <w:rsid w:val="001E4837"/>
    <w:rsid w:val="001E49E3"/>
    <w:rsid w:val="001E4EE0"/>
    <w:rsid w:val="001E60C2"/>
    <w:rsid w:val="001E6623"/>
    <w:rsid w:val="001E6C63"/>
    <w:rsid w:val="001E6F2A"/>
    <w:rsid w:val="001E713A"/>
    <w:rsid w:val="001E723E"/>
    <w:rsid w:val="001E74A1"/>
    <w:rsid w:val="001E7B85"/>
    <w:rsid w:val="001F046C"/>
    <w:rsid w:val="001F16E4"/>
    <w:rsid w:val="001F4FAD"/>
    <w:rsid w:val="001F5CD8"/>
    <w:rsid w:val="001F60D7"/>
    <w:rsid w:val="001F6B72"/>
    <w:rsid w:val="001F74C2"/>
    <w:rsid w:val="002001A8"/>
    <w:rsid w:val="002007C7"/>
    <w:rsid w:val="00200820"/>
    <w:rsid w:val="00201621"/>
    <w:rsid w:val="00202206"/>
    <w:rsid w:val="00202DBB"/>
    <w:rsid w:val="0020301A"/>
    <w:rsid w:val="002045DB"/>
    <w:rsid w:val="00204659"/>
    <w:rsid w:val="002052FF"/>
    <w:rsid w:val="00205E6C"/>
    <w:rsid w:val="00205F13"/>
    <w:rsid w:val="002063DA"/>
    <w:rsid w:val="002075DA"/>
    <w:rsid w:val="002112B4"/>
    <w:rsid w:val="002126E1"/>
    <w:rsid w:val="00212931"/>
    <w:rsid w:val="00212E08"/>
    <w:rsid w:val="00212EEC"/>
    <w:rsid w:val="00214F6A"/>
    <w:rsid w:val="002150A8"/>
    <w:rsid w:val="0022006B"/>
    <w:rsid w:val="002207B9"/>
    <w:rsid w:val="002212DF"/>
    <w:rsid w:val="00221D42"/>
    <w:rsid w:val="00222560"/>
    <w:rsid w:val="0022267E"/>
    <w:rsid w:val="00222F2D"/>
    <w:rsid w:val="002236A2"/>
    <w:rsid w:val="00223C2A"/>
    <w:rsid w:val="00224114"/>
    <w:rsid w:val="00224DD9"/>
    <w:rsid w:val="002257FB"/>
    <w:rsid w:val="0022626A"/>
    <w:rsid w:val="00226773"/>
    <w:rsid w:val="002270BA"/>
    <w:rsid w:val="0022728E"/>
    <w:rsid w:val="00227CC9"/>
    <w:rsid w:val="002314B2"/>
    <w:rsid w:val="002324BD"/>
    <w:rsid w:val="00232849"/>
    <w:rsid w:val="00232B9E"/>
    <w:rsid w:val="00233669"/>
    <w:rsid w:val="00233AEC"/>
    <w:rsid w:val="00234118"/>
    <w:rsid w:val="00234D15"/>
    <w:rsid w:val="00235D40"/>
    <w:rsid w:val="002373E2"/>
    <w:rsid w:val="00237DF4"/>
    <w:rsid w:val="002403E7"/>
    <w:rsid w:val="00240923"/>
    <w:rsid w:val="00240D4D"/>
    <w:rsid w:val="00241A18"/>
    <w:rsid w:val="00243169"/>
    <w:rsid w:val="002433BA"/>
    <w:rsid w:val="00243C8F"/>
    <w:rsid w:val="00243DFF"/>
    <w:rsid w:val="00244341"/>
    <w:rsid w:val="00244A57"/>
    <w:rsid w:val="002458C6"/>
    <w:rsid w:val="00245937"/>
    <w:rsid w:val="002465FF"/>
    <w:rsid w:val="00247662"/>
    <w:rsid w:val="002477CF"/>
    <w:rsid w:val="00247E15"/>
    <w:rsid w:val="00250B83"/>
    <w:rsid w:val="00251F81"/>
    <w:rsid w:val="00252C67"/>
    <w:rsid w:val="00255F64"/>
    <w:rsid w:val="002566D7"/>
    <w:rsid w:val="00257379"/>
    <w:rsid w:val="002575E3"/>
    <w:rsid w:val="00257A20"/>
    <w:rsid w:val="00257B59"/>
    <w:rsid w:val="002609C9"/>
    <w:rsid w:val="00260AE4"/>
    <w:rsid w:val="00260CC6"/>
    <w:rsid w:val="00260E5B"/>
    <w:rsid w:val="00261C60"/>
    <w:rsid w:val="00263F30"/>
    <w:rsid w:val="002655C2"/>
    <w:rsid w:val="00265B56"/>
    <w:rsid w:val="00265FD1"/>
    <w:rsid w:val="00266B92"/>
    <w:rsid w:val="002670A9"/>
    <w:rsid w:val="00267910"/>
    <w:rsid w:val="00267B64"/>
    <w:rsid w:val="00267CF1"/>
    <w:rsid w:val="002716D2"/>
    <w:rsid w:val="0027184D"/>
    <w:rsid w:val="0027259C"/>
    <w:rsid w:val="00272857"/>
    <w:rsid w:val="002728BD"/>
    <w:rsid w:val="00272CC5"/>
    <w:rsid w:val="002730BF"/>
    <w:rsid w:val="00274454"/>
    <w:rsid w:val="00274BE5"/>
    <w:rsid w:val="00275298"/>
    <w:rsid w:val="00275B93"/>
    <w:rsid w:val="0027601C"/>
    <w:rsid w:val="00277C66"/>
    <w:rsid w:val="0028036B"/>
    <w:rsid w:val="0028068B"/>
    <w:rsid w:val="0028289A"/>
    <w:rsid w:val="002831CE"/>
    <w:rsid w:val="00283809"/>
    <w:rsid w:val="0028434E"/>
    <w:rsid w:val="00285705"/>
    <w:rsid w:val="002859C6"/>
    <w:rsid w:val="0028613A"/>
    <w:rsid w:val="002867FF"/>
    <w:rsid w:val="00291529"/>
    <w:rsid w:val="002917B2"/>
    <w:rsid w:val="002921C5"/>
    <w:rsid w:val="0029252A"/>
    <w:rsid w:val="0029382A"/>
    <w:rsid w:val="0029390B"/>
    <w:rsid w:val="002940A8"/>
    <w:rsid w:val="00295D63"/>
    <w:rsid w:val="0029618F"/>
    <w:rsid w:val="002966BA"/>
    <w:rsid w:val="00297164"/>
    <w:rsid w:val="00297D97"/>
    <w:rsid w:val="002A0E1D"/>
    <w:rsid w:val="002A0EE6"/>
    <w:rsid w:val="002A17B7"/>
    <w:rsid w:val="002A1D6E"/>
    <w:rsid w:val="002A23D8"/>
    <w:rsid w:val="002A26DC"/>
    <w:rsid w:val="002A2E02"/>
    <w:rsid w:val="002A3546"/>
    <w:rsid w:val="002A3C82"/>
    <w:rsid w:val="002A4A5E"/>
    <w:rsid w:val="002A4B96"/>
    <w:rsid w:val="002A4DD6"/>
    <w:rsid w:val="002A4E37"/>
    <w:rsid w:val="002A581A"/>
    <w:rsid w:val="002A675C"/>
    <w:rsid w:val="002A6C0A"/>
    <w:rsid w:val="002B0B12"/>
    <w:rsid w:val="002B0C6B"/>
    <w:rsid w:val="002B1166"/>
    <w:rsid w:val="002B133D"/>
    <w:rsid w:val="002B1931"/>
    <w:rsid w:val="002B2D28"/>
    <w:rsid w:val="002B4E28"/>
    <w:rsid w:val="002B4ECD"/>
    <w:rsid w:val="002B5BC2"/>
    <w:rsid w:val="002B5BD6"/>
    <w:rsid w:val="002B6DD5"/>
    <w:rsid w:val="002B7025"/>
    <w:rsid w:val="002BF37B"/>
    <w:rsid w:val="002C04AF"/>
    <w:rsid w:val="002C338D"/>
    <w:rsid w:val="002C3E9D"/>
    <w:rsid w:val="002C3F00"/>
    <w:rsid w:val="002C4531"/>
    <w:rsid w:val="002C49DE"/>
    <w:rsid w:val="002C4E26"/>
    <w:rsid w:val="002C613A"/>
    <w:rsid w:val="002D0CC8"/>
    <w:rsid w:val="002D0FB9"/>
    <w:rsid w:val="002D2560"/>
    <w:rsid w:val="002D492C"/>
    <w:rsid w:val="002D4FF3"/>
    <w:rsid w:val="002D599F"/>
    <w:rsid w:val="002D5BA5"/>
    <w:rsid w:val="002D5BC4"/>
    <w:rsid w:val="002D6ACF"/>
    <w:rsid w:val="002D6B10"/>
    <w:rsid w:val="002E09A7"/>
    <w:rsid w:val="002E0E8E"/>
    <w:rsid w:val="002E237C"/>
    <w:rsid w:val="002E295D"/>
    <w:rsid w:val="002E412E"/>
    <w:rsid w:val="002E538E"/>
    <w:rsid w:val="002F00B3"/>
    <w:rsid w:val="002F164B"/>
    <w:rsid w:val="002F1BF1"/>
    <w:rsid w:val="002F33C8"/>
    <w:rsid w:val="002F4335"/>
    <w:rsid w:val="002F4775"/>
    <w:rsid w:val="002F4B5A"/>
    <w:rsid w:val="002F4CA2"/>
    <w:rsid w:val="002F5A9E"/>
    <w:rsid w:val="002F68F4"/>
    <w:rsid w:val="002F7CF9"/>
    <w:rsid w:val="0030009D"/>
    <w:rsid w:val="003000AE"/>
    <w:rsid w:val="0030085F"/>
    <w:rsid w:val="00301451"/>
    <w:rsid w:val="0030164E"/>
    <w:rsid w:val="00301A5D"/>
    <w:rsid w:val="00302098"/>
    <w:rsid w:val="003026CD"/>
    <w:rsid w:val="00302808"/>
    <w:rsid w:val="00303A35"/>
    <w:rsid w:val="00304714"/>
    <w:rsid w:val="00304991"/>
    <w:rsid w:val="003055DD"/>
    <w:rsid w:val="00305EB7"/>
    <w:rsid w:val="00307039"/>
    <w:rsid w:val="00307327"/>
    <w:rsid w:val="003074BD"/>
    <w:rsid w:val="0030B79E"/>
    <w:rsid w:val="003102A8"/>
    <w:rsid w:val="0031129C"/>
    <w:rsid w:val="00312050"/>
    <w:rsid w:val="0031300C"/>
    <w:rsid w:val="00315587"/>
    <w:rsid w:val="003156B8"/>
    <w:rsid w:val="00315ACA"/>
    <w:rsid w:val="003162DD"/>
    <w:rsid w:val="00316518"/>
    <w:rsid w:val="00317513"/>
    <w:rsid w:val="00317E46"/>
    <w:rsid w:val="0032100F"/>
    <w:rsid w:val="0032431C"/>
    <w:rsid w:val="00324F78"/>
    <w:rsid w:val="00325A17"/>
    <w:rsid w:val="00326309"/>
    <w:rsid w:val="00326584"/>
    <w:rsid w:val="00326B40"/>
    <w:rsid w:val="00326D59"/>
    <w:rsid w:val="00326DA2"/>
    <w:rsid w:val="00326E67"/>
    <w:rsid w:val="00330482"/>
    <w:rsid w:val="00330B17"/>
    <w:rsid w:val="00330ECC"/>
    <w:rsid w:val="00331050"/>
    <w:rsid w:val="00331779"/>
    <w:rsid w:val="00331939"/>
    <w:rsid w:val="003326C2"/>
    <w:rsid w:val="00333C0C"/>
    <w:rsid w:val="003340DF"/>
    <w:rsid w:val="003346CF"/>
    <w:rsid w:val="00335707"/>
    <w:rsid w:val="00335755"/>
    <w:rsid w:val="00335E19"/>
    <w:rsid w:val="00336C05"/>
    <w:rsid w:val="00336D63"/>
    <w:rsid w:val="00337DE1"/>
    <w:rsid w:val="003400AC"/>
    <w:rsid w:val="00340A7E"/>
    <w:rsid w:val="00340CEE"/>
    <w:rsid w:val="00340F87"/>
    <w:rsid w:val="003412F6"/>
    <w:rsid w:val="00342700"/>
    <w:rsid w:val="00342FD0"/>
    <w:rsid w:val="0034402A"/>
    <w:rsid w:val="00344FF8"/>
    <w:rsid w:val="0034569C"/>
    <w:rsid w:val="00345DF3"/>
    <w:rsid w:val="00345EBE"/>
    <w:rsid w:val="00346120"/>
    <w:rsid w:val="00346A24"/>
    <w:rsid w:val="0035005A"/>
    <w:rsid w:val="003511FE"/>
    <w:rsid w:val="00351F06"/>
    <w:rsid w:val="003521D3"/>
    <w:rsid w:val="0035300B"/>
    <w:rsid w:val="00353A49"/>
    <w:rsid w:val="003552ED"/>
    <w:rsid w:val="00355A46"/>
    <w:rsid w:val="0035621E"/>
    <w:rsid w:val="00356BCF"/>
    <w:rsid w:val="00356E19"/>
    <w:rsid w:val="00360622"/>
    <w:rsid w:val="00362323"/>
    <w:rsid w:val="003626A9"/>
    <w:rsid w:val="00362DD9"/>
    <w:rsid w:val="00362FDA"/>
    <w:rsid w:val="00363003"/>
    <w:rsid w:val="003635F8"/>
    <w:rsid w:val="00364389"/>
    <w:rsid w:val="00364827"/>
    <w:rsid w:val="00365B33"/>
    <w:rsid w:val="00365DC7"/>
    <w:rsid w:val="00367ED9"/>
    <w:rsid w:val="0036FB18"/>
    <w:rsid w:val="00370AC9"/>
    <w:rsid w:val="00370C25"/>
    <w:rsid w:val="00371AD0"/>
    <w:rsid w:val="00373110"/>
    <w:rsid w:val="0037437D"/>
    <w:rsid w:val="00374426"/>
    <w:rsid w:val="00374AF9"/>
    <w:rsid w:val="00374C02"/>
    <w:rsid w:val="00374EE4"/>
    <w:rsid w:val="0037605B"/>
    <w:rsid w:val="00376D0F"/>
    <w:rsid w:val="0038192A"/>
    <w:rsid w:val="0038261A"/>
    <w:rsid w:val="00383610"/>
    <w:rsid w:val="00383C75"/>
    <w:rsid w:val="0038461C"/>
    <w:rsid w:val="0038490B"/>
    <w:rsid w:val="003854AB"/>
    <w:rsid w:val="00385E06"/>
    <w:rsid w:val="00385E87"/>
    <w:rsid w:val="003860A7"/>
    <w:rsid w:val="00387D6B"/>
    <w:rsid w:val="003893B1"/>
    <w:rsid w:val="003914E4"/>
    <w:rsid w:val="00392CEB"/>
    <w:rsid w:val="0039327F"/>
    <w:rsid w:val="00393B4F"/>
    <w:rsid w:val="00394158"/>
    <w:rsid w:val="003941BD"/>
    <w:rsid w:val="00395D30"/>
    <w:rsid w:val="003961C6"/>
    <w:rsid w:val="003964B1"/>
    <w:rsid w:val="00396709"/>
    <w:rsid w:val="00396806"/>
    <w:rsid w:val="00397B82"/>
    <w:rsid w:val="00397C45"/>
    <w:rsid w:val="003A015E"/>
    <w:rsid w:val="003A0567"/>
    <w:rsid w:val="003A0A02"/>
    <w:rsid w:val="003A12B4"/>
    <w:rsid w:val="003A156A"/>
    <w:rsid w:val="003A2E95"/>
    <w:rsid w:val="003A44C2"/>
    <w:rsid w:val="003A4FD2"/>
    <w:rsid w:val="003A520E"/>
    <w:rsid w:val="003A5C25"/>
    <w:rsid w:val="003A5C73"/>
    <w:rsid w:val="003A5D2A"/>
    <w:rsid w:val="003A6452"/>
    <w:rsid w:val="003B0703"/>
    <w:rsid w:val="003B08EC"/>
    <w:rsid w:val="003B1486"/>
    <w:rsid w:val="003B162A"/>
    <w:rsid w:val="003B16C1"/>
    <w:rsid w:val="003B17C8"/>
    <w:rsid w:val="003B1E0E"/>
    <w:rsid w:val="003B23AA"/>
    <w:rsid w:val="003B604C"/>
    <w:rsid w:val="003B62A0"/>
    <w:rsid w:val="003B6BED"/>
    <w:rsid w:val="003B7A7F"/>
    <w:rsid w:val="003B7AE1"/>
    <w:rsid w:val="003C17CB"/>
    <w:rsid w:val="003C2794"/>
    <w:rsid w:val="003C2B69"/>
    <w:rsid w:val="003C2C4C"/>
    <w:rsid w:val="003C2E93"/>
    <w:rsid w:val="003C3336"/>
    <w:rsid w:val="003C347A"/>
    <w:rsid w:val="003C4244"/>
    <w:rsid w:val="003C46C1"/>
    <w:rsid w:val="003C47B8"/>
    <w:rsid w:val="003C4AD1"/>
    <w:rsid w:val="003C4BFA"/>
    <w:rsid w:val="003C4DD4"/>
    <w:rsid w:val="003C5BA4"/>
    <w:rsid w:val="003C63D2"/>
    <w:rsid w:val="003D072C"/>
    <w:rsid w:val="003D0843"/>
    <w:rsid w:val="003D171D"/>
    <w:rsid w:val="003D1B2A"/>
    <w:rsid w:val="003D35FE"/>
    <w:rsid w:val="003D3818"/>
    <w:rsid w:val="003D382D"/>
    <w:rsid w:val="003D4F5A"/>
    <w:rsid w:val="003D5069"/>
    <w:rsid w:val="003D5348"/>
    <w:rsid w:val="003D542A"/>
    <w:rsid w:val="003D6C6F"/>
    <w:rsid w:val="003D6EA3"/>
    <w:rsid w:val="003D7CC4"/>
    <w:rsid w:val="003E018C"/>
    <w:rsid w:val="003E0CF7"/>
    <w:rsid w:val="003E1359"/>
    <w:rsid w:val="003E13A5"/>
    <w:rsid w:val="003E318E"/>
    <w:rsid w:val="003E33A4"/>
    <w:rsid w:val="003E3F23"/>
    <w:rsid w:val="003E4828"/>
    <w:rsid w:val="003E4D96"/>
    <w:rsid w:val="003E5026"/>
    <w:rsid w:val="003E5D04"/>
    <w:rsid w:val="003E7FEB"/>
    <w:rsid w:val="003F045F"/>
    <w:rsid w:val="003F04A0"/>
    <w:rsid w:val="003F08A0"/>
    <w:rsid w:val="003F17C8"/>
    <w:rsid w:val="003F1C1E"/>
    <w:rsid w:val="003F2DD2"/>
    <w:rsid w:val="003F36E3"/>
    <w:rsid w:val="003F450F"/>
    <w:rsid w:val="003F4885"/>
    <w:rsid w:val="003F57BE"/>
    <w:rsid w:val="003F599F"/>
    <w:rsid w:val="0040212C"/>
    <w:rsid w:val="00403ABE"/>
    <w:rsid w:val="00403CCB"/>
    <w:rsid w:val="00404A63"/>
    <w:rsid w:val="00404E5D"/>
    <w:rsid w:val="00404FD1"/>
    <w:rsid w:val="00406B0D"/>
    <w:rsid w:val="00407A1F"/>
    <w:rsid w:val="00410277"/>
    <w:rsid w:val="00410645"/>
    <w:rsid w:val="004108BF"/>
    <w:rsid w:val="00410BBE"/>
    <w:rsid w:val="00411B84"/>
    <w:rsid w:val="00411C0B"/>
    <w:rsid w:val="00412F96"/>
    <w:rsid w:val="004133BA"/>
    <w:rsid w:val="004135A6"/>
    <w:rsid w:val="00413B7C"/>
    <w:rsid w:val="004149FB"/>
    <w:rsid w:val="00414BDA"/>
    <w:rsid w:val="00414E95"/>
    <w:rsid w:val="00415076"/>
    <w:rsid w:val="0041517A"/>
    <w:rsid w:val="0041546D"/>
    <w:rsid w:val="00415704"/>
    <w:rsid w:val="0041597C"/>
    <w:rsid w:val="00415ADA"/>
    <w:rsid w:val="00417201"/>
    <w:rsid w:val="0041768D"/>
    <w:rsid w:val="00417A95"/>
    <w:rsid w:val="00417E67"/>
    <w:rsid w:val="004208FA"/>
    <w:rsid w:val="004217EE"/>
    <w:rsid w:val="00421846"/>
    <w:rsid w:val="004218EA"/>
    <w:rsid w:val="00421A0F"/>
    <w:rsid w:val="00421CF2"/>
    <w:rsid w:val="004225E3"/>
    <w:rsid w:val="00423B18"/>
    <w:rsid w:val="00424532"/>
    <w:rsid w:val="00424D56"/>
    <w:rsid w:val="00425BBF"/>
    <w:rsid w:val="00425BC2"/>
    <w:rsid w:val="00425FE0"/>
    <w:rsid w:val="0042640F"/>
    <w:rsid w:val="004264A8"/>
    <w:rsid w:val="00426A13"/>
    <w:rsid w:val="00426F60"/>
    <w:rsid w:val="004272ED"/>
    <w:rsid w:val="0042780C"/>
    <w:rsid w:val="00430128"/>
    <w:rsid w:val="004301FB"/>
    <w:rsid w:val="00430B4B"/>
    <w:rsid w:val="00430D46"/>
    <w:rsid w:val="00431556"/>
    <w:rsid w:val="004326EB"/>
    <w:rsid w:val="00432904"/>
    <w:rsid w:val="004332F1"/>
    <w:rsid w:val="004333C6"/>
    <w:rsid w:val="00433747"/>
    <w:rsid w:val="00433CA2"/>
    <w:rsid w:val="004341B2"/>
    <w:rsid w:val="00434220"/>
    <w:rsid w:val="00435BB3"/>
    <w:rsid w:val="00436E97"/>
    <w:rsid w:val="004378E5"/>
    <w:rsid w:val="00440196"/>
    <w:rsid w:val="00440232"/>
    <w:rsid w:val="00441DCA"/>
    <w:rsid w:val="00441FF9"/>
    <w:rsid w:val="004420F6"/>
    <w:rsid w:val="00442ADA"/>
    <w:rsid w:val="004439AF"/>
    <w:rsid w:val="00444182"/>
    <w:rsid w:val="00444529"/>
    <w:rsid w:val="00444E00"/>
    <w:rsid w:val="00444F3D"/>
    <w:rsid w:val="00445962"/>
    <w:rsid w:val="004460F9"/>
    <w:rsid w:val="004461B9"/>
    <w:rsid w:val="0044696A"/>
    <w:rsid w:val="00446970"/>
    <w:rsid w:val="00446BD8"/>
    <w:rsid w:val="00446E2C"/>
    <w:rsid w:val="00451465"/>
    <w:rsid w:val="0045264B"/>
    <w:rsid w:val="00452D99"/>
    <w:rsid w:val="00453BE5"/>
    <w:rsid w:val="004540DA"/>
    <w:rsid w:val="00455B9E"/>
    <w:rsid w:val="004568D2"/>
    <w:rsid w:val="00456A0E"/>
    <w:rsid w:val="00457A45"/>
    <w:rsid w:val="0046028F"/>
    <w:rsid w:val="00460588"/>
    <w:rsid w:val="00460BD9"/>
    <w:rsid w:val="00461287"/>
    <w:rsid w:val="00461741"/>
    <w:rsid w:val="00461FE3"/>
    <w:rsid w:val="004632F4"/>
    <w:rsid w:val="004641CA"/>
    <w:rsid w:val="00464BC6"/>
    <w:rsid w:val="004652A6"/>
    <w:rsid w:val="004652B3"/>
    <w:rsid w:val="00465ED0"/>
    <w:rsid w:val="00465FF5"/>
    <w:rsid w:val="00466B80"/>
    <w:rsid w:val="004670E6"/>
    <w:rsid w:val="0046720A"/>
    <w:rsid w:val="0047058F"/>
    <w:rsid w:val="0047060B"/>
    <w:rsid w:val="00471612"/>
    <w:rsid w:val="004725E8"/>
    <w:rsid w:val="00473581"/>
    <w:rsid w:val="00473AD3"/>
    <w:rsid w:val="00474115"/>
    <w:rsid w:val="004742CC"/>
    <w:rsid w:val="004748B7"/>
    <w:rsid w:val="00474A5E"/>
    <w:rsid w:val="00475AE2"/>
    <w:rsid w:val="004762CA"/>
    <w:rsid w:val="004773B6"/>
    <w:rsid w:val="00477C47"/>
    <w:rsid w:val="00480140"/>
    <w:rsid w:val="00480784"/>
    <w:rsid w:val="00480C0E"/>
    <w:rsid w:val="00481A37"/>
    <w:rsid w:val="00482C2B"/>
    <w:rsid w:val="0048364D"/>
    <w:rsid w:val="0048465A"/>
    <w:rsid w:val="00484828"/>
    <w:rsid w:val="00485035"/>
    <w:rsid w:val="00485169"/>
    <w:rsid w:val="004857CE"/>
    <w:rsid w:val="004866B4"/>
    <w:rsid w:val="004877A4"/>
    <w:rsid w:val="00487E88"/>
    <w:rsid w:val="004902D3"/>
    <w:rsid w:val="00490B3C"/>
    <w:rsid w:val="00490C13"/>
    <w:rsid w:val="00491435"/>
    <w:rsid w:val="00491710"/>
    <w:rsid w:val="004925CD"/>
    <w:rsid w:val="00492D2F"/>
    <w:rsid w:val="004939D7"/>
    <w:rsid w:val="00493D51"/>
    <w:rsid w:val="00494821"/>
    <w:rsid w:val="00495043"/>
    <w:rsid w:val="00495BC6"/>
    <w:rsid w:val="00495C7F"/>
    <w:rsid w:val="00496C4E"/>
    <w:rsid w:val="00496FA0"/>
    <w:rsid w:val="004A11FA"/>
    <w:rsid w:val="004A23CD"/>
    <w:rsid w:val="004A33AD"/>
    <w:rsid w:val="004A51DA"/>
    <w:rsid w:val="004A58CF"/>
    <w:rsid w:val="004A5AB9"/>
    <w:rsid w:val="004A5EDA"/>
    <w:rsid w:val="004A5F1C"/>
    <w:rsid w:val="004A6E27"/>
    <w:rsid w:val="004A7527"/>
    <w:rsid w:val="004A7E44"/>
    <w:rsid w:val="004B0190"/>
    <w:rsid w:val="004B0386"/>
    <w:rsid w:val="004B0606"/>
    <w:rsid w:val="004B0856"/>
    <w:rsid w:val="004B1714"/>
    <w:rsid w:val="004B19AE"/>
    <w:rsid w:val="004B1B3A"/>
    <w:rsid w:val="004B1B69"/>
    <w:rsid w:val="004B207F"/>
    <w:rsid w:val="004B21A3"/>
    <w:rsid w:val="004B2F52"/>
    <w:rsid w:val="004B32E9"/>
    <w:rsid w:val="004B3967"/>
    <w:rsid w:val="004B3A95"/>
    <w:rsid w:val="004B3B00"/>
    <w:rsid w:val="004B44FC"/>
    <w:rsid w:val="004B5EEE"/>
    <w:rsid w:val="004B6760"/>
    <w:rsid w:val="004B6B3F"/>
    <w:rsid w:val="004B6DBE"/>
    <w:rsid w:val="004B7723"/>
    <w:rsid w:val="004B785E"/>
    <w:rsid w:val="004B7D66"/>
    <w:rsid w:val="004C23FB"/>
    <w:rsid w:val="004C2458"/>
    <w:rsid w:val="004C375A"/>
    <w:rsid w:val="004C4D6C"/>
    <w:rsid w:val="004C614C"/>
    <w:rsid w:val="004C7028"/>
    <w:rsid w:val="004C70D4"/>
    <w:rsid w:val="004C843D"/>
    <w:rsid w:val="004D0164"/>
    <w:rsid w:val="004D2602"/>
    <w:rsid w:val="004D462D"/>
    <w:rsid w:val="004D7235"/>
    <w:rsid w:val="004E0715"/>
    <w:rsid w:val="004E0723"/>
    <w:rsid w:val="004E106F"/>
    <w:rsid w:val="004E17D0"/>
    <w:rsid w:val="004E30F6"/>
    <w:rsid w:val="004E49BB"/>
    <w:rsid w:val="004E5839"/>
    <w:rsid w:val="004E5907"/>
    <w:rsid w:val="004E5BC7"/>
    <w:rsid w:val="004E6B74"/>
    <w:rsid w:val="004E6EBE"/>
    <w:rsid w:val="004E7655"/>
    <w:rsid w:val="004F01A4"/>
    <w:rsid w:val="004F0A55"/>
    <w:rsid w:val="004F1892"/>
    <w:rsid w:val="004F30F6"/>
    <w:rsid w:val="004F4325"/>
    <w:rsid w:val="004F53E9"/>
    <w:rsid w:val="004F5F12"/>
    <w:rsid w:val="004F609F"/>
    <w:rsid w:val="004F6543"/>
    <w:rsid w:val="004F6B7B"/>
    <w:rsid w:val="004F78D8"/>
    <w:rsid w:val="004F7EE4"/>
    <w:rsid w:val="005003DA"/>
    <w:rsid w:val="00500820"/>
    <w:rsid w:val="005016E9"/>
    <w:rsid w:val="00501714"/>
    <w:rsid w:val="0050177B"/>
    <w:rsid w:val="00502665"/>
    <w:rsid w:val="005027CF"/>
    <w:rsid w:val="00504192"/>
    <w:rsid w:val="00504976"/>
    <w:rsid w:val="0050616D"/>
    <w:rsid w:val="005062BB"/>
    <w:rsid w:val="00506586"/>
    <w:rsid w:val="00506B69"/>
    <w:rsid w:val="00506FF9"/>
    <w:rsid w:val="00507199"/>
    <w:rsid w:val="00507D95"/>
    <w:rsid w:val="00511DBD"/>
    <w:rsid w:val="00512C10"/>
    <w:rsid w:val="0051371E"/>
    <w:rsid w:val="0051577C"/>
    <w:rsid w:val="00516882"/>
    <w:rsid w:val="00521439"/>
    <w:rsid w:val="00521C41"/>
    <w:rsid w:val="005231DC"/>
    <w:rsid w:val="005234A9"/>
    <w:rsid w:val="00523FA0"/>
    <w:rsid w:val="00524812"/>
    <w:rsid w:val="0052486D"/>
    <w:rsid w:val="005252E0"/>
    <w:rsid w:val="005255F8"/>
    <w:rsid w:val="005262A5"/>
    <w:rsid w:val="0052689F"/>
    <w:rsid w:val="005268CA"/>
    <w:rsid w:val="005268CF"/>
    <w:rsid w:val="00526B72"/>
    <w:rsid w:val="00531179"/>
    <w:rsid w:val="0053196B"/>
    <w:rsid w:val="00531B29"/>
    <w:rsid w:val="00531C07"/>
    <w:rsid w:val="00532253"/>
    <w:rsid w:val="005329BB"/>
    <w:rsid w:val="00532D58"/>
    <w:rsid w:val="005333A4"/>
    <w:rsid w:val="005335CF"/>
    <w:rsid w:val="00533732"/>
    <w:rsid w:val="00533771"/>
    <w:rsid w:val="00534D1A"/>
    <w:rsid w:val="00537D4A"/>
    <w:rsid w:val="00540B90"/>
    <w:rsid w:val="00540C53"/>
    <w:rsid w:val="00541108"/>
    <w:rsid w:val="005413D5"/>
    <w:rsid w:val="00542FA5"/>
    <w:rsid w:val="00543D27"/>
    <w:rsid w:val="00543E4C"/>
    <w:rsid w:val="0054590A"/>
    <w:rsid w:val="00546CB8"/>
    <w:rsid w:val="00550C0E"/>
    <w:rsid w:val="005515BF"/>
    <w:rsid w:val="005518EC"/>
    <w:rsid w:val="00552F4E"/>
    <w:rsid w:val="0055385E"/>
    <w:rsid w:val="00553C97"/>
    <w:rsid w:val="005561C2"/>
    <w:rsid w:val="00557061"/>
    <w:rsid w:val="00557DEB"/>
    <w:rsid w:val="00557F2B"/>
    <w:rsid w:val="005600A2"/>
    <w:rsid w:val="00560DEE"/>
    <w:rsid w:val="00561249"/>
    <w:rsid w:val="00562013"/>
    <w:rsid w:val="0056291D"/>
    <w:rsid w:val="00562ED8"/>
    <w:rsid w:val="00563029"/>
    <w:rsid w:val="005647F0"/>
    <w:rsid w:val="00564CB6"/>
    <w:rsid w:val="0056501B"/>
    <w:rsid w:val="00565121"/>
    <w:rsid w:val="00565445"/>
    <w:rsid w:val="00565472"/>
    <w:rsid w:val="00566CF9"/>
    <w:rsid w:val="00566CFE"/>
    <w:rsid w:val="00567AB9"/>
    <w:rsid w:val="0057106F"/>
    <w:rsid w:val="005713C8"/>
    <w:rsid w:val="005718D5"/>
    <w:rsid w:val="00572F3B"/>
    <w:rsid w:val="005733E2"/>
    <w:rsid w:val="00573AE7"/>
    <w:rsid w:val="00575760"/>
    <w:rsid w:val="00576D88"/>
    <w:rsid w:val="005804E7"/>
    <w:rsid w:val="00580682"/>
    <w:rsid w:val="00581805"/>
    <w:rsid w:val="00581BE2"/>
    <w:rsid w:val="00583DB5"/>
    <w:rsid w:val="00583F17"/>
    <w:rsid w:val="00584465"/>
    <w:rsid w:val="00584730"/>
    <w:rsid w:val="00584C47"/>
    <w:rsid w:val="0058670F"/>
    <w:rsid w:val="0058714C"/>
    <w:rsid w:val="0059055B"/>
    <w:rsid w:val="00590BAA"/>
    <w:rsid w:val="005912BA"/>
    <w:rsid w:val="00592FC6"/>
    <w:rsid w:val="00593584"/>
    <w:rsid w:val="0059445D"/>
    <w:rsid w:val="00594B73"/>
    <w:rsid w:val="00595187"/>
    <w:rsid w:val="00595C8F"/>
    <w:rsid w:val="005962EA"/>
    <w:rsid w:val="00596409"/>
    <w:rsid w:val="005966D6"/>
    <w:rsid w:val="005967AC"/>
    <w:rsid w:val="0059C130"/>
    <w:rsid w:val="005A0AD3"/>
    <w:rsid w:val="005A0DC7"/>
    <w:rsid w:val="005A1224"/>
    <w:rsid w:val="005A16DB"/>
    <w:rsid w:val="005A1E5F"/>
    <w:rsid w:val="005A3923"/>
    <w:rsid w:val="005A3C64"/>
    <w:rsid w:val="005A3F20"/>
    <w:rsid w:val="005A460D"/>
    <w:rsid w:val="005A534E"/>
    <w:rsid w:val="005A65C3"/>
    <w:rsid w:val="005A777E"/>
    <w:rsid w:val="005A7A24"/>
    <w:rsid w:val="005B0157"/>
    <w:rsid w:val="005B0232"/>
    <w:rsid w:val="005B0D68"/>
    <w:rsid w:val="005B1350"/>
    <w:rsid w:val="005B1A9D"/>
    <w:rsid w:val="005B3129"/>
    <w:rsid w:val="005B34B1"/>
    <w:rsid w:val="005B3A2A"/>
    <w:rsid w:val="005B439D"/>
    <w:rsid w:val="005B457C"/>
    <w:rsid w:val="005B5191"/>
    <w:rsid w:val="005B5E44"/>
    <w:rsid w:val="005B615E"/>
    <w:rsid w:val="005B6359"/>
    <w:rsid w:val="005B65C7"/>
    <w:rsid w:val="005B690D"/>
    <w:rsid w:val="005B6CA1"/>
    <w:rsid w:val="005B7EFE"/>
    <w:rsid w:val="005C05A5"/>
    <w:rsid w:val="005C3062"/>
    <w:rsid w:val="005C33AD"/>
    <w:rsid w:val="005C634B"/>
    <w:rsid w:val="005C73AF"/>
    <w:rsid w:val="005D0190"/>
    <w:rsid w:val="005D120C"/>
    <w:rsid w:val="005D1906"/>
    <w:rsid w:val="005D1ED0"/>
    <w:rsid w:val="005D1FC2"/>
    <w:rsid w:val="005D2C3B"/>
    <w:rsid w:val="005D3100"/>
    <w:rsid w:val="005D32F4"/>
    <w:rsid w:val="005D3E70"/>
    <w:rsid w:val="005D44B5"/>
    <w:rsid w:val="005D5D5A"/>
    <w:rsid w:val="005D64C8"/>
    <w:rsid w:val="005D6BD4"/>
    <w:rsid w:val="005D7E0F"/>
    <w:rsid w:val="005E20BC"/>
    <w:rsid w:val="005E2704"/>
    <w:rsid w:val="005E29A7"/>
    <w:rsid w:val="005E2D8C"/>
    <w:rsid w:val="005E3B72"/>
    <w:rsid w:val="005E5DAA"/>
    <w:rsid w:val="005E6A12"/>
    <w:rsid w:val="005E75D5"/>
    <w:rsid w:val="005E77F2"/>
    <w:rsid w:val="005E7DCD"/>
    <w:rsid w:val="005F35C6"/>
    <w:rsid w:val="005F4AB6"/>
    <w:rsid w:val="005F4F89"/>
    <w:rsid w:val="005F59F1"/>
    <w:rsid w:val="005F67AC"/>
    <w:rsid w:val="005F7429"/>
    <w:rsid w:val="006001CC"/>
    <w:rsid w:val="00600EEF"/>
    <w:rsid w:val="00601A5E"/>
    <w:rsid w:val="00602AEE"/>
    <w:rsid w:val="0060306F"/>
    <w:rsid w:val="006032AC"/>
    <w:rsid w:val="006034AC"/>
    <w:rsid w:val="00603F6D"/>
    <w:rsid w:val="00605017"/>
    <w:rsid w:val="0060544D"/>
    <w:rsid w:val="00605597"/>
    <w:rsid w:val="00606AB7"/>
    <w:rsid w:val="0060764D"/>
    <w:rsid w:val="00607930"/>
    <w:rsid w:val="00607DDC"/>
    <w:rsid w:val="00610DB1"/>
    <w:rsid w:val="0061165C"/>
    <w:rsid w:val="00611854"/>
    <w:rsid w:val="00611DB6"/>
    <w:rsid w:val="006120EC"/>
    <w:rsid w:val="006126FD"/>
    <w:rsid w:val="00612C67"/>
    <w:rsid w:val="00614BE1"/>
    <w:rsid w:val="00614EE3"/>
    <w:rsid w:val="00616404"/>
    <w:rsid w:val="00616AC8"/>
    <w:rsid w:val="00616ED8"/>
    <w:rsid w:val="00617107"/>
    <w:rsid w:val="00620874"/>
    <w:rsid w:val="00622FA9"/>
    <w:rsid w:val="00623574"/>
    <w:rsid w:val="006242E9"/>
    <w:rsid w:val="00624B6D"/>
    <w:rsid w:val="0062503D"/>
    <w:rsid w:val="00626C8D"/>
    <w:rsid w:val="00626D91"/>
    <w:rsid w:val="00627B7B"/>
    <w:rsid w:val="006300D5"/>
    <w:rsid w:val="006313B2"/>
    <w:rsid w:val="00631DE8"/>
    <w:rsid w:val="006326D5"/>
    <w:rsid w:val="006326E5"/>
    <w:rsid w:val="00634784"/>
    <w:rsid w:val="0063704E"/>
    <w:rsid w:val="00641E25"/>
    <w:rsid w:val="0064270A"/>
    <w:rsid w:val="006434B9"/>
    <w:rsid w:val="0064382B"/>
    <w:rsid w:val="00643845"/>
    <w:rsid w:val="00643B5B"/>
    <w:rsid w:val="0064517F"/>
    <w:rsid w:val="00645921"/>
    <w:rsid w:val="00645A5B"/>
    <w:rsid w:val="00646E06"/>
    <w:rsid w:val="00650138"/>
    <w:rsid w:val="006511D7"/>
    <w:rsid w:val="00651B5F"/>
    <w:rsid w:val="00652FF6"/>
    <w:rsid w:val="00654F08"/>
    <w:rsid w:val="0065524E"/>
    <w:rsid w:val="006556FF"/>
    <w:rsid w:val="0065593A"/>
    <w:rsid w:val="00655AC2"/>
    <w:rsid w:val="00657048"/>
    <w:rsid w:val="00657F83"/>
    <w:rsid w:val="0066004B"/>
    <w:rsid w:val="0066264B"/>
    <w:rsid w:val="00662D5D"/>
    <w:rsid w:val="00663D41"/>
    <w:rsid w:val="006644B2"/>
    <w:rsid w:val="00664974"/>
    <w:rsid w:val="00665C26"/>
    <w:rsid w:val="00666227"/>
    <w:rsid w:val="00667047"/>
    <w:rsid w:val="00667364"/>
    <w:rsid w:val="00670F17"/>
    <w:rsid w:val="0067157B"/>
    <w:rsid w:val="0067264A"/>
    <w:rsid w:val="006726D3"/>
    <w:rsid w:val="00672BD3"/>
    <w:rsid w:val="0067396E"/>
    <w:rsid w:val="00674C6C"/>
    <w:rsid w:val="006752F8"/>
    <w:rsid w:val="006755B8"/>
    <w:rsid w:val="006763BC"/>
    <w:rsid w:val="00676C28"/>
    <w:rsid w:val="00677A01"/>
    <w:rsid w:val="006812AC"/>
    <w:rsid w:val="0068199B"/>
    <w:rsid w:val="00681B48"/>
    <w:rsid w:val="00682544"/>
    <w:rsid w:val="0068351C"/>
    <w:rsid w:val="00684D0D"/>
    <w:rsid w:val="00685997"/>
    <w:rsid w:val="00687A8E"/>
    <w:rsid w:val="00687BDB"/>
    <w:rsid w:val="0069055E"/>
    <w:rsid w:val="00691A9B"/>
    <w:rsid w:val="00691BE2"/>
    <w:rsid w:val="0069257F"/>
    <w:rsid w:val="00692C59"/>
    <w:rsid w:val="00692E2C"/>
    <w:rsid w:val="00694421"/>
    <w:rsid w:val="006952D5"/>
    <w:rsid w:val="00697336"/>
    <w:rsid w:val="006A056A"/>
    <w:rsid w:val="006A3071"/>
    <w:rsid w:val="006A4437"/>
    <w:rsid w:val="006A4782"/>
    <w:rsid w:val="006A4933"/>
    <w:rsid w:val="006A4E08"/>
    <w:rsid w:val="006A5021"/>
    <w:rsid w:val="006A509D"/>
    <w:rsid w:val="006A57CA"/>
    <w:rsid w:val="006A5A1A"/>
    <w:rsid w:val="006A5A3F"/>
    <w:rsid w:val="006A5A63"/>
    <w:rsid w:val="006A5BE2"/>
    <w:rsid w:val="006A5E86"/>
    <w:rsid w:val="006A63C3"/>
    <w:rsid w:val="006A775A"/>
    <w:rsid w:val="006B055A"/>
    <w:rsid w:val="006B09A5"/>
    <w:rsid w:val="006B1D59"/>
    <w:rsid w:val="006B242C"/>
    <w:rsid w:val="006B2E7A"/>
    <w:rsid w:val="006B4A3D"/>
    <w:rsid w:val="006B5018"/>
    <w:rsid w:val="006B598C"/>
    <w:rsid w:val="006B617F"/>
    <w:rsid w:val="006B7114"/>
    <w:rsid w:val="006B73AF"/>
    <w:rsid w:val="006B768E"/>
    <w:rsid w:val="006B7757"/>
    <w:rsid w:val="006C2AF0"/>
    <w:rsid w:val="006C3CA1"/>
    <w:rsid w:val="006C40C2"/>
    <w:rsid w:val="006C4362"/>
    <w:rsid w:val="006C4BE3"/>
    <w:rsid w:val="006C6546"/>
    <w:rsid w:val="006C71D4"/>
    <w:rsid w:val="006C720A"/>
    <w:rsid w:val="006C7E06"/>
    <w:rsid w:val="006D0C5B"/>
    <w:rsid w:val="006D15A6"/>
    <w:rsid w:val="006D18F3"/>
    <w:rsid w:val="006D2EB7"/>
    <w:rsid w:val="006D331F"/>
    <w:rsid w:val="006D41AC"/>
    <w:rsid w:val="006D5349"/>
    <w:rsid w:val="006D767F"/>
    <w:rsid w:val="006D7A7C"/>
    <w:rsid w:val="006D7F34"/>
    <w:rsid w:val="006E002B"/>
    <w:rsid w:val="006E0096"/>
    <w:rsid w:val="006E06F1"/>
    <w:rsid w:val="006E0C49"/>
    <w:rsid w:val="006E0D30"/>
    <w:rsid w:val="006E1AB9"/>
    <w:rsid w:val="006E255C"/>
    <w:rsid w:val="006E3358"/>
    <w:rsid w:val="006E469E"/>
    <w:rsid w:val="006E4D7A"/>
    <w:rsid w:val="006E68A4"/>
    <w:rsid w:val="006E707E"/>
    <w:rsid w:val="006E7690"/>
    <w:rsid w:val="006F042C"/>
    <w:rsid w:val="006F0924"/>
    <w:rsid w:val="006F0925"/>
    <w:rsid w:val="006F0EC8"/>
    <w:rsid w:val="006F174B"/>
    <w:rsid w:val="006F1BD4"/>
    <w:rsid w:val="006F213B"/>
    <w:rsid w:val="006F26DD"/>
    <w:rsid w:val="006F27B5"/>
    <w:rsid w:val="006F4519"/>
    <w:rsid w:val="006F5913"/>
    <w:rsid w:val="006F5A5F"/>
    <w:rsid w:val="006F6173"/>
    <w:rsid w:val="006F65BD"/>
    <w:rsid w:val="006F65DF"/>
    <w:rsid w:val="006F7560"/>
    <w:rsid w:val="006F77A0"/>
    <w:rsid w:val="0070070A"/>
    <w:rsid w:val="00701421"/>
    <w:rsid w:val="0070262F"/>
    <w:rsid w:val="0070564A"/>
    <w:rsid w:val="00705DBA"/>
    <w:rsid w:val="00706080"/>
    <w:rsid w:val="0070630D"/>
    <w:rsid w:val="0070681D"/>
    <w:rsid w:val="00707229"/>
    <w:rsid w:val="00707786"/>
    <w:rsid w:val="00707A52"/>
    <w:rsid w:val="00707C75"/>
    <w:rsid w:val="00707CBE"/>
    <w:rsid w:val="00710E20"/>
    <w:rsid w:val="00711C95"/>
    <w:rsid w:val="00711CCD"/>
    <w:rsid w:val="00711F12"/>
    <w:rsid w:val="007138AB"/>
    <w:rsid w:val="00714FA2"/>
    <w:rsid w:val="00715386"/>
    <w:rsid w:val="00715C85"/>
    <w:rsid w:val="0071629B"/>
    <w:rsid w:val="00716310"/>
    <w:rsid w:val="00716A94"/>
    <w:rsid w:val="0071777F"/>
    <w:rsid w:val="00717B9C"/>
    <w:rsid w:val="00720562"/>
    <w:rsid w:val="007209B1"/>
    <w:rsid w:val="00720BEB"/>
    <w:rsid w:val="0072383C"/>
    <w:rsid w:val="00723AB3"/>
    <w:rsid w:val="00723E19"/>
    <w:rsid w:val="00725217"/>
    <w:rsid w:val="007265C7"/>
    <w:rsid w:val="007267AB"/>
    <w:rsid w:val="00726E02"/>
    <w:rsid w:val="007274A3"/>
    <w:rsid w:val="00727B43"/>
    <w:rsid w:val="0072A6F4"/>
    <w:rsid w:val="00730301"/>
    <w:rsid w:val="00731498"/>
    <w:rsid w:val="0073165B"/>
    <w:rsid w:val="00731FA4"/>
    <w:rsid w:val="00732340"/>
    <w:rsid w:val="00732598"/>
    <w:rsid w:val="007326E3"/>
    <w:rsid w:val="00732CEE"/>
    <w:rsid w:val="00733595"/>
    <w:rsid w:val="0073389C"/>
    <w:rsid w:val="00733CA0"/>
    <w:rsid w:val="00733F05"/>
    <w:rsid w:val="00734121"/>
    <w:rsid w:val="00734421"/>
    <w:rsid w:val="00734F7E"/>
    <w:rsid w:val="0073613A"/>
    <w:rsid w:val="007369DC"/>
    <w:rsid w:val="00737CD5"/>
    <w:rsid w:val="00741832"/>
    <w:rsid w:val="00743526"/>
    <w:rsid w:val="007437A1"/>
    <w:rsid w:val="00744628"/>
    <w:rsid w:val="00744CBB"/>
    <w:rsid w:val="00744F70"/>
    <w:rsid w:val="007450EA"/>
    <w:rsid w:val="007456C7"/>
    <w:rsid w:val="00746320"/>
    <w:rsid w:val="007476DF"/>
    <w:rsid w:val="00747E83"/>
    <w:rsid w:val="00747EAC"/>
    <w:rsid w:val="0074BCFC"/>
    <w:rsid w:val="00750B70"/>
    <w:rsid w:val="007518A6"/>
    <w:rsid w:val="00751A60"/>
    <w:rsid w:val="00752593"/>
    <w:rsid w:val="007526E2"/>
    <w:rsid w:val="00752A4E"/>
    <w:rsid w:val="007537BA"/>
    <w:rsid w:val="00754939"/>
    <w:rsid w:val="00755308"/>
    <w:rsid w:val="00755963"/>
    <w:rsid w:val="00755A49"/>
    <w:rsid w:val="007576A7"/>
    <w:rsid w:val="00757C75"/>
    <w:rsid w:val="00760190"/>
    <w:rsid w:val="00760EB7"/>
    <w:rsid w:val="00761C31"/>
    <w:rsid w:val="00762B1B"/>
    <w:rsid w:val="00762F98"/>
    <w:rsid w:val="00763560"/>
    <w:rsid w:val="007637E1"/>
    <w:rsid w:val="007638E8"/>
    <w:rsid w:val="00763CFF"/>
    <w:rsid w:val="0076412C"/>
    <w:rsid w:val="00765083"/>
    <w:rsid w:val="00765464"/>
    <w:rsid w:val="007654A8"/>
    <w:rsid w:val="00766C13"/>
    <w:rsid w:val="0076708F"/>
    <w:rsid w:val="007677DA"/>
    <w:rsid w:val="0077083B"/>
    <w:rsid w:val="00770CB4"/>
    <w:rsid w:val="007711CE"/>
    <w:rsid w:val="00771AA7"/>
    <w:rsid w:val="007725B0"/>
    <w:rsid w:val="00773060"/>
    <w:rsid w:val="007741C8"/>
    <w:rsid w:val="00774618"/>
    <w:rsid w:val="00774883"/>
    <w:rsid w:val="00774A76"/>
    <w:rsid w:val="007757A0"/>
    <w:rsid w:val="00775853"/>
    <w:rsid w:val="00776272"/>
    <w:rsid w:val="00776AC2"/>
    <w:rsid w:val="00777797"/>
    <w:rsid w:val="00777E36"/>
    <w:rsid w:val="00777FF5"/>
    <w:rsid w:val="00782383"/>
    <w:rsid w:val="00783D69"/>
    <w:rsid w:val="0078401E"/>
    <w:rsid w:val="0078494A"/>
    <w:rsid w:val="00785653"/>
    <w:rsid w:val="00786386"/>
    <w:rsid w:val="007865AF"/>
    <w:rsid w:val="0078668B"/>
    <w:rsid w:val="00787985"/>
    <w:rsid w:val="00787FCA"/>
    <w:rsid w:val="007913C5"/>
    <w:rsid w:val="007934C0"/>
    <w:rsid w:val="00793641"/>
    <w:rsid w:val="0079655A"/>
    <w:rsid w:val="007965D8"/>
    <w:rsid w:val="0079667C"/>
    <w:rsid w:val="0079680C"/>
    <w:rsid w:val="00796D59"/>
    <w:rsid w:val="00797411"/>
    <w:rsid w:val="007A02F7"/>
    <w:rsid w:val="007A0A03"/>
    <w:rsid w:val="007A1CAB"/>
    <w:rsid w:val="007A2325"/>
    <w:rsid w:val="007A2CE7"/>
    <w:rsid w:val="007A3A13"/>
    <w:rsid w:val="007A4748"/>
    <w:rsid w:val="007A4BC5"/>
    <w:rsid w:val="007A5371"/>
    <w:rsid w:val="007A68F1"/>
    <w:rsid w:val="007B0B52"/>
    <w:rsid w:val="007B0F5A"/>
    <w:rsid w:val="007B1709"/>
    <w:rsid w:val="007B2203"/>
    <w:rsid w:val="007B2D9D"/>
    <w:rsid w:val="007B3B22"/>
    <w:rsid w:val="007B42D9"/>
    <w:rsid w:val="007B4384"/>
    <w:rsid w:val="007B5002"/>
    <w:rsid w:val="007B5646"/>
    <w:rsid w:val="007B5C95"/>
    <w:rsid w:val="007B6DF4"/>
    <w:rsid w:val="007B74F3"/>
    <w:rsid w:val="007B7DA5"/>
    <w:rsid w:val="007C0463"/>
    <w:rsid w:val="007C0B63"/>
    <w:rsid w:val="007C15E3"/>
    <w:rsid w:val="007C1A1A"/>
    <w:rsid w:val="007C1E72"/>
    <w:rsid w:val="007C23C0"/>
    <w:rsid w:val="007C315B"/>
    <w:rsid w:val="007C34DC"/>
    <w:rsid w:val="007C3B2B"/>
    <w:rsid w:val="007C4070"/>
    <w:rsid w:val="007C4C67"/>
    <w:rsid w:val="007C5989"/>
    <w:rsid w:val="007C59E5"/>
    <w:rsid w:val="007C6C8A"/>
    <w:rsid w:val="007C6E70"/>
    <w:rsid w:val="007C740C"/>
    <w:rsid w:val="007D0403"/>
    <w:rsid w:val="007D19BF"/>
    <w:rsid w:val="007D1A99"/>
    <w:rsid w:val="007D3703"/>
    <w:rsid w:val="007D4677"/>
    <w:rsid w:val="007D5E71"/>
    <w:rsid w:val="007E01E8"/>
    <w:rsid w:val="007E0265"/>
    <w:rsid w:val="007E16E0"/>
    <w:rsid w:val="007E18B7"/>
    <w:rsid w:val="007E1C99"/>
    <w:rsid w:val="007E1DA1"/>
    <w:rsid w:val="007E1DFD"/>
    <w:rsid w:val="007E2E38"/>
    <w:rsid w:val="007E3472"/>
    <w:rsid w:val="007E3DAB"/>
    <w:rsid w:val="007E53A8"/>
    <w:rsid w:val="007E5A4F"/>
    <w:rsid w:val="007E6657"/>
    <w:rsid w:val="007E70A7"/>
    <w:rsid w:val="007E77B4"/>
    <w:rsid w:val="007F01FC"/>
    <w:rsid w:val="007F04CD"/>
    <w:rsid w:val="007F06E2"/>
    <w:rsid w:val="007F08D2"/>
    <w:rsid w:val="007F0FCD"/>
    <w:rsid w:val="007F121B"/>
    <w:rsid w:val="007F1498"/>
    <w:rsid w:val="007F32BF"/>
    <w:rsid w:val="007F3474"/>
    <w:rsid w:val="007F36E2"/>
    <w:rsid w:val="007F3A0B"/>
    <w:rsid w:val="007F42BA"/>
    <w:rsid w:val="007F5F28"/>
    <w:rsid w:val="007F7348"/>
    <w:rsid w:val="007F75CE"/>
    <w:rsid w:val="007F7BD3"/>
    <w:rsid w:val="007F7E1A"/>
    <w:rsid w:val="00800876"/>
    <w:rsid w:val="00802279"/>
    <w:rsid w:val="00803A7F"/>
    <w:rsid w:val="008047F5"/>
    <w:rsid w:val="00804805"/>
    <w:rsid w:val="008048D9"/>
    <w:rsid w:val="008051C1"/>
    <w:rsid w:val="00805E46"/>
    <w:rsid w:val="00806751"/>
    <w:rsid w:val="00806BD1"/>
    <w:rsid w:val="00806E84"/>
    <w:rsid w:val="00807AE6"/>
    <w:rsid w:val="00807F0B"/>
    <w:rsid w:val="00810948"/>
    <w:rsid w:val="00810961"/>
    <w:rsid w:val="008116C9"/>
    <w:rsid w:val="008119E2"/>
    <w:rsid w:val="00811F7A"/>
    <w:rsid w:val="00812C3D"/>
    <w:rsid w:val="0081427A"/>
    <w:rsid w:val="008147A6"/>
    <w:rsid w:val="00814BD7"/>
    <w:rsid w:val="008151DC"/>
    <w:rsid w:val="00816D91"/>
    <w:rsid w:val="00817FAC"/>
    <w:rsid w:val="00823605"/>
    <w:rsid w:val="0082377F"/>
    <w:rsid w:val="00823D59"/>
    <w:rsid w:val="00824252"/>
    <w:rsid w:val="00824573"/>
    <w:rsid w:val="00825146"/>
    <w:rsid w:val="00825510"/>
    <w:rsid w:val="008255E6"/>
    <w:rsid w:val="00826C6C"/>
    <w:rsid w:val="00831121"/>
    <w:rsid w:val="00831A1F"/>
    <w:rsid w:val="008322E2"/>
    <w:rsid w:val="00834A63"/>
    <w:rsid w:val="00834E36"/>
    <w:rsid w:val="00834F35"/>
    <w:rsid w:val="008351A9"/>
    <w:rsid w:val="00835206"/>
    <w:rsid w:val="0083557E"/>
    <w:rsid w:val="0083626B"/>
    <w:rsid w:val="00836CBF"/>
    <w:rsid w:val="00841652"/>
    <w:rsid w:val="008417B2"/>
    <w:rsid w:val="008418B8"/>
    <w:rsid w:val="00843583"/>
    <w:rsid w:val="00843895"/>
    <w:rsid w:val="00845C4A"/>
    <w:rsid w:val="00845CF2"/>
    <w:rsid w:val="00846072"/>
    <w:rsid w:val="00846678"/>
    <w:rsid w:val="008474AF"/>
    <w:rsid w:val="00850ACD"/>
    <w:rsid w:val="00850F01"/>
    <w:rsid w:val="00851852"/>
    <w:rsid w:val="00851869"/>
    <w:rsid w:val="008525D1"/>
    <w:rsid w:val="008527D4"/>
    <w:rsid w:val="00852F84"/>
    <w:rsid w:val="00853CA3"/>
    <w:rsid w:val="00853F73"/>
    <w:rsid w:val="00854B12"/>
    <w:rsid w:val="00854C22"/>
    <w:rsid w:val="0085530B"/>
    <w:rsid w:val="0085760C"/>
    <w:rsid w:val="008602B4"/>
    <w:rsid w:val="008603B3"/>
    <w:rsid w:val="00861962"/>
    <w:rsid w:val="00861A1F"/>
    <w:rsid w:val="00861ACC"/>
    <w:rsid w:val="00861D4D"/>
    <w:rsid w:val="00862574"/>
    <w:rsid w:val="00862A62"/>
    <w:rsid w:val="00862C20"/>
    <w:rsid w:val="00862C72"/>
    <w:rsid w:val="0086316B"/>
    <w:rsid w:val="0086405F"/>
    <w:rsid w:val="008644AD"/>
    <w:rsid w:val="008647E5"/>
    <w:rsid w:val="008657C3"/>
    <w:rsid w:val="00865E38"/>
    <w:rsid w:val="00866367"/>
    <w:rsid w:val="008664D2"/>
    <w:rsid w:val="00867DEA"/>
    <w:rsid w:val="008708BA"/>
    <w:rsid w:val="00871BA8"/>
    <w:rsid w:val="0087277A"/>
    <w:rsid w:val="0087298A"/>
    <w:rsid w:val="00873453"/>
    <w:rsid w:val="00873CDC"/>
    <w:rsid w:val="00874360"/>
    <w:rsid w:val="008749BA"/>
    <w:rsid w:val="00874D41"/>
    <w:rsid w:val="008758C8"/>
    <w:rsid w:val="00875ED5"/>
    <w:rsid w:val="0087740E"/>
    <w:rsid w:val="00877E93"/>
    <w:rsid w:val="0088082C"/>
    <w:rsid w:val="00882804"/>
    <w:rsid w:val="00883351"/>
    <w:rsid w:val="00883D25"/>
    <w:rsid w:val="00884EC2"/>
    <w:rsid w:val="00885B62"/>
    <w:rsid w:val="00887238"/>
    <w:rsid w:val="00891163"/>
    <w:rsid w:val="0089309C"/>
    <w:rsid w:val="00893464"/>
    <w:rsid w:val="008946B8"/>
    <w:rsid w:val="0089555A"/>
    <w:rsid w:val="00895B2B"/>
    <w:rsid w:val="00895B2E"/>
    <w:rsid w:val="008961C9"/>
    <w:rsid w:val="0089622A"/>
    <w:rsid w:val="0089647F"/>
    <w:rsid w:val="00896CCE"/>
    <w:rsid w:val="0089762E"/>
    <w:rsid w:val="008A0457"/>
    <w:rsid w:val="008A0F25"/>
    <w:rsid w:val="008A2176"/>
    <w:rsid w:val="008A25CD"/>
    <w:rsid w:val="008A2695"/>
    <w:rsid w:val="008A2DC1"/>
    <w:rsid w:val="008A31F4"/>
    <w:rsid w:val="008A42DC"/>
    <w:rsid w:val="008A48D7"/>
    <w:rsid w:val="008A5832"/>
    <w:rsid w:val="008A6270"/>
    <w:rsid w:val="008A79B8"/>
    <w:rsid w:val="008A7D65"/>
    <w:rsid w:val="008B0160"/>
    <w:rsid w:val="008B02A9"/>
    <w:rsid w:val="008B18E0"/>
    <w:rsid w:val="008B2E86"/>
    <w:rsid w:val="008B3350"/>
    <w:rsid w:val="008B3E7A"/>
    <w:rsid w:val="008B4AC9"/>
    <w:rsid w:val="008B5048"/>
    <w:rsid w:val="008B5AD3"/>
    <w:rsid w:val="008B7EAE"/>
    <w:rsid w:val="008C228B"/>
    <w:rsid w:val="008C25AB"/>
    <w:rsid w:val="008C39DC"/>
    <w:rsid w:val="008C5AD2"/>
    <w:rsid w:val="008C74DF"/>
    <w:rsid w:val="008D00F4"/>
    <w:rsid w:val="008D1316"/>
    <w:rsid w:val="008D1737"/>
    <w:rsid w:val="008D346F"/>
    <w:rsid w:val="008D35A2"/>
    <w:rsid w:val="008D3631"/>
    <w:rsid w:val="008D3854"/>
    <w:rsid w:val="008D4358"/>
    <w:rsid w:val="008D4378"/>
    <w:rsid w:val="008D4BF5"/>
    <w:rsid w:val="008D56B5"/>
    <w:rsid w:val="008D68A3"/>
    <w:rsid w:val="008D6F7F"/>
    <w:rsid w:val="008D7784"/>
    <w:rsid w:val="008D7FC9"/>
    <w:rsid w:val="008E0053"/>
    <w:rsid w:val="008E0751"/>
    <w:rsid w:val="008E07EE"/>
    <w:rsid w:val="008E189C"/>
    <w:rsid w:val="008E1A78"/>
    <w:rsid w:val="008E2221"/>
    <w:rsid w:val="008E3266"/>
    <w:rsid w:val="008E3F17"/>
    <w:rsid w:val="008E402A"/>
    <w:rsid w:val="008E5536"/>
    <w:rsid w:val="008E5E3B"/>
    <w:rsid w:val="008E64FF"/>
    <w:rsid w:val="008E6921"/>
    <w:rsid w:val="008E7A4D"/>
    <w:rsid w:val="008E7C6D"/>
    <w:rsid w:val="008F0A93"/>
    <w:rsid w:val="008F1417"/>
    <w:rsid w:val="008F19E8"/>
    <w:rsid w:val="008F2678"/>
    <w:rsid w:val="008F2EF3"/>
    <w:rsid w:val="008F319A"/>
    <w:rsid w:val="008F3BFB"/>
    <w:rsid w:val="008F3DF4"/>
    <w:rsid w:val="008F408E"/>
    <w:rsid w:val="008F51F5"/>
    <w:rsid w:val="008F53B7"/>
    <w:rsid w:val="008F5B1B"/>
    <w:rsid w:val="008F73D1"/>
    <w:rsid w:val="009004D7"/>
    <w:rsid w:val="00900F00"/>
    <w:rsid w:val="0090156B"/>
    <w:rsid w:val="00901939"/>
    <w:rsid w:val="00902FA1"/>
    <w:rsid w:val="00905022"/>
    <w:rsid w:val="009052AD"/>
    <w:rsid w:val="00911EF1"/>
    <w:rsid w:val="00913971"/>
    <w:rsid w:val="009141EC"/>
    <w:rsid w:val="00914AD8"/>
    <w:rsid w:val="0091570C"/>
    <w:rsid w:val="00915DB8"/>
    <w:rsid w:val="009166D8"/>
    <w:rsid w:val="00916AF2"/>
    <w:rsid w:val="00917F42"/>
    <w:rsid w:val="00921D0D"/>
    <w:rsid w:val="00923EB2"/>
    <w:rsid w:val="00924477"/>
    <w:rsid w:val="00924747"/>
    <w:rsid w:val="00925090"/>
    <w:rsid w:val="009260EF"/>
    <w:rsid w:val="009261DB"/>
    <w:rsid w:val="009273EC"/>
    <w:rsid w:val="00931B9E"/>
    <w:rsid w:val="009323C3"/>
    <w:rsid w:val="0093267C"/>
    <w:rsid w:val="009329E9"/>
    <w:rsid w:val="00932BFA"/>
    <w:rsid w:val="0093323D"/>
    <w:rsid w:val="009334C8"/>
    <w:rsid w:val="009335F3"/>
    <w:rsid w:val="009339CD"/>
    <w:rsid w:val="009340A3"/>
    <w:rsid w:val="009352EF"/>
    <w:rsid w:val="009354A9"/>
    <w:rsid w:val="00935534"/>
    <w:rsid w:val="00937280"/>
    <w:rsid w:val="00937806"/>
    <w:rsid w:val="009378DA"/>
    <w:rsid w:val="00937D6B"/>
    <w:rsid w:val="00941ACE"/>
    <w:rsid w:val="00942D73"/>
    <w:rsid w:val="009432E5"/>
    <w:rsid w:val="00943BC4"/>
    <w:rsid w:val="0094573A"/>
    <w:rsid w:val="00945B7F"/>
    <w:rsid w:val="00946846"/>
    <w:rsid w:val="0094686E"/>
    <w:rsid w:val="00946D34"/>
    <w:rsid w:val="00946D35"/>
    <w:rsid w:val="0094706B"/>
    <w:rsid w:val="009471BF"/>
    <w:rsid w:val="00947432"/>
    <w:rsid w:val="0095021A"/>
    <w:rsid w:val="009515B1"/>
    <w:rsid w:val="00952D6B"/>
    <w:rsid w:val="00952F11"/>
    <w:rsid w:val="0095312E"/>
    <w:rsid w:val="009536A4"/>
    <w:rsid w:val="009543B7"/>
    <w:rsid w:val="0095488E"/>
    <w:rsid w:val="00955D12"/>
    <w:rsid w:val="009560A1"/>
    <w:rsid w:val="00956432"/>
    <w:rsid w:val="00956B6A"/>
    <w:rsid w:val="00960020"/>
    <w:rsid w:val="00960ACB"/>
    <w:rsid w:val="0096164A"/>
    <w:rsid w:val="00961FF9"/>
    <w:rsid w:val="00963731"/>
    <w:rsid w:val="00964681"/>
    <w:rsid w:val="0096485C"/>
    <w:rsid w:val="00964885"/>
    <w:rsid w:val="00970107"/>
    <w:rsid w:val="00970ABA"/>
    <w:rsid w:val="0097119B"/>
    <w:rsid w:val="009722C6"/>
    <w:rsid w:val="00974297"/>
    <w:rsid w:val="009749B1"/>
    <w:rsid w:val="00974CE4"/>
    <w:rsid w:val="00975810"/>
    <w:rsid w:val="00976EAF"/>
    <w:rsid w:val="00980BE6"/>
    <w:rsid w:val="00981A58"/>
    <w:rsid w:val="00981FDE"/>
    <w:rsid w:val="009823B0"/>
    <w:rsid w:val="0098252A"/>
    <w:rsid w:val="009828DE"/>
    <w:rsid w:val="009839F1"/>
    <w:rsid w:val="009844D9"/>
    <w:rsid w:val="00986879"/>
    <w:rsid w:val="00986FC0"/>
    <w:rsid w:val="00987694"/>
    <w:rsid w:val="009877BF"/>
    <w:rsid w:val="00987BBA"/>
    <w:rsid w:val="00990D6E"/>
    <w:rsid w:val="00991B8B"/>
    <w:rsid w:val="0099285F"/>
    <w:rsid w:val="00993547"/>
    <w:rsid w:val="009959F4"/>
    <w:rsid w:val="00995AEF"/>
    <w:rsid w:val="00995EF6"/>
    <w:rsid w:val="00995F9B"/>
    <w:rsid w:val="009960F1"/>
    <w:rsid w:val="009961D1"/>
    <w:rsid w:val="00996F0D"/>
    <w:rsid w:val="00997ABA"/>
    <w:rsid w:val="009A05DC"/>
    <w:rsid w:val="009A39D5"/>
    <w:rsid w:val="009A59CD"/>
    <w:rsid w:val="009A5AAD"/>
    <w:rsid w:val="009A6C2F"/>
    <w:rsid w:val="009A7167"/>
    <w:rsid w:val="009A73C8"/>
    <w:rsid w:val="009B03F6"/>
    <w:rsid w:val="009B2FC2"/>
    <w:rsid w:val="009B3406"/>
    <w:rsid w:val="009B3966"/>
    <w:rsid w:val="009B3E53"/>
    <w:rsid w:val="009B4620"/>
    <w:rsid w:val="009B4910"/>
    <w:rsid w:val="009B4BBA"/>
    <w:rsid w:val="009B4E6D"/>
    <w:rsid w:val="009B53F3"/>
    <w:rsid w:val="009B6110"/>
    <w:rsid w:val="009B7510"/>
    <w:rsid w:val="009C0A80"/>
    <w:rsid w:val="009C0DEB"/>
    <w:rsid w:val="009C4E13"/>
    <w:rsid w:val="009C57A3"/>
    <w:rsid w:val="009C619E"/>
    <w:rsid w:val="009C7670"/>
    <w:rsid w:val="009C7826"/>
    <w:rsid w:val="009D208F"/>
    <w:rsid w:val="009D23A8"/>
    <w:rsid w:val="009D2B97"/>
    <w:rsid w:val="009D31D0"/>
    <w:rsid w:val="009D3C8A"/>
    <w:rsid w:val="009D4A84"/>
    <w:rsid w:val="009D5730"/>
    <w:rsid w:val="009D5B31"/>
    <w:rsid w:val="009D5CCF"/>
    <w:rsid w:val="009D6172"/>
    <w:rsid w:val="009D655D"/>
    <w:rsid w:val="009D69F5"/>
    <w:rsid w:val="009D7782"/>
    <w:rsid w:val="009E0A21"/>
    <w:rsid w:val="009E117A"/>
    <w:rsid w:val="009E14F5"/>
    <w:rsid w:val="009E180F"/>
    <w:rsid w:val="009E1880"/>
    <w:rsid w:val="009E23D9"/>
    <w:rsid w:val="009E31E9"/>
    <w:rsid w:val="009E35AA"/>
    <w:rsid w:val="009E59C7"/>
    <w:rsid w:val="009E6772"/>
    <w:rsid w:val="009F0953"/>
    <w:rsid w:val="009F09DC"/>
    <w:rsid w:val="009F0BA4"/>
    <w:rsid w:val="009F0BD3"/>
    <w:rsid w:val="009F1362"/>
    <w:rsid w:val="009F1DE2"/>
    <w:rsid w:val="009F2B52"/>
    <w:rsid w:val="009F2F3A"/>
    <w:rsid w:val="009F3274"/>
    <w:rsid w:val="009F3598"/>
    <w:rsid w:val="009F4601"/>
    <w:rsid w:val="009F5237"/>
    <w:rsid w:val="009F5AA1"/>
    <w:rsid w:val="009F61A8"/>
    <w:rsid w:val="009F655A"/>
    <w:rsid w:val="009F6829"/>
    <w:rsid w:val="009F6EA5"/>
    <w:rsid w:val="009F75FA"/>
    <w:rsid w:val="009F7CCB"/>
    <w:rsid w:val="009F7CD9"/>
    <w:rsid w:val="00A0066C"/>
    <w:rsid w:val="00A00697"/>
    <w:rsid w:val="00A01CE7"/>
    <w:rsid w:val="00A030E3"/>
    <w:rsid w:val="00A03246"/>
    <w:rsid w:val="00A032CB"/>
    <w:rsid w:val="00A03570"/>
    <w:rsid w:val="00A03D46"/>
    <w:rsid w:val="00A0426A"/>
    <w:rsid w:val="00A044E9"/>
    <w:rsid w:val="00A05275"/>
    <w:rsid w:val="00A06E6A"/>
    <w:rsid w:val="00A07828"/>
    <w:rsid w:val="00A0A8C6"/>
    <w:rsid w:val="00A101AE"/>
    <w:rsid w:val="00A103AA"/>
    <w:rsid w:val="00A13AAE"/>
    <w:rsid w:val="00A14A9C"/>
    <w:rsid w:val="00A14E26"/>
    <w:rsid w:val="00A16842"/>
    <w:rsid w:val="00A17145"/>
    <w:rsid w:val="00A17893"/>
    <w:rsid w:val="00A201B9"/>
    <w:rsid w:val="00A2215F"/>
    <w:rsid w:val="00A23643"/>
    <w:rsid w:val="00A23E1A"/>
    <w:rsid w:val="00A24788"/>
    <w:rsid w:val="00A25B4E"/>
    <w:rsid w:val="00A26FB3"/>
    <w:rsid w:val="00A272D3"/>
    <w:rsid w:val="00A272E4"/>
    <w:rsid w:val="00A3150E"/>
    <w:rsid w:val="00A31D66"/>
    <w:rsid w:val="00A31F79"/>
    <w:rsid w:val="00A32BB6"/>
    <w:rsid w:val="00A32F95"/>
    <w:rsid w:val="00A33E35"/>
    <w:rsid w:val="00A34E36"/>
    <w:rsid w:val="00A34FE0"/>
    <w:rsid w:val="00A355EB"/>
    <w:rsid w:val="00A358ED"/>
    <w:rsid w:val="00A35BD6"/>
    <w:rsid w:val="00A3649D"/>
    <w:rsid w:val="00A36EE7"/>
    <w:rsid w:val="00A37A1A"/>
    <w:rsid w:val="00A37AB2"/>
    <w:rsid w:val="00A37B03"/>
    <w:rsid w:val="00A40DCE"/>
    <w:rsid w:val="00A4270B"/>
    <w:rsid w:val="00A42F26"/>
    <w:rsid w:val="00A4360C"/>
    <w:rsid w:val="00A437A4"/>
    <w:rsid w:val="00A44436"/>
    <w:rsid w:val="00A446A7"/>
    <w:rsid w:val="00A44EB2"/>
    <w:rsid w:val="00A45EB9"/>
    <w:rsid w:val="00A462F9"/>
    <w:rsid w:val="00A47745"/>
    <w:rsid w:val="00A47F47"/>
    <w:rsid w:val="00A51D43"/>
    <w:rsid w:val="00A52C45"/>
    <w:rsid w:val="00A52E71"/>
    <w:rsid w:val="00A53766"/>
    <w:rsid w:val="00A53ED9"/>
    <w:rsid w:val="00A544B0"/>
    <w:rsid w:val="00A544BA"/>
    <w:rsid w:val="00A54E69"/>
    <w:rsid w:val="00A55DD6"/>
    <w:rsid w:val="00A579BD"/>
    <w:rsid w:val="00A60739"/>
    <w:rsid w:val="00A60CB3"/>
    <w:rsid w:val="00A60FA0"/>
    <w:rsid w:val="00A61073"/>
    <w:rsid w:val="00A61548"/>
    <w:rsid w:val="00A617BC"/>
    <w:rsid w:val="00A62299"/>
    <w:rsid w:val="00A6336D"/>
    <w:rsid w:val="00A6487F"/>
    <w:rsid w:val="00A66C68"/>
    <w:rsid w:val="00A67137"/>
    <w:rsid w:val="00A67479"/>
    <w:rsid w:val="00A70082"/>
    <w:rsid w:val="00A707BC"/>
    <w:rsid w:val="00A714D7"/>
    <w:rsid w:val="00A71B6E"/>
    <w:rsid w:val="00A72A3B"/>
    <w:rsid w:val="00A7306B"/>
    <w:rsid w:val="00A74131"/>
    <w:rsid w:val="00A74798"/>
    <w:rsid w:val="00A747FD"/>
    <w:rsid w:val="00A752E7"/>
    <w:rsid w:val="00A769F0"/>
    <w:rsid w:val="00A76FA9"/>
    <w:rsid w:val="00A77B63"/>
    <w:rsid w:val="00A77E9D"/>
    <w:rsid w:val="00A801E9"/>
    <w:rsid w:val="00A8036B"/>
    <w:rsid w:val="00A80D7A"/>
    <w:rsid w:val="00A815F8"/>
    <w:rsid w:val="00A816FD"/>
    <w:rsid w:val="00A81AF9"/>
    <w:rsid w:val="00A81CF4"/>
    <w:rsid w:val="00A822F3"/>
    <w:rsid w:val="00A82998"/>
    <w:rsid w:val="00A8310F"/>
    <w:rsid w:val="00A84806"/>
    <w:rsid w:val="00A8544F"/>
    <w:rsid w:val="00A854DE"/>
    <w:rsid w:val="00A8552A"/>
    <w:rsid w:val="00A85828"/>
    <w:rsid w:val="00A86F6D"/>
    <w:rsid w:val="00A871BD"/>
    <w:rsid w:val="00A8726B"/>
    <w:rsid w:val="00A8769E"/>
    <w:rsid w:val="00A912B8"/>
    <w:rsid w:val="00A914E7"/>
    <w:rsid w:val="00A91877"/>
    <w:rsid w:val="00A91977"/>
    <w:rsid w:val="00A91EEA"/>
    <w:rsid w:val="00A92D8E"/>
    <w:rsid w:val="00A93FA7"/>
    <w:rsid w:val="00A94EBA"/>
    <w:rsid w:val="00A950A6"/>
    <w:rsid w:val="00A9619C"/>
    <w:rsid w:val="00A970FD"/>
    <w:rsid w:val="00A976AB"/>
    <w:rsid w:val="00AA1B90"/>
    <w:rsid w:val="00AA29FF"/>
    <w:rsid w:val="00AA2C4C"/>
    <w:rsid w:val="00AA41EF"/>
    <w:rsid w:val="00AA65D9"/>
    <w:rsid w:val="00AA7048"/>
    <w:rsid w:val="00AA75DA"/>
    <w:rsid w:val="00AA7977"/>
    <w:rsid w:val="00AA7E7D"/>
    <w:rsid w:val="00AA7FDE"/>
    <w:rsid w:val="00AB1AEE"/>
    <w:rsid w:val="00AB3153"/>
    <w:rsid w:val="00AB359E"/>
    <w:rsid w:val="00AB39E4"/>
    <w:rsid w:val="00AB4CD3"/>
    <w:rsid w:val="00AB6B40"/>
    <w:rsid w:val="00AB702F"/>
    <w:rsid w:val="00AB7C34"/>
    <w:rsid w:val="00AB7D65"/>
    <w:rsid w:val="00AC05F0"/>
    <w:rsid w:val="00AC2A3A"/>
    <w:rsid w:val="00AC2F7B"/>
    <w:rsid w:val="00AC38DA"/>
    <w:rsid w:val="00AC4274"/>
    <w:rsid w:val="00AC43FA"/>
    <w:rsid w:val="00AC4748"/>
    <w:rsid w:val="00AC50EB"/>
    <w:rsid w:val="00AC531C"/>
    <w:rsid w:val="00AC79E9"/>
    <w:rsid w:val="00AC7B03"/>
    <w:rsid w:val="00AD2143"/>
    <w:rsid w:val="00AD249B"/>
    <w:rsid w:val="00AD2537"/>
    <w:rsid w:val="00AD2872"/>
    <w:rsid w:val="00AD3C53"/>
    <w:rsid w:val="00AD635E"/>
    <w:rsid w:val="00AD700B"/>
    <w:rsid w:val="00AD78A3"/>
    <w:rsid w:val="00AD7A20"/>
    <w:rsid w:val="00AD7BB1"/>
    <w:rsid w:val="00AE067E"/>
    <w:rsid w:val="00AE0AD2"/>
    <w:rsid w:val="00AE0D5D"/>
    <w:rsid w:val="00AE0E9C"/>
    <w:rsid w:val="00AE129D"/>
    <w:rsid w:val="00AE1452"/>
    <w:rsid w:val="00AE1A78"/>
    <w:rsid w:val="00AE3440"/>
    <w:rsid w:val="00AE4257"/>
    <w:rsid w:val="00AE4C0A"/>
    <w:rsid w:val="00AE4C25"/>
    <w:rsid w:val="00AE4FB4"/>
    <w:rsid w:val="00AE56B2"/>
    <w:rsid w:val="00AE5E59"/>
    <w:rsid w:val="00AE65C8"/>
    <w:rsid w:val="00AE68A2"/>
    <w:rsid w:val="00AE6B6B"/>
    <w:rsid w:val="00AF0731"/>
    <w:rsid w:val="00AF0EE8"/>
    <w:rsid w:val="00AF1055"/>
    <w:rsid w:val="00AF1E69"/>
    <w:rsid w:val="00AF1F94"/>
    <w:rsid w:val="00AF2455"/>
    <w:rsid w:val="00AF49F2"/>
    <w:rsid w:val="00AF4C0E"/>
    <w:rsid w:val="00AF55C9"/>
    <w:rsid w:val="00AF5679"/>
    <w:rsid w:val="00AF688D"/>
    <w:rsid w:val="00B014CA"/>
    <w:rsid w:val="00B0261F"/>
    <w:rsid w:val="00B02662"/>
    <w:rsid w:val="00B035E7"/>
    <w:rsid w:val="00B05647"/>
    <w:rsid w:val="00B057BA"/>
    <w:rsid w:val="00B060D0"/>
    <w:rsid w:val="00B06C93"/>
    <w:rsid w:val="00B06DA6"/>
    <w:rsid w:val="00B06E66"/>
    <w:rsid w:val="00B0703D"/>
    <w:rsid w:val="00B0708E"/>
    <w:rsid w:val="00B07251"/>
    <w:rsid w:val="00B10FA5"/>
    <w:rsid w:val="00B12EBC"/>
    <w:rsid w:val="00B133E9"/>
    <w:rsid w:val="00B13B48"/>
    <w:rsid w:val="00B1423E"/>
    <w:rsid w:val="00B14B22"/>
    <w:rsid w:val="00B15B8A"/>
    <w:rsid w:val="00B15F69"/>
    <w:rsid w:val="00B16026"/>
    <w:rsid w:val="00B16454"/>
    <w:rsid w:val="00B17774"/>
    <w:rsid w:val="00B17B23"/>
    <w:rsid w:val="00B1A69A"/>
    <w:rsid w:val="00B221CA"/>
    <w:rsid w:val="00B2243A"/>
    <w:rsid w:val="00B22E26"/>
    <w:rsid w:val="00B22EE4"/>
    <w:rsid w:val="00B23B65"/>
    <w:rsid w:val="00B247F6"/>
    <w:rsid w:val="00B250EA"/>
    <w:rsid w:val="00B2531E"/>
    <w:rsid w:val="00B255B9"/>
    <w:rsid w:val="00B2607C"/>
    <w:rsid w:val="00B26958"/>
    <w:rsid w:val="00B3016E"/>
    <w:rsid w:val="00B30865"/>
    <w:rsid w:val="00B30A95"/>
    <w:rsid w:val="00B3129A"/>
    <w:rsid w:val="00B32520"/>
    <w:rsid w:val="00B32583"/>
    <w:rsid w:val="00B329FE"/>
    <w:rsid w:val="00B333C7"/>
    <w:rsid w:val="00B336C6"/>
    <w:rsid w:val="00B3456F"/>
    <w:rsid w:val="00B34AF0"/>
    <w:rsid w:val="00B35580"/>
    <w:rsid w:val="00B35A3D"/>
    <w:rsid w:val="00B36713"/>
    <w:rsid w:val="00B36B4B"/>
    <w:rsid w:val="00B36C62"/>
    <w:rsid w:val="00B408A3"/>
    <w:rsid w:val="00B4130D"/>
    <w:rsid w:val="00B413DB"/>
    <w:rsid w:val="00B415CA"/>
    <w:rsid w:val="00B4189C"/>
    <w:rsid w:val="00B41E56"/>
    <w:rsid w:val="00B42AEB"/>
    <w:rsid w:val="00B42F64"/>
    <w:rsid w:val="00B437D8"/>
    <w:rsid w:val="00B43FB3"/>
    <w:rsid w:val="00B44930"/>
    <w:rsid w:val="00B44966"/>
    <w:rsid w:val="00B44FEA"/>
    <w:rsid w:val="00B468DB"/>
    <w:rsid w:val="00B4772D"/>
    <w:rsid w:val="00B47DBB"/>
    <w:rsid w:val="00B47EA7"/>
    <w:rsid w:val="00B5001B"/>
    <w:rsid w:val="00B501EA"/>
    <w:rsid w:val="00B5106C"/>
    <w:rsid w:val="00B5108A"/>
    <w:rsid w:val="00B53D29"/>
    <w:rsid w:val="00B53DE3"/>
    <w:rsid w:val="00B54E3D"/>
    <w:rsid w:val="00B555E9"/>
    <w:rsid w:val="00B5580D"/>
    <w:rsid w:val="00B55C1E"/>
    <w:rsid w:val="00B5732F"/>
    <w:rsid w:val="00B57C5F"/>
    <w:rsid w:val="00B60346"/>
    <w:rsid w:val="00B60E03"/>
    <w:rsid w:val="00B61BF8"/>
    <w:rsid w:val="00B6219C"/>
    <w:rsid w:val="00B621EC"/>
    <w:rsid w:val="00B62AF8"/>
    <w:rsid w:val="00B65E52"/>
    <w:rsid w:val="00B66C77"/>
    <w:rsid w:val="00B67C2F"/>
    <w:rsid w:val="00B70770"/>
    <w:rsid w:val="00B70CF1"/>
    <w:rsid w:val="00B70FD9"/>
    <w:rsid w:val="00B71473"/>
    <w:rsid w:val="00B71DD5"/>
    <w:rsid w:val="00B73F6A"/>
    <w:rsid w:val="00B73FA5"/>
    <w:rsid w:val="00B74C1E"/>
    <w:rsid w:val="00B75F23"/>
    <w:rsid w:val="00B76B9C"/>
    <w:rsid w:val="00B76BDF"/>
    <w:rsid w:val="00B771D0"/>
    <w:rsid w:val="00B77E05"/>
    <w:rsid w:val="00B80EF7"/>
    <w:rsid w:val="00B81A5E"/>
    <w:rsid w:val="00B81CC4"/>
    <w:rsid w:val="00B82E00"/>
    <w:rsid w:val="00B82E69"/>
    <w:rsid w:val="00B82E81"/>
    <w:rsid w:val="00B836CE"/>
    <w:rsid w:val="00B84050"/>
    <w:rsid w:val="00B8557C"/>
    <w:rsid w:val="00B856F9"/>
    <w:rsid w:val="00B867C4"/>
    <w:rsid w:val="00B868D0"/>
    <w:rsid w:val="00B87854"/>
    <w:rsid w:val="00B88A9F"/>
    <w:rsid w:val="00B903A7"/>
    <w:rsid w:val="00B91EF0"/>
    <w:rsid w:val="00B92AE7"/>
    <w:rsid w:val="00B93A9A"/>
    <w:rsid w:val="00B93EA2"/>
    <w:rsid w:val="00B9451B"/>
    <w:rsid w:val="00B9481A"/>
    <w:rsid w:val="00B94BD5"/>
    <w:rsid w:val="00B955F3"/>
    <w:rsid w:val="00B96265"/>
    <w:rsid w:val="00B96B2A"/>
    <w:rsid w:val="00B96D03"/>
    <w:rsid w:val="00B96EC1"/>
    <w:rsid w:val="00B97BF4"/>
    <w:rsid w:val="00BA0B0C"/>
    <w:rsid w:val="00BA195C"/>
    <w:rsid w:val="00BA20BE"/>
    <w:rsid w:val="00BA22FC"/>
    <w:rsid w:val="00BA2455"/>
    <w:rsid w:val="00BA2AF1"/>
    <w:rsid w:val="00BA3519"/>
    <w:rsid w:val="00BA47AF"/>
    <w:rsid w:val="00BA47D3"/>
    <w:rsid w:val="00BA59A0"/>
    <w:rsid w:val="00BA59FD"/>
    <w:rsid w:val="00BA63D8"/>
    <w:rsid w:val="00BA7168"/>
    <w:rsid w:val="00BA7214"/>
    <w:rsid w:val="00BA7488"/>
    <w:rsid w:val="00BB04B1"/>
    <w:rsid w:val="00BB1DFB"/>
    <w:rsid w:val="00BB2111"/>
    <w:rsid w:val="00BB2161"/>
    <w:rsid w:val="00BB21D0"/>
    <w:rsid w:val="00BB40C7"/>
    <w:rsid w:val="00BB4916"/>
    <w:rsid w:val="00BB53A8"/>
    <w:rsid w:val="00BB570F"/>
    <w:rsid w:val="00BB59D0"/>
    <w:rsid w:val="00BB5B0A"/>
    <w:rsid w:val="00BB6B6A"/>
    <w:rsid w:val="00BB6CB4"/>
    <w:rsid w:val="00BB6E78"/>
    <w:rsid w:val="00BC0052"/>
    <w:rsid w:val="00BC039F"/>
    <w:rsid w:val="00BC13F3"/>
    <w:rsid w:val="00BC17B1"/>
    <w:rsid w:val="00BC1978"/>
    <w:rsid w:val="00BC2EE7"/>
    <w:rsid w:val="00BC309D"/>
    <w:rsid w:val="00BC360A"/>
    <w:rsid w:val="00BC39BD"/>
    <w:rsid w:val="00BC40ED"/>
    <w:rsid w:val="00BC446D"/>
    <w:rsid w:val="00BC54F8"/>
    <w:rsid w:val="00BC5AC4"/>
    <w:rsid w:val="00BC7B33"/>
    <w:rsid w:val="00BC7B56"/>
    <w:rsid w:val="00BD00BB"/>
    <w:rsid w:val="00BD07E0"/>
    <w:rsid w:val="00BD1C49"/>
    <w:rsid w:val="00BD218E"/>
    <w:rsid w:val="00BD261F"/>
    <w:rsid w:val="00BD2BA2"/>
    <w:rsid w:val="00BD339E"/>
    <w:rsid w:val="00BD5119"/>
    <w:rsid w:val="00BD5128"/>
    <w:rsid w:val="00BD6412"/>
    <w:rsid w:val="00BD7449"/>
    <w:rsid w:val="00BD7B60"/>
    <w:rsid w:val="00BE1C27"/>
    <w:rsid w:val="00BE1E2B"/>
    <w:rsid w:val="00BE21C6"/>
    <w:rsid w:val="00BE3896"/>
    <w:rsid w:val="00BE396B"/>
    <w:rsid w:val="00BE39A1"/>
    <w:rsid w:val="00BE4B80"/>
    <w:rsid w:val="00BE5CF2"/>
    <w:rsid w:val="00BE6ED6"/>
    <w:rsid w:val="00BE7841"/>
    <w:rsid w:val="00BE7A4C"/>
    <w:rsid w:val="00BE7B73"/>
    <w:rsid w:val="00BF0671"/>
    <w:rsid w:val="00BF10A0"/>
    <w:rsid w:val="00BF192A"/>
    <w:rsid w:val="00BF1DFA"/>
    <w:rsid w:val="00BF2552"/>
    <w:rsid w:val="00BF3686"/>
    <w:rsid w:val="00BF3E60"/>
    <w:rsid w:val="00BF53BA"/>
    <w:rsid w:val="00BF5E8A"/>
    <w:rsid w:val="00BF60F1"/>
    <w:rsid w:val="00BF6822"/>
    <w:rsid w:val="00BF71DC"/>
    <w:rsid w:val="00BF7952"/>
    <w:rsid w:val="00BF7E46"/>
    <w:rsid w:val="00C00799"/>
    <w:rsid w:val="00C00B40"/>
    <w:rsid w:val="00C00C46"/>
    <w:rsid w:val="00C014BB"/>
    <w:rsid w:val="00C01542"/>
    <w:rsid w:val="00C05351"/>
    <w:rsid w:val="00C077AD"/>
    <w:rsid w:val="00C07E8B"/>
    <w:rsid w:val="00C14144"/>
    <w:rsid w:val="00C14DAF"/>
    <w:rsid w:val="00C155B9"/>
    <w:rsid w:val="00C1636E"/>
    <w:rsid w:val="00C16C5D"/>
    <w:rsid w:val="00C1720D"/>
    <w:rsid w:val="00C17FDB"/>
    <w:rsid w:val="00C2018B"/>
    <w:rsid w:val="00C20250"/>
    <w:rsid w:val="00C212D5"/>
    <w:rsid w:val="00C21C1B"/>
    <w:rsid w:val="00C232F7"/>
    <w:rsid w:val="00C236BF"/>
    <w:rsid w:val="00C25FD9"/>
    <w:rsid w:val="00C2758F"/>
    <w:rsid w:val="00C27A88"/>
    <w:rsid w:val="00C2A446"/>
    <w:rsid w:val="00C304B4"/>
    <w:rsid w:val="00C304BD"/>
    <w:rsid w:val="00C30584"/>
    <w:rsid w:val="00C31ECD"/>
    <w:rsid w:val="00C323EF"/>
    <w:rsid w:val="00C33239"/>
    <w:rsid w:val="00C33F90"/>
    <w:rsid w:val="00C34B25"/>
    <w:rsid w:val="00C3524B"/>
    <w:rsid w:val="00C37285"/>
    <w:rsid w:val="00C37719"/>
    <w:rsid w:val="00C37CED"/>
    <w:rsid w:val="00C40C52"/>
    <w:rsid w:val="00C41A61"/>
    <w:rsid w:val="00C41D7E"/>
    <w:rsid w:val="00C42748"/>
    <w:rsid w:val="00C42F0E"/>
    <w:rsid w:val="00C4349F"/>
    <w:rsid w:val="00C43893"/>
    <w:rsid w:val="00C440B3"/>
    <w:rsid w:val="00C448F7"/>
    <w:rsid w:val="00C44E18"/>
    <w:rsid w:val="00C45591"/>
    <w:rsid w:val="00C45BFC"/>
    <w:rsid w:val="00C45FFC"/>
    <w:rsid w:val="00C46054"/>
    <w:rsid w:val="00C46EC1"/>
    <w:rsid w:val="00C47F7D"/>
    <w:rsid w:val="00C4E4FF"/>
    <w:rsid w:val="00C513F7"/>
    <w:rsid w:val="00C518D6"/>
    <w:rsid w:val="00C51904"/>
    <w:rsid w:val="00C519B7"/>
    <w:rsid w:val="00C529DA"/>
    <w:rsid w:val="00C555FF"/>
    <w:rsid w:val="00C558D6"/>
    <w:rsid w:val="00C55B91"/>
    <w:rsid w:val="00C5620D"/>
    <w:rsid w:val="00C601F4"/>
    <w:rsid w:val="00C60973"/>
    <w:rsid w:val="00C60A51"/>
    <w:rsid w:val="00C60E16"/>
    <w:rsid w:val="00C61B8A"/>
    <w:rsid w:val="00C6205D"/>
    <w:rsid w:val="00C64564"/>
    <w:rsid w:val="00C66E85"/>
    <w:rsid w:val="00C679B7"/>
    <w:rsid w:val="00C67A22"/>
    <w:rsid w:val="00C7068F"/>
    <w:rsid w:val="00C70A11"/>
    <w:rsid w:val="00C70CA8"/>
    <w:rsid w:val="00C716F8"/>
    <w:rsid w:val="00C71F83"/>
    <w:rsid w:val="00C720ED"/>
    <w:rsid w:val="00C7235B"/>
    <w:rsid w:val="00C73E25"/>
    <w:rsid w:val="00C73E67"/>
    <w:rsid w:val="00C74F0D"/>
    <w:rsid w:val="00C7658C"/>
    <w:rsid w:val="00C77DF2"/>
    <w:rsid w:val="00C8012E"/>
    <w:rsid w:val="00C80222"/>
    <w:rsid w:val="00C80702"/>
    <w:rsid w:val="00C80B46"/>
    <w:rsid w:val="00C814EF"/>
    <w:rsid w:val="00C8192F"/>
    <w:rsid w:val="00C82ADD"/>
    <w:rsid w:val="00C833B1"/>
    <w:rsid w:val="00C8392C"/>
    <w:rsid w:val="00C8416B"/>
    <w:rsid w:val="00C84B8C"/>
    <w:rsid w:val="00C857C3"/>
    <w:rsid w:val="00C866BA"/>
    <w:rsid w:val="00C90C1B"/>
    <w:rsid w:val="00C9307C"/>
    <w:rsid w:val="00C937D6"/>
    <w:rsid w:val="00C93D4C"/>
    <w:rsid w:val="00C9411B"/>
    <w:rsid w:val="00C9583B"/>
    <w:rsid w:val="00C95D28"/>
    <w:rsid w:val="00C961ED"/>
    <w:rsid w:val="00C9726D"/>
    <w:rsid w:val="00C97334"/>
    <w:rsid w:val="00C97ED1"/>
    <w:rsid w:val="00CA0929"/>
    <w:rsid w:val="00CA3682"/>
    <w:rsid w:val="00CA4278"/>
    <w:rsid w:val="00CA42CD"/>
    <w:rsid w:val="00CA69FC"/>
    <w:rsid w:val="00CA7086"/>
    <w:rsid w:val="00CA7582"/>
    <w:rsid w:val="00CA7962"/>
    <w:rsid w:val="00CA7E0E"/>
    <w:rsid w:val="00CB0E89"/>
    <w:rsid w:val="00CB1402"/>
    <w:rsid w:val="00CB32E0"/>
    <w:rsid w:val="00CB352C"/>
    <w:rsid w:val="00CB36F0"/>
    <w:rsid w:val="00CB440B"/>
    <w:rsid w:val="00CB495B"/>
    <w:rsid w:val="00CB4F8C"/>
    <w:rsid w:val="00CB5767"/>
    <w:rsid w:val="00CB593C"/>
    <w:rsid w:val="00CC117A"/>
    <w:rsid w:val="00CC22D4"/>
    <w:rsid w:val="00CC25B3"/>
    <w:rsid w:val="00CC2805"/>
    <w:rsid w:val="00CC2F1E"/>
    <w:rsid w:val="00CC3C79"/>
    <w:rsid w:val="00CC4A61"/>
    <w:rsid w:val="00CC4C8F"/>
    <w:rsid w:val="00CC70C7"/>
    <w:rsid w:val="00CC78DA"/>
    <w:rsid w:val="00CC7B2B"/>
    <w:rsid w:val="00CD038A"/>
    <w:rsid w:val="00CD0E1F"/>
    <w:rsid w:val="00CD101F"/>
    <w:rsid w:val="00CD10B9"/>
    <w:rsid w:val="00CD144F"/>
    <w:rsid w:val="00CD1D21"/>
    <w:rsid w:val="00CD1DF7"/>
    <w:rsid w:val="00CD2021"/>
    <w:rsid w:val="00CD28C2"/>
    <w:rsid w:val="00CD2E89"/>
    <w:rsid w:val="00CD30D4"/>
    <w:rsid w:val="00CD3955"/>
    <w:rsid w:val="00CD4454"/>
    <w:rsid w:val="00CD50BA"/>
    <w:rsid w:val="00CD5553"/>
    <w:rsid w:val="00CD58E5"/>
    <w:rsid w:val="00CD6B96"/>
    <w:rsid w:val="00CD7E9F"/>
    <w:rsid w:val="00CE007A"/>
    <w:rsid w:val="00CE015A"/>
    <w:rsid w:val="00CE04CA"/>
    <w:rsid w:val="00CE09AA"/>
    <w:rsid w:val="00CE12CC"/>
    <w:rsid w:val="00CE3B4E"/>
    <w:rsid w:val="00CE52C5"/>
    <w:rsid w:val="00CE5438"/>
    <w:rsid w:val="00CE5602"/>
    <w:rsid w:val="00CE5D3B"/>
    <w:rsid w:val="00CE68D5"/>
    <w:rsid w:val="00CE6B45"/>
    <w:rsid w:val="00CE7029"/>
    <w:rsid w:val="00CE77EE"/>
    <w:rsid w:val="00CF10F5"/>
    <w:rsid w:val="00CF1778"/>
    <w:rsid w:val="00CF19F3"/>
    <w:rsid w:val="00CF2587"/>
    <w:rsid w:val="00CF267E"/>
    <w:rsid w:val="00CF3159"/>
    <w:rsid w:val="00CF48B9"/>
    <w:rsid w:val="00CF54E6"/>
    <w:rsid w:val="00CF64F1"/>
    <w:rsid w:val="00CF66DC"/>
    <w:rsid w:val="00CF6DDC"/>
    <w:rsid w:val="00CF767E"/>
    <w:rsid w:val="00D00244"/>
    <w:rsid w:val="00D00274"/>
    <w:rsid w:val="00D00393"/>
    <w:rsid w:val="00D00B37"/>
    <w:rsid w:val="00D0114B"/>
    <w:rsid w:val="00D01CCF"/>
    <w:rsid w:val="00D03C67"/>
    <w:rsid w:val="00D03CDE"/>
    <w:rsid w:val="00D06282"/>
    <w:rsid w:val="00D065F9"/>
    <w:rsid w:val="00D073A0"/>
    <w:rsid w:val="00D07B23"/>
    <w:rsid w:val="00D10317"/>
    <w:rsid w:val="00D1050B"/>
    <w:rsid w:val="00D10676"/>
    <w:rsid w:val="00D107A5"/>
    <w:rsid w:val="00D11198"/>
    <w:rsid w:val="00D115FF"/>
    <w:rsid w:val="00D12CA1"/>
    <w:rsid w:val="00D13E22"/>
    <w:rsid w:val="00D152A9"/>
    <w:rsid w:val="00D1679B"/>
    <w:rsid w:val="00D169AE"/>
    <w:rsid w:val="00D20345"/>
    <w:rsid w:val="00D2054C"/>
    <w:rsid w:val="00D20B89"/>
    <w:rsid w:val="00D20C03"/>
    <w:rsid w:val="00D211F0"/>
    <w:rsid w:val="00D246C5"/>
    <w:rsid w:val="00D24F6E"/>
    <w:rsid w:val="00D26DF2"/>
    <w:rsid w:val="00D26EE8"/>
    <w:rsid w:val="00D26F9F"/>
    <w:rsid w:val="00D30243"/>
    <w:rsid w:val="00D30770"/>
    <w:rsid w:val="00D337F3"/>
    <w:rsid w:val="00D34A7A"/>
    <w:rsid w:val="00D3514A"/>
    <w:rsid w:val="00D37CEC"/>
    <w:rsid w:val="00D37F82"/>
    <w:rsid w:val="00D400B5"/>
    <w:rsid w:val="00D4137A"/>
    <w:rsid w:val="00D41446"/>
    <w:rsid w:val="00D42253"/>
    <w:rsid w:val="00D424FF"/>
    <w:rsid w:val="00D43C33"/>
    <w:rsid w:val="00D45035"/>
    <w:rsid w:val="00D46A9E"/>
    <w:rsid w:val="00D51AF9"/>
    <w:rsid w:val="00D51C8F"/>
    <w:rsid w:val="00D51CAD"/>
    <w:rsid w:val="00D51E2B"/>
    <w:rsid w:val="00D5229A"/>
    <w:rsid w:val="00D52B19"/>
    <w:rsid w:val="00D54B9B"/>
    <w:rsid w:val="00D56351"/>
    <w:rsid w:val="00D576F9"/>
    <w:rsid w:val="00D612D5"/>
    <w:rsid w:val="00D61520"/>
    <w:rsid w:val="00D6198C"/>
    <w:rsid w:val="00D622F7"/>
    <w:rsid w:val="00D627A1"/>
    <w:rsid w:val="00D6480B"/>
    <w:rsid w:val="00D648B6"/>
    <w:rsid w:val="00D64BA3"/>
    <w:rsid w:val="00D64C1A"/>
    <w:rsid w:val="00D64DFD"/>
    <w:rsid w:val="00D655AC"/>
    <w:rsid w:val="00D658B3"/>
    <w:rsid w:val="00D65A0A"/>
    <w:rsid w:val="00D6717A"/>
    <w:rsid w:val="00D677CC"/>
    <w:rsid w:val="00D7050F"/>
    <w:rsid w:val="00D70858"/>
    <w:rsid w:val="00D71AEF"/>
    <w:rsid w:val="00D72000"/>
    <w:rsid w:val="00D72188"/>
    <w:rsid w:val="00D72A70"/>
    <w:rsid w:val="00D72EFA"/>
    <w:rsid w:val="00D747C6"/>
    <w:rsid w:val="00D74AF4"/>
    <w:rsid w:val="00D74DFD"/>
    <w:rsid w:val="00D750FE"/>
    <w:rsid w:val="00D76CE5"/>
    <w:rsid w:val="00D76E3C"/>
    <w:rsid w:val="00D76F36"/>
    <w:rsid w:val="00D77357"/>
    <w:rsid w:val="00D778C0"/>
    <w:rsid w:val="00D77906"/>
    <w:rsid w:val="00D77ABC"/>
    <w:rsid w:val="00D77DC1"/>
    <w:rsid w:val="00D81015"/>
    <w:rsid w:val="00D810CE"/>
    <w:rsid w:val="00D82354"/>
    <w:rsid w:val="00D826DC"/>
    <w:rsid w:val="00D83DAA"/>
    <w:rsid w:val="00D84490"/>
    <w:rsid w:val="00D85472"/>
    <w:rsid w:val="00D855BE"/>
    <w:rsid w:val="00D86373"/>
    <w:rsid w:val="00D86FF0"/>
    <w:rsid w:val="00D8728E"/>
    <w:rsid w:val="00D873F4"/>
    <w:rsid w:val="00D87575"/>
    <w:rsid w:val="00D89AC4"/>
    <w:rsid w:val="00D9009B"/>
    <w:rsid w:val="00D9032B"/>
    <w:rsid w:val="00D90828"/>
    <w:rsid w:val="00D90A76"/>
    <w:rsid w:val="00D9223C"/>
    <w:rsid w:val="00D935E2"/>
    <w:rsid w:val="00D93DAC"/>
    <w:rsid w:val="00D94A7C"/>
    <w:rsid w:val="00D94AEF"/>
    <w:rsid w:val="00D97D13"/>
    <w:rsid w:val="00DA0ED4"/>
    <w:rsid w:val="00DA15B0"/>
    <w:rsid w:val="00DA1689"/>
    <w:rsid w:val="00DA21C2"/>
    <w:rsid w:val="00DA2B05"/>
    <w:rsid w:val="00DA2BF8"/>
    <w:rsid w:val="00DA2C71"/>
    <w:rsid w:val="00DA2FE2"/>
    <w:rsid w:val="00DA34CE"/>
    <w:rsid w:val="00DA4087"/>
    <w:rsid w:val="00DA5DF2"/>
    <w:rsid w:val="00DA6D56"/>
    <w:rsid w:val="00DA72A5"/>
    <w:rsid w:val="00DA7E80"/>
    <w:rsid w:val="00DB08F7"/>
    <w:rsid w:val="00DB1B38"/>
    <w:rsid w:val="00DB2821"/>
    <w:rsid w:val="00DB4AFD"/>
    <w:rsid w:val="00DB4E66"/>
    <w:rsid w:val="00DB53C9"/>
    <w:rsid w:val="00DB587A"/>
    <w:rsid w:val="00DB6972"/>
    <w:rsid w:val="00DB6AB4"/>
    <w:rsid w:val="00DB6DBE"/>
    <w:rsid w:val="00DB7566"/>
    <w:rsid w:val="00DB78C5"/>
    <w:rsid w:val="00DB7985"/>
    <w:rsid w:val="00DC18D1"/>
    <w:rsid w:val="00DC1944"/>
    <w:rsid w:val="00DC1E05"/>
    <w:rsid w:val="00DC1E5F"/>
    <w:rsid w:val="00DC2E36"/>
    <w:rsid w:val="00DC3C80"/>
    <w:rsid w:val="00DC45EC"/>
    <w:rsid w:val="00DC4A98"/>
    <w:rsid w:val="00DC55EB"/>
    <w:rsid w:val="00DC5E2D"/>
    <w:rsid w:val="00DC6C98"/>
    <w:rsid w:val="00DC6F43"/>
    <w:rsid w:val="00DD044D"/>
    <w:rsid w:val="00DD0554"/>
    <w:rsid w:val="00DD1409"/>
    <w:rsid w:val="00DD2B72"/>
    <w:rsid w:val="00DD2B89"/>
    <w:rsid w:val="00DD468B"/>
    <w:rsid w:val="00DD4B18"/>
    <w:rsid w:val="00DD54A3"/>
    <w:rsid w:val="00DD58DC"/>
    <w:rsid w:val="00DD5F4E"/>
    <w:rsid w:val="00DD672F"/>
    <w:rsid w:val="00DD7174"/>
    <w:rsid w:val="00DD7B7B"/>
    <w:rsid w:val="00DD7C3B"/>
    <w:rsid w:val="00DD7FDC"/>
    <w:rsid w:val="00DE0BC0"/>
    <w:rsid w:val="00DE19CC"/>
    <w:rsid w:val="00DE3E99"/>
    <w:rsid w:val="00DE41A8"/>
    <w:rsid w:val="00DE44E0"/>
    <w:rsid w:val="00DE544E"/>
    <w:rsid w:val="00DE7EAF"/>
    <w:rsid w:val="00DEAF1E"/>
    <w:rsid w:val="00DF0777"/>
    <w:rsid w:val="00DF0912"/>
    <w:rsid w:val="00DF1574"/>
    <w:rsid w:val="00DF19FD"/>
    <w:rsid w:val="00DF2716"/>
    <w:rsid w:val="00DF5791"/>
    <w:rsid w:val="00DF58F2"/>
    <w:rsid w:val="00DF6577"/>
    <w:rsid w:val="00DF6E6D"/>
    <w:rsid w:val="00E001C8"/>
    <w:rsid w:val="00E00250"/>
    <w:rsid w:val="00E00319"/>
    <w:rsid w:val="00E01F2C"/>
    <w:rsid w:val="00E0203C"/>
    <w:rsid w:val="00E036CE"/>
    <w:rsid w:val="00E03F13"/>
    <w:rsid w:val="00E0551C"/>
    <w:rsid w:val="00E06AF0"/>
    <w:rsid w:val="00E0704B"/>
    <w:rsid w:val="00E0721C"/>
    <w:rsid w:val="00E07F7B"/>
    <w:rsid w:val="00E108BE"/>
    <w:rsid w:val="00E109DC"/>
    <w:rsid w:val="00E10D40"/>
    <w:rsid w:val="00E1171D"/>
    <w:rsid w:val="00E12CA0"/>
    <w:rsid w:val="00E13885"/>
    <w:rsid w:val="00E13F0A"/>
    <w:rsid w:val="00E14256"/>
    <w:rsid w:val="00E15935"/>
    <w:rsid w:val="00E1606E"/>
    <w:rsid w:val="00E16BE2"/>
    <w:rsid w:val="00E20890"/>
    <w:rsid w:val="00E21172"/>
    <w:rsid w:val="00E2135C"/>
    <w:rsid w:val="00E2230C"/>
    <w:rsid w:val="00E26A4B"/>
    <w:rsid w:val="00E27873"/>
    <w:rsid w:val="00E30CAC"/>
    <w:rsid w:val="00E31281"/>
    <w:rsid w:val="00E31A83"/>
    <w:rsid w:val="00E331F1"/>
    <w:rsid w:val="00E35D24"/>
    <w:rsid w:val="00E368ED"/>
    <w:rsid w:val="00E3700A"/>
    <w:rsid w:val="00E37225"/>
    <w:rsid w:val="00E3738E"/>
    <w:rsid w:val="00E403B9"/>
    <w:rsid w:val="00E42084"/>
    <w:rsid w:val="00E4346C"/>
    <w:rsid w:val="00E45A70"/>
    <w:rsid w:val="00E45D3B"/>
    <w:rsid w:val="00E50B39"/>
    <w:rsid w:val="00E50F62"/>
    <w:rsid w:val="00E51A53"/>
    <w:rsid w:val="00E51CD7"/>
    <w:rsid w:val="00E5238D"/>
    <w:rsid w:val="00E54043"/>
    <w:rsid w:val="00E54233"/>
    <w:rsid w:val="00E543C7"/>
    <w:rsid w:val="00E5535E"/>
    <w:rsid w:val="00E558B9"/>
    <w:rsid w:val="00E55BF7"/>
    <w:rsid w:val="00E55CE1"/>
    <w:rsid w:val="00E5618B"/>
    <w:rsid w:val="00E57BD6"/>
    <w:rsid w:val="00E60696"/>
    <w:rsid w:val="00E60B2E"/>
    <w:rsid w:val="00E61128"/>
    <w:rsid w:val="00E6211A"/>
    <w:rsid w:val="00E62ADA"/>
    <w:rsid w:val="00E642F3"/>
    <w:rsid w:val="00E647DF"/>
    <w:rsid w:val="00E65DDA"/>
    <w:rsid w:val="00E665F7"/>
    <w:rsid w:val="00E7167A"/>
    <w:rsid w:val="00E71D15"/>
    <w:rsid w:val="00E7283A"/>
    <w:rsid w:val="00E73244"/>
    <w:rsid w:val="00E73603"/>
    <w:rsid w:val="00E74387"/>
    <w:rsid w:val="00E747BE"/>
    <w:rsid w:val="00E74E94"/>
    <w:rsid w:val="00E758AA"/>
    <w:rsid w:val="00E75965"/>
    <w:rsid w:val="00E75BD3"/>
    <w:rsid w:val="00E80A21"/>
    <w:rsid w:val="00E80D47"/>
    <w:rsid w:val="00E8145E"/>
    <w:rsid w:val="00E83D51"/>
    <w:rsid w:val="00E840BE"/>
    <w:rsid w:val="00E843E7"/>
    <w:rsid w:val="00E844CD"/>
    <w:rsid w:val="00E86F8D"/>
    <w:rsid w:val="00E87076"/>
    <w:rsid w:val="00E8746C"/>
    <w:rsid w:val="00E87A1C"/>
    <w:rsid w:val="00E87F53"/>
    <w:rsid w:val="00E9174F"/>
    <w:rsid w:val="00E918FC"/>
    <w:rsid w:val="00E919FD"/>
    <w:rsid w:val="00E928D9"/>
    <w:rsid w:val="00E928DB"/>
    <w:rsid w:val="00E93A3E"/>
    <w:rsid w:val="00E940AB"/>
    <w:rsid w:val="00E940E5"/>
    <w:rsid w:val="00E944C0"/>
    <w:rsid w:val="00E94668"/>
    <w:rsid w:val="00E964C9"/>
    <w:rsid w:val="00E97E5B"/>
    <w:rsid w:val="00EA0636"/>
    <w:rsid w:val="00EA0CF5"/>
    <w:rsid w:val="00EA1166"/>
    <w:rsid w:val="00EA17EF"/>
    <w:rsid w:val="00EA1DCD"/>
    <w:rsid w:val="00EA2136"/>
    <w:rsid w:val="00EA21DA"/>
    <w:rsid w:val="00EA28C0"/>
    <w:rsid w:val="00EA2B70"/>
    <w:rsid w:val="00EA55C5"/>
    <w:rsid w:val="00EA5F40"/>
    <w:rsid w:val="00EA6876"/>
    <w:rsid w:val="00EA6938"/>
    <w:rsid w:val="00EA6DFA"/>
    <w:rsid w:val="00EA72F8"/>
    <w:rsid w:val="00EB09F1"/>
    <w:rsid w:val="00EB0B01"/>
    <w:rsid w:val="00EB0F88"/>
    <w:rsid w:val="00EB1948"/>
    <w:rsid w:val="00EB2249"/>
    <w:rsid w:val="00EB237E"/>
    <w:rsid w:val="00EB2EA4"/>
    <w:rsid w:val="00EB4419"/>
    <w:rsid w:val="00EB50F6"/>
    <w:rsid w:val="00EB592C"/>
    <w:rsid w:val="00EB71C7"/>
    <w:rsid w:val="00EC023A"/>
    <w:rsid w:val="00EC16F7"/>
    <w:rsid w:val="00EC1907"/>
    <w:rsid w:val="00EC255E"/>
    <w:rsid w:val="00EC373F"/>
    <w:rsid w:val="00EC3F1E"/>
    <w:rsid w:val="00EC4995"/>
    <w:rsid w:val="00EC504C"/>
    <w:rsid w:val="00EC55DC"/>
    <w:rsid w:val="00EC579D"/>
    <w:rsid w:val="00EC5A52"/>
    <w:rsid w:val="00EC6101"/>
    <w:rsid w:val="00EC6C5E"/>
    <w:rsid w:val="00EC6F95"/>
    <w:rsid w:val="00EC7BE6"/>
    <w:rsid w:val="00EC7F04"/>
    <w:rsid w:val="00ED01C0"/>
    <w:rsid w:val="00ED094B"/>
    <w:rsid w:val="00ED0D53"/>
    <w:rsid w:val="00ED2743"/>
    <w:rsid w:val="00ED4075"/>
    <w:rsid w:val="00ED5BC9"/>
    <w:rsid w:val="00ED6A31"/>
    <w:rsid w:val="00ED6CCB"/>
    <w:rsid w:val="00EE038B"/>
    <w:rsid w:val="00EE03DB"/>
    <w:rsid w:val="00EE06F0"/>
    <w:rsid w:val="00EE0B38"/>
    <w:rsid w:val="00EE156F"/>
    <w:rsid w:val="00EE29EE"/>
    <w:rsid w:val="00EE2B75"/>
    <w:rsid w:val="00EE31D5"/>
    <w:rsid w:val="00EE3FF6"/>
    <w:rsid w:val="00EE4398"/>
    <w:rsid w:val="00EE44A8"/>
    <w:rsid w:val="00EE57E8"/>
    <w:rsid w:val="00EE6C49"/>
    <w:rsid w:val="00EE74A9"/>
    <w:rsid w:val="00EF0653"/>
    <w:rsid w:val="00EF1D02"/>
    <w:rsid w:val="00EF1FB6"/>
    <w:rsid w:val="00EF2DB2"/>
    <w:rsid w:val="00EF2F46"/>
    <w:rsid w:val="00EF2FEC"/>
    <w:rsid w:val="00EF3616"/>
    <w:rsid w:val="00EF3B59"/>
    <w:rsid w:val="00EF3CBB"/>
    <w:rsid w:val="00EF411F"/>
    <w:rsid w:val="00EF438B"/>
    <w:rsid w:val="00EF4449"/>
    <w:rsid w:val="00EF5061"/>
    <w:rsid w:val="00EF64AB"/>
    <w:rsid w:val="00EF6F89"/>
    <w:rsid w:val="00EF74BF"/>
    <w:rsid w:val="00F0035E"/>
    <w:rsid w:val="00F018E7"/>
    <w:rsid w:val="00F025F2"/>
    <w:rsid w:val="00F02986"/>
    <w:rsid w:val="00F02DA3"/>
    <w:rsid w:val="00F02DCF"/>
    <w:rsid w:val="00F034F4"/>
    <w:rsid w:val="00F039F9"/>
    <w:rsid w:val="00F03ACB"/>
    <w:rsid w:val="00F03D21"/>
    <w:rsid w:val="00F04883"/>
    <w:rsid w:val="00F0504B"/>
    <w:rsid w:val="00F0534C"/>
    <w:rsid w:val="00F05734"/>
    <w:rsid w:val="00F06195"/>
    <w:rsid w:val="00F10B4F"/>
    <w:rsid w:val="00F11A22"/>
    <w:rsid w:val="00F11A50"/>
    <w:rsid w:val="00F12376"/>
    <w:rsid w:val="00F12D4A"/>
    <w:rsid w:val="00F1511C"/>
    <w:rsid w:val="00F151DD"/>
    <w:rsid w:val="00F152AC"/>
    <w:rsid w:val="00F1538B"/>
    <w:rsid w:val="00F15C7A"/>
    <w:rsid w:val="00F176B6"/>
    <w:rsid w:val="00F20011"/>
    <w:rsid w:val="00F209F3"/>
    <w:rsid w:val="00F20DB6"/>
    <w:rsid w:val="00F20DEB"/>
    <w:rsid w:val="00F21220"/>
    <w:rsid w:val="00F21430"/>
    <w:rsid w:val="00F24AFF"/>
    <w:rsid w:val="00F25CE7"/>
    <w:rsid w:val="00F26086"/>
    <w:rsid w:val="00F26409"/>
    <w:rsid w:val="00F2696E"/>
    <w:rsid w:val="00F27120"/>
    <w:rsid w:val="00F2736E"/>
    <w:rsid w:val="00F27410"/>
    <w:rsid w:val="00F27AF1"/>
    <w:rsid w:val="00F300E0"/>
    <w:rsid w:val="00F31B1F"/>
    <w:rsid w:val="00F3287B"/>
    <w:rsid w:val="00F33643"/>
    <w:rsid w:val="00F34066"/>
    <w:rsid w:val="00F3479D"/>
    <w:rsid w:val="00F355E6"/>
    <w:rsid w:val="00F35767"/>
    <w:rsid w:val="00F35F2A"/>
    <w:rsid w:val="00F35F30"/>
    <w:rsid w:val="00F35FCD"/>
    <w:rsid w:val="00F3608E"/>
    <w:rsid w:val="00F36F4A"/>
    <w:rsid w:val="00F371F4"/>
    <w:rsid w:val="00F401FA"/>
    <w:rsid w:val="00F4020E"/>
    <w:rsid w:val="00F405D6"/>
    <w:rsid w:val="00F40643"/>
    <w:rsid w:val="00F40C5F"/>
    <w:rsid w:val="00F40D9F"/>
    <w:rsid w:val="00F41596"/>
    <w:rsid w:val="00F42B5C"/>
    <w:rsid w:val="00F42CA7"/>
    <w:rsid w:val="00F42F63"/>
    <w:rsid w:val="00F453F1"/>
    <w:rsid w:val="00F46737"/>
    <w:rsid w:val="00F478E7"/>
    <w:rsid w:val="00F50492"/>
    <w:rsid w:val="00F5174F"/>
    <w:rsid w:val="00F51CE7"/>
    <w:rsid w:val="00F51EDD"/>
    <w:rsid w:val="00F558E9"/>
    <w:rsid w:val="00F56BF3"/>
    <w:rsid w:val="00F56D0A"/>
    <w:rsid w:val="00F623A3"/>
    <w:rsid w:val="00F62789"/>
    <w:rsid w:val="00F62901"/>
    <w:rsid w:val="00F63E5B"/>
    <w:rsid w:val="00F63FE6"/>
    <w:rsid w:val="00F642F0"/>
    <w:rsid w:val="00F643EA"/>
    <w:rsid w:val="00F64E5C"/>
    <w:rsid w:val="00F652B8"/>
    <w:rsid w:val="00F65549"/>
    <w:rsid w:val="00F66AB9"/>
    <w:rsid w:val="00F66C90"/>
    <w:rsid w:val="00F672A3"/>
    <w:rsid w:val="00F67937"/>
    <w:rsid w:val="00F67AD4"/>
    <w:rsid w:val="00F71A93"/>
    <w:rsid w:val="00F71C5C"/>
    <w:rsid w:val="00F71CDF"/>
    <w:rsid w:val="00F7218E"/>
    <w:rsid w:val="00F72865"/>
    <w:rsid w:val="00F73247"/>
    <w:rsid w:val="00F733F2"/>
    <w:rsid w:val="00F74256"/>
    <w:rsid w:val="00F74AE3"/>
    <w:rsid w:val="00F7519C"/>
    <w:rsid w:val="00F758C6"/>
    <w:rsid w:val="00F758D9"/>
    <w:rsid w:val="00F767D0"/>
    <w:rsid w:val="00F769FC"/>
    <w:rsid w:val="00F77D34"/>
    <w:rsid w:val="00F80408"/>
    <w:rsid w:val="00F8059A"/>
    <w:rsid w:val="00F816FE"/>
    <w:rsid w:val="00F83FE2"/>
    <w:rsid w:val="00F8535E"/>
    <w:rsid w:val="00F8598C"/>
    <w:rsid w:val="00F9172E"/>
    <w:rsid w:val="00F91A5B"/>
    <w:rsid w:val="00F91D10"/>
    <w:rsid w:val="00F91D29"/>
    <w:rsid w:val="00F9262A"/>
    <w:rsid w:val="00F933D7"/>
    <w:rsid w:val="00F935AD"/>
    <w:rsid w:val="00F93750"/>
    <w:rsid w:val="00F93785"/>
    <w:rsid w:val="00F93BC9"/>
    <w:rsid w:val="00F9440D"/>
    <w:rsid w:val="00F94817"/>
    <w:rsid w:val="00F94B3A"/>
    <w:rsid w:val="00F94C19"/>
    <w:rsid w:val="00F953B1"/>
    <w:rsid w:val="00F9774E"/>
    <w:rsid w:val="00F9798A"/>
    <w:rsid w:val="00FA0904"/>
    <w:rsid w:val="00FA0C02"/>
    <w:rsid w:val="00FA1DD2"/>
    <w:rsid w:val="00FA31A2"/>
    <w:rsid w:val="00FA35B3"/>
    <w:rsid w:val="00FA4544"/>
    <w:rsid w:val="00FA4C3A"/>
    <w:rsid w:val="00FA4E8A"/>
    <w:rsid w:val="00FA6465"/>
    <w:rsid w:val="00FA73CC"/>
    <w:rsid w:val="00FA7AAC"/>
    <w:rsid w:val="00FB0361"/>
    <w:rsid w:val="00FB1247"/>
    <w:rsid w:val="00FB1299"/>
    <w:rsid w:val="00FB1828"/>
    <w:rsid w:val="00FB2316"/>
    <w:rsid w:val="00FB234A"/>
    <w:rsid w:val="00FB3AB1"/>
    <w:rsid w:val="00FB4F86"/>
    <w:rsid w:val="00FB696C"/>
    <w:rsid w:val="00FB6991"/>
    <w:rsid w:val="00FB753B"/>
    <w:rsid w:val="00FB7AE9"/>
    <w:rsid w:val="00FC11CE"/>
    <w:rsid w:val="00FC2C1D"/>
    <w:rsid w:val="00FC37BD"/>
    <w:rsid w:val="00FC39DB"/>
    <w:rsid w:val="00FC3D6A"/>
    <w:rsid w:val="00FC3E35"/>
    <w:rsid w:val="00FC4592"/>
    <w:rsid w:val="00FC5016"/>
    <w:rsid w:val="00FC506E"/>
    <w:rsid w:val="00FC5DBD"/>
    <w:rsid w:val="00FC6044"/>
    <w:rsid w:val="00FC67C6"/>
    <w:rsid w:val="00FC6D30"/>
    <w:rsid w:val="00FC6E0F"/>
    <w:rsid w:val="00FC79F4"/>
    <w:rsid w:val="00FC7F2D"/>
    <w:rsid w:val="00FD0635"/>
    <w:rsid w:val="00FD08D9"/>
    <w:rsid w:val="00FD0B5E"/>
    <w:rsid w:val="00FD21FA"/>
    <w:rsid w:val="00FD2FA9"/>
    <w:rsid w:val="00FD480B"/>
    <w:rsid w:val="00FD511B"/>
    <w:rsid w:val="00FD743E"/>
    <w:rsid w:val="00FE1713"/>
    <w:rsid w:val="00FE2ACD"/>
    <w:rsid w:val="00FE3419"/>
    <w:rsid w:val="00FE38E5"/>
    <w:rsid w:val="00FE3913"/>
    <w:rsid w:val="00FE46A0"/>
    <w:rsid w:val="00FE5735"/>
    <w:rsid w:val="00FE59DF"/>
    <w:rsid w:val="00FE5F74"/>
    <w:rsid w:val="00FE65AE"/>
    <w:rsid w:val="00FE7392"/>
    <w:rsid w:val="00FF0210"/>
    <w:rsid w:val="00FF0416"/>
    <w:rsid w:val="00FF1E6A"/>
    <w:rsid w:val="00FF284F"/>
    <w:rsid w:val="00FF2FA7"/>
    <w:rsid w:val="00FF35D8"/>
    <w:rsid w:val="00FF38B4"/>
    <w:rsid w:val="00FF3C7D"/>
    <w:rsid w:val="00FF41CF"/>
    <w:rsid w:val="00FF4A72"/>
    <w:rsid w:val="00FF4B26"/>
    <w:rsid w:val="00FF4D1F"/>
    <w:rsid w:val="00FF5085"/>
    <w:rsid w:val="00FF548E"/>
    <w:rsid w:val="00FF55A6"/>
    <w:rsid w:val="00FF69EC"/>
    <w:rsid w:val="00FF6FA8"/>
    <w:rsid w:val="00FF7815"/>
    <w:rsid w:val="00FF7D6E"/>
    <w:rsid w:val="01026400"/>
    <w:rsid w:val="010A245F"/>
    <w:rsid w:val="01173C02"/>
    <w:rsid w:val="011A3534"/>
    <w:rsid w:val="012B9C94"/>
    <w:rsid w:val="0131ABA9"/>
    <w:rsid w:val="0133D117"/>
    <w:rsid w:val="0134CB92"/>
    <w:rsid w:val="013B83FF"/>
    <w:rsid w:val="014F69B6"/>
    <w:rsid w:val="015BDE24"/>
    <w:rsid w:val="015C2D33"/>
    <w:rsid w:val="015E8183"/>
    <w:rsid w:val="01625BCE"/>
    <w:rsid w:val="0168ABBB"/>
    <w:rsid w:val="0169951A"/>
    <w:rsid w:val="01727EA9"/>
    <w:rsid w:val="017B9C57"/>
    <w:rsid w:val="017EF78D"/>
    <w:rsid w:val="0187F1D3"/>
    <w:rsid w:val="018CBB9C"/>
    <w:rsid w:val="019F8778"/>
    <w:rsid w:val="01A26CF2"/>
    <w:rsid w:val="01A9903F"/>
    <w:rsid w:val="01B21AB4"/>
    <w:rsid w:val="01B75B3A"/>
    <w:rsid w:val="01B98299"/>
    <w:rsid w:val="01B9D5E7"/>
    <w:rsid w:val="01BC3150"/>
    <w:rsid w:val="01BFFFA9"/>
    <w:rsid w:val="01C22F69"/>
    <w:rsid w:val="01C57D9D"/>
    <w:rsid w:val="01C81FE9"/>
    <w:rsid w:val="01CADEE8"/>
    <w:rsid w:val="01CAF98C"/>
    <w:rsid w:val="01D5250C"/>
    <w:rsid w:val="01E05274"/>
    <w:rsid w:val="01E378A5"/>
    <w:rsid w:val="01ECF3C3"/>
    <w:rsid w:val="01FF8564"/>
    <w:rsid w:val="02060F9D"/>
    <w:rsid w:val="020BB6ED"/>
    <w:rsid w:val="021F509A"/>
    <w:rsid w:val="02231F63"/>
    <w:rsid w:val="02287564"/>
    <w:rsid w:val="022B05B0"/>
    <w:rsid w:val="0230811A"/>
    <w:rsid w:val="0237C36E"/>
    <w:rsid w:val="023A5F91"/>
    <w:rsid w:val="0247BB90"/>
    <w:rsid w:val="02534925"/>
    <w:rsid w:val="02574BAF"/>
    <w:rsid w:val="025D2936"/>
    <w:rsid w:val="02697D8D"/>
    <w:rsid w:val="026AE5C2"/>
    <w:rsid w:val="026CEBD0"/>
    <w:rsid w:val="026DD5DF"/>
    <w:rsid w:val="026F30CB"/>
    <w:rsid w:val="02749DF9"/>
    <w:rsid w:val="02851FE2"/>
    <w:rsid w:val="0285850F"/>
    <w:rsid w:val="02B18318"/>
    <w:rsid w:val="02B1EDEC"/>
    <w:rsid w:val="02B8ED3F"/>
    <w:rsid w:val="02D84AFD"/>
    <w:rsid w:val="02DD0394"/>
    <w:rsid w:val="02E35225"/>
    <w:rsid w:val="02E38B8E"/>
    <w:rsid w:val="02E74954"/>
    <w:rsid w:val="02E9C31C"/>
    <w:rsid w:val="02FD4609"/>
    <w:rsid w:val="030577E9"/>
    <w:rsid w:val="030C5642"/>
    <w:rsid w:val="03106179"/>
    <w:rsid w:val="03111DBE"/>
    <w:rsid w:val="03206556"/>
    <w:rsid w:val="032315B6"/>
    <w:rsid w:val="032C4F23"/>
    <w:rsid w:val="032E4FD0"/>
    <w:rsid w:val="032ED493"/>
    <w:rsid w:val="03332B6C"/>
    <w:rsid w:val="0333A71E"/>
    <w:rsid w:val="0334579B"/>
    <w:rsid w:val="0334BFFE"/>
    <w:rsid w:val="0334D655"/>
    <w:rsid w:val="03394D34"/>
    <w:rsid w:val="03409D8A"/>
    <w:rsid w:val="03449C6D"/>
    <w:rsid w:val="0344CE16"/>
    <w:rsid w:val="034D8CBC"/>
    <w:rsid w:val="03530730"/>
    <w:rsid w:val="035D93CE"/>
    <w:rsid w:val="03691D1F"/>
    <w:rsid w:val="036CA8F4"/>
    <w:rsid w:val="036DFA07"/>
    <w:rsid w:val="0383B8FB"/>
    <w:rsid w:val="0388256E"/>
    <w:rsid w:val="038C483E"/>
    <w:rsid w:val="038E1241"/>
    <w:rsid w:val="03963B28"/>
    <w:rsid w:val="0397E100"/>
    <w:rsid w:val="03A1D62C"/>
    <w:rsid w:val="03B8EC91"/>
    <w:rsid w:val="03BD9ABD"/>
    <w:rsid w:val="03BF7B5D"/>
    <w:rsid w:val="03C8DFD4"/>
    <w:rsid w:val="03D0B2CA"/>
    <w:rsid w:val="03D24BB8"/>
    <w:rsid w:val="03D291BB"/>
    <w:rsid w:val="03E2F4A3"/>
    <w:rsid w:val="03E66BF4"/>
    <w:rsid w:val="03E84ED7"/>
    <w:rsid w:val="03EAF6BD"/>
    <w:rsid w:val="03EC1B7C"/>
    <w:rsid w:val="03F7605E"/>
    <w:rsid w:val="03FA7FEE"/>
    <w:rsid w:val="04055955"/>
    <w:rsid w:val="040A3E51"/>
    <w:rsid w:val="040AABA2"/>
    <w:rsid w:val="040FBE1E"/>
    <w:rsid w:val="04159B3E"/>
    <w:rsid w:val="041742A9"/>
    <w:rsid w:val="0422332A"/>
    <w:rsid w:val="042A3CBF"/>
    <w:rsid w:val="042F44BF"/>
    <w:rsid w:val="043223CA"/>
    <w:rsid w:val="04377B3F"/>
    <w:rsid w:val="0437FD2B"/>
    <w:rsid w:val="043A6463"/>
    <w:rsid w:val="043C3C52"/>
    <w:rsid w:val="043C7197"/>
    <w:rsid w:val="043D542D"/>
    <w:rsid w:val="043FFF6E"/>
    <w:rsid w:val="044031CA"/>
    <w:rsid w:val="04518897"/>
    <w:rsid w:val="046D61B3"/>
    <w:rsid w:val="0474F16D"/>
    <w:rsid w:val="04780FBE"/>
    <w:rsid w:val="047A7B90"/>
    <w:rsid w:val="047ABE92"/>
    <w:rsid w:val="047F1E09"/>
    <w:rsid w:val="0486F92A"/>
    <w:rsid w:val="048797F5"/>
    <w:rsid w:val="048B038D"/>
    <w:rsid w:val="04A00EA3"/>
    <w:rsid w:val="04B0170C"/>
    <w:rsid w:val="04B6EE9E"/>
    <w:rsid w:val="04CF00FB"/>
    <w:rsid w:val="04D157F3"/>
    <w:rsid w:val="04D18EDC"/>
    <w:rsid w:val="04E106B8"/>
    <w:rsid w:val="04EF1E10"/>
    <w:rsid w:val="04F0A650"/>
    <w:rsid w:val="04F9F512"/>
    <w:rsid w:val="05135A4D"/>
    <w:rsid w:val="0525E725"/>
    <w:rsid w:val="052F6052"/>
    <w:rsid w:val="05357AA3"/>
    <w:rsid w:val="053B72C1"/>
    <w:rsid w:val="054670C2"/>
    <w:rsid w:val="05529966"/>
    <w:rsid w:val="0560F68D"/>
    <w:rsid w:val="05644A29"/>
    <w:rsid w:val="056B9E46"/>
    <w:rsid w:val="05755040"/>
    <w:rsid w:val="05756CD0"/>
    <w:rsid w:val="057D0822"/>
    <w:rsid w:val="058B9D16"/>
    <w:rsid w:val="058BB335"/>
    <w:rsid w:val="059036C6"/>
    <w:rsid w:val="059098F8"/>
    <w:rsid w:val="05915A0C"/>
    <w:rsid w:val="0599FD65"/>
    <w:rsid w:val="059A05EF"/>
    <w:rsid w:val="05B24961"/>
    <w:rsid w:val="05B4C65A"/>
    <w:rsid w:val="05CB1F2F"/>
    <w:rsid w:val="05CD846B"/>
    <w:rsid w:val="05D2FD11"/>
    <w:rsid w:val="05D69E71"/>
    <w:rsid w:val="05D7B2E6"/>
    <w:rsid w:val="05D9FE33"/>
    <w:rsid w:val="05DC4ABD"/>
    <w:rsid w:val="05EB2F81"/>
    <w:rsid w:val="05EEC6FA"/>
    <w:rsid w:val="06024A2C"/>
    <w:rsid w:val="060D84FF"/>
    <w:rsid w:val="060DE6CB"/>
    <w:rsid w:val="0614EEF3"/>
    <w:rsid w:val="0616FC7B"/>
    <w:rsid w:val="06192111"/>
    <w:rsid w:val="062650B8"/>
    <w:rsid w:val="06283469"/>
    <w:rsid w:val="0631A68E"/>
    <w:rsid w:val="06444EB9"/>
    <w:rsid w:val="064D1F66"/>
    <w:rsid w:val="064E3E20"/>
    <w:rsid w:val="064F33D7"/>
    <w:rsid w:val="06575E27"/>
    <w:rsid w:val="06659BD1"/>
    <w:rsid w:val="0677926E"/>
    <w:rsid w:val="06880CD0"/>
    <w:rsid w:val="068F1903"/>
    <w:rsid w:val="069C581E"/>
    <w:rsid w:val="06A449B6"/>
    <w:rsid w:val="06A49BB0"/>
    <w:rsid w:val="06A5805C"/>
    <w:rsid w:val="06AEBE7A"/>
    <w:rsid w:val="06C84069"/>
    <w:rsid w:val="06CA8ABD"/>
    <w:rsid w:val="06D34D29"/>
    <w:rsid w:val="06D63966"/>
    <w:rsid w:val="06D708B4"/>
    <w:rsid w:val="06D9E9F0"/>
    <w:rsid w:val="06E2DCB8"/>
    <w:rsid w:val="06E7F1FD"/>
    <w:rsid w:val="06E9AD98"/>
    <w:rsid w:val="06E9D39F"/>
    <w:rsid w:val="06F58444"/>
    <w:rsid w:val="0711A52C"/>
    <w:rsid w:val="072AB7BA"/>
    <w:rsid w:val="0730D252"/>
    <w:rsid w:val="07328167"/>
    <w:rsid w:val="073D2EC7"/>
    <w:rsid w:val="07402A75"/>
    <w:rsid w:val="07416F3C"/>
    <w:rsid w:val="0745B5CB"/>
    <w:rsid w:val="075274A0"/>
    <w:rsid w:val="07773457"/>
    <w:rsid w:val="077E2872"/>
    <w:rsid w:val="077E8EA6"/>
    <w:rsid w:val="07800E21"/>
    <w:rsid w:val="0788D60B"/>
    <w:rsid w:val="07892CF3"/>
    <w:rsid w:val="07A3D650"/>
    <w:rsid w:val="07B1A9DB"/>
    <w:rsid w:val="07B44796"/>
    <w:rsid w:val="07B45FD2"/>
    <w:rsid w:val="07C1D95B"/>
    <w:rsid w:val="07CC80B7"/>
    <w:rsid w:val="07CFFB8C"/>
    <w:rsid w:val="07DEAAE7"/>
    <w:rsid w:val="07F37574"/>
    <w:rsid w:val="0804F8F4"/>
    <w:rsid w:val="0807FDB6"/>
    <w:rsid w:val="08087859"/>
    <w:rsid w:val="080F8B04"/>
    <w:rsid w:val="081C662D"/>
    <w:rsid w:val="08225571"/>
    <w:rsid w:val="08471370"/>
    <w:rsid w:val="084A0F51"/>
    <w:rsid w:val="085AB41A"/>
    <w:rsid w:val="085D1113"/>
    <w:rsid w:val="0862B8B5"/>
    <w:rsid w:val="086BC56E"/>
    <w:rsid w:val="08738ED8"/>
    <w:rsid w:val="0874FEC6"/>
    <w:rsid w:val="08765731"/>
    <w:rsid w:val="08850BA8"/>
    <w:rsid w:val="088BC87D"/>
    <w:rsid w:val="088F0AD5"/>
    <w:rsid w:val="088F786D"/>
    <w:rsid w:val="089D91B5"/>
    <w:rsid w:val="089F58E8"/>
    <w:rsid w:val="08A4EA18"/>
    <w:rsid w:val="08A6D7CD"/>
    <w:rsid w:val="08AF89D4"/>
    <w:rsid w:val="08B849CB"/>
    <w:rsid w:val="08BDC451"/>
    <w:rsid w:val="08BDDF3F"/>
    <w:rsid w:val="08C164BC"/>
    <w:rsid w:val="08D5F6F1"/>
    <w:rsid w:val="08D7C2F2"/>
    <w:rsid w:val="08DBC2E5"/>
    <w:rsid w:val="08E1862C"/>
    <w:rsid w:val="08EDBE2C"/>
    <w:rsid w:val="08EE9ADB"/>
    <w:rsid w:val="08EEF259"/>
    <w:rsid w:val="08F5281E"/>
    <w:rsid w:val="08F9249C"/>
    <w:rsid w:val="08FA1555"/>
    <w:rsid w:val="0906101A"/>
    <w:rsid w:val="09089A5D"/>
    <w:rsid w:val="091D1529"/>
    <w:rsid w:val="091ED0C4"/>
    <w:rsid w:val="0924F9BA"/>
    <w:rsid w:val="093BFC66"/>
    <w:rsid w:val="0944815F"/>
    <w:rsid w:val="09558EA4"/>
    <w:rsid w:val="095A268E"/>
    <w:rsid w:val="095EC02C"/>
    <w:rsid w:val="09688D55"/>
    <w:rsid w:val="096A087A"/>
    <w:rsid w:val="09715D28"/>
    <w:rsid w:val="0987E3C1"/>
    <w:rsid w:val="098AA5DD"/>
    <w:rsid w:val="09AC1914"/>
    <w:rsid w:val="09AFCD91"/>
    <w:rsid w:val="09BA3476"/>
    <w:rsid w:val="09C2C21B"/>
    <w:rsid w:val="09CD6D2A"/>
    <w:rsid w:val="09CDD1B4"/>
    <w:rsid w:val="09D0C20F"/>
    <w:rsid w:val="09D3B0E6"/>
    <w:rsid w:val="09DB3880"/>
    <w:rsid w:val="09E53DFE"/>
    <w:rsid w:val="09E58E55"/>
    <w:rsid w:val="09FC1CC2"/>
    <w:rsid w:val="09FD228B"/>
    <w:rsid w:val="09FE9831"/>
    <w:rsid w:val="0A005F9C"/>
    <w:rsid w:val="0A05240A"/>
    <w:rsid w:val="0A0A965D"/>
    <w:rsid w:val="0A0E1D52"/>
    <w:rsid w:val="0A103B2F"/>
    <w:rsid w:val="0A12F755"/>
    <w:rsid w:val="0A135663"/>
    <w:rsid w:val="0A146325"/>
    <w:rsid w:val="0A1998A4"/>
    <w:rsid w:val="0A1C9DEE"/>
    <w:rsid w:val="0A1E3DDF"/>
    <w:rsid w:val="0A1EF8FB"/>
    <w:rsid w:val="0A33EBFF"/>
    <w:rsid w:val="0A3E0291"/>
    <w:rsid w:val="0A442B38"/>
    <w:rsid w:val="0A517556"/>
    <w:rsid w:val="0A527270"/>
    <w:rsid w:val="0A6692DB"/>
    <w:rsid w:val="0A6711DE"/>
    <w:rsid w:val="0A686BF7"/>
    <w:rsid w:val="0A6C591A"/>
    <w:rsid w:val="0A706628"/>
    <w:rsid w:val="0A72417E"/>
    <w:rsid w:val="0A8066E0"/>
    <w:rsid w:val="0A92D790"/>
    <w:rsid w:val="0A97EAAC"/>
    <w:rsid w:val="0A98B680"/>
    <w:rsid w:val="0A99E09A"/>
    <w:rsid w:val="0A9A54F0"/>
    <w:rsid w:val="0A9F94E1"/>
    <w:rsid w:val="0AB6FBC3"/>
    <w:rsid w:val="0AB78491"/>
    <w:rsid w:val="0AB9C59F"/>
    <w:rsid w:val="0AC0343B"/>
    <w:rsid w:val="0AC8543F"/>
    <w:rsid w:val="0AD0DFB9"/>
    <w:rsid w:val="0AD29011"/>
    <w:rsid w:val="0AD2DC77"/>
    <w:rsid w:val="0AE2C89A"/>
    <w:rsid w:val="0AEA6D9E"/>
    <w:rsid w:val="0AECE4CB"/>
    <w:rsid w:val="0AF06383"/>
    <w:rsid w:val="0AFD551E"/>
    <w:rsid w:val="0AFECD1C"/>
    <w:rsid w:val="0B17AFDC"/>
    <w:rsid w:val="0B1C86A8"/>
    <w:rsid w:val="0B1FDA39"/>
    <w:rsid w:val="0B31CE9D"/>
    <w:rsid w:val="0B460D8E"/>
    <w:rsid w:val="0B5604D7"/>
    <w:rsid w:val="0B57A49F"/>
    <w:rsid w:val="0B6DA569"/>
    <w:rsid w:val="0B7071C1"/>
    <w:rsid w:val="0B711103"/>
    <w:rsid w:val="0B79B07C"/>
    <w:rsid w:val="0B7F5718"/>
    <w:rsid w:val="0B7FC2C9"/>
    <w:rsid w:val="0B97160D"/>
    <w:rsid w:val="0B996A85"/>
    <w:rsid w:val="0B9A73ED"/>
    <w:rsid w:val="0BA00398"/>
    <w:rsid w:val="0BAC9F88"/>
    <w:rsid w:val="0BACADD2"/>
    <w:rsid w:val="0BB1A9AB"/>
    <w:rsid w:val="0BB45E0B"/>
    <w:rsid w:val="0BBD0A7D"/>
    <w:rsid w:val="0BBEB75E"/>
    <w:rsid w:val="0BC15D05"/>
    <w:rsid w:val="0BC9C9D9"/>
    <w:rsid w:val="0BCC960B"/>
    <w:rsid w:val="0BCD367F"/>
    <w:rsid w:val="0BD06232"/>
    <w:rsid w:val="0BD40C9E"/>
    <w:rsid w:val="0BE0C371"/>
    <w:rsid w:val="0BE5A8A3"/>
    <w:rsid w:val="0BEE42D1"/>
    <w:rsid w:val="0BF886E3"/>
    <w:rsid w:val="0BF9995B"/>
    <w:rsid w:val="0BFC9703"/>
    <w:rsid w:val="0C05365C"/>
    <w:rsid w:val="0C0A49F7"/>
    <w:rsid w:val="0C1FD064"/>
    <w:rsid w:val="0C27FD56"/>
    <w:rsid w:val="0C2C983D"/>
    <w:rsid w:val="0C2F01BF"/>
    <w:rsid w:val="0C3215F8"/>
    <w:rsid w:val="0C360403"/>
    <w:rsid w:val="0C3BBB94"/>
    <w:rsid w:val="0C4608D3"/>
    <w:rsid w:val="0C46DC14"/>
    <w:rsid w:val="0C47DFB8"/>
    <w:rsid w:val="0C4D2448"/>
    <w:rsid w:val="0C5821BD"/>
    <w:rsid w:val="0C635BCA"/>
    <w:rsid w:val="0C63C851"/>
    <w:rsid w:val="0C6BE7AD"/>
    <w:rsid w:val="0C86CB88"/>
    <w:rsid w:val="0C86ECCD"/>
    <w:rsid w:val="0C898478"/>
    <w:rsid w:val="0C907122"/>
    <w:rsid w:val="0C955BFB"/>
    <w:rsid w:val="0C9D58C8"/>
    <w:rsid w:val="0CB6B3A8"/>
    <w:rsid w:val="0CC5BE5A"/>
    <w:rsid w:val="0CCE81C6"/>
    <w:rsid w:val="0CCFCE29"/>
    <w:rsid w:val="0CDA2AE3"/>
    <w:rsid w:val="0CE158B5"/>
    <w:rsid w:val="0CF3324B"/>
    <w:rsid w:val="0CFA62DD"/>
    <w:rsid w:val="0D0703EE"/>
    <w:rsid w:val="0D092B81"/>
    <w:rsid w:val="0D0C10A3"/>
    <w:rsid w:val="0D0FB22A"/>
    <w:rsid w:val="0D11BA58"/>
    <w:rsid w:val="0D21FC23"/>
    <w:rsid w:val="0D31813A"/>
    <w:rsid w:val="0D34B55A"/>
    <w:rsid w:val="0D3B826A"/>
    <w:rsid w:val="0D40FB0C"/>
    <w:rsid w:val="0D52EC46"/>
    <w:rsid w:val="0D6214AD"/>
    <w:rsid w:val="0D6357FB"/>
    <w:rsid w:val="0D664AF5"/>
    <w:rsid w:val="0D6B96ED"/>
    <w:rsid w:val="0D6DA7C4"/>
    <w:rsid w:val="0D77A8C6"/>
    <w:rsid w:val="0D7DAD2A"/>
    <w:rsid w:val="0D93C23D"/>
    <w:rsid w:val="0D943763"/>
    <w:rsid w:val="0D9DB681"/>
    <w:rsid w:val="0DB30841"/>
    <w:rsid w:val="0DB683D4"/>
    <w:rsid w:val="0DBA3318"/>
    <w:rsid w:val="0DBD887E"/>
    <w:rsid w:val="0DD17AC1"/>
    <w:rsid w:val="0DDAC785"/>
    <w:rsid w:val="0DDC20B0"/>
    <w:rsid w:val="0DFCE14B"/>
    <w:rsid w:val="0DFFA3A9"/>
    <w:rsid w:val="0E074E2D"/>
    <w:rsid w:val="0E19E052"/>
    <w:rsid w:val="0E1A0707"/>
    <w:rsid w:val="0E24C32D"/>
    <w:rsid w:val="0E25B819"/>
    <w:rsid w:val="0E2D9510"/>
    <w:rsid w:val="0E38B17D"/>
    <w:rsid w:val="0E3B36BD"/>
    <w:rsid w:val="0E3CAACF"/>
    <w:rsid w:val="0E3CFC46"/>
    <w:rsid w:val="0E4C562F"/>
    <w:rsid w:val="0E4D2CE6"/>
    <w:rsid w:val="0E5A58C5"/>
    <w:rsid w:val="0E5B2DBD"/>
    <w:rsid w:val="0E6246FF"/>
    <w:rsid w:val="0E88CF28"/>
    <w:rsid w:val="0E8A880D"/>
    <w:rsid w:val="0E978C37"/>
    <w:rsid w:val="0EA3B99A"/>
    <w:rsid w:val="0EA85978"/>
    <w:rsid w:val="0EACB2F7"/>
    <w:rsid w:val="0EAE8BA0"/>
    <w:rsid w:val="0EB188B5"/>
    <w:rsid w:val="0EB23713"/>
    <w:rsid w:val="0EBEE21D"/>
    <w:rsid w:val="0EC42B52"/>
    <w:rsid w:val="0EC8DFD7"/>
    <w:rsid w:val="0ECC0477"/>
    <w:rsid w:val="0ED1DE5D"/>
    <w:rsid w:val="0ED20954"/>
    <w:rsid w:val="0EE5C2C2"/>
    <w:rsid w:val="0EEDC507"/>
    <w:rsid w:val="0EF3F9DE"/>
    <w:rsid w:val="0EFF845C"/>
    <w:rsid w:val="0F078723"/>
    <w:rsid w:val="0F0F0C1B"/>
    <w:rsid w:val="0F123319"/>
    <w:rsid w:val="0F12C4B3"/>
    <w:rsid w:val="0F13C065"/>
    <w:rsid w:val="0F1BB91D"/>
    <w:rsid w:val="0F1C4CA2"/>
    <w:rsid w:val="0F2496F2"/>
    <w:rsid w:val="0F270C2A"/>
    <w:rsid w:val="0F278D9B"/>
    <w:rsid w:val="0F3A5D37"/>
    <w:rsid w:val="0F403487"/>
    <w:rsid w:val="0F4D468B"/>
    <w:rsid w:val="0F5EE0E5"/>
    <w:rsid w:val="0F623F68"/>
    <w:rsid w:val="0F6DDE5E"/>
    <w:rsid w:val="0F7165F2"/>
    <w:rsid w:val="0F73C89B"/>
    <w:rsid w:val="0F75615B"/>
    <w:rsid w:val="0F76D071"/>
    <w:rsid w:val="0F77A967"/>
    <w:rsid w:val="0F8052A6"/>
    <w:rsid w:val="0F8BCE00"/>
    <w:rsid w:val="0F915179"/>
    <w:rsid w:val="0F97CF3C"/>
    <w:rsid w:val="0FB53304"/>
    <w:rsid w:val="0FB5BFA8"/>
    <w:rsid w:val="0FB64C88"/>
    <w:rsid w:val="0FB72186"/>
    <w:rsid w:val="0FB85354"/>
    <w:rsid w:val="0FBDFDC8"/>
    <w:rsid w:val="0FBFD820"/>
    <w:rsid w:val="0FC67026"/>
    <w:rsid w:val="0FCB46B8"/>
    <w:rsid w:val="0FD2411B"/>
    <w:rsid w:val="0FD9FE1C"/>
    <w:rsid w:val="0FE10959"/>
    <w:rsid w:val="0FE5C249"/>
    <w:rsid w:val="0FE812D5"/>
    <w:rsid w:val="0FFD921B"/>
    <w:rsid w:val="0FFF5489"/>
    <w:rsid w:val="1008B1C2"/>
    <w:rsid w:val="1008FC89"/>
    <w:rsid w:val="100FC66C"/>
    <w:rsid w:val="1014861F"/>
    <w:rsid w:val="10194221"/>
    <w:rsid w:val="1019D2FE"/>
    <w:rsid w:val="101E3F02"/>
    <w:rsid w:val="1020AF33"/>
    <w:rsid w:val="1023785C"/>
    <w:rsid w:val="102EB7C6"/>
    <w:rsid w:val="103A69B7"/>
    <w:rsid w:val="103C88E3"/>
    <w:rsid w:val="103F9C76"/>
    <w:rsid w:val="104292D8"/>
    <w:rsid w:val="105058CB"/>
    <w:rsid w:val="105B2580"/>
    <w:rsid w:val="105EC20A"/>
    <w:rsid w:val="10681212"/>
    <w:rsid w:val="10709C44"/>
    <w:rsid w:val="1073E637"/>
    <w:rsid w:val="107BCB5D"/>
    <w:rsid w:val="108337DC"/>
    <w:rsid w:val="10844F74"/>
    <w:rsid w:val="10847C43"/>
    <w:rsid w:val="10861B23"/>
    <w:rsid w:val="10911C73"/>
    <w:rsid w:val="109F4380"/>
    <w:rsid w:val="10A8EF00"/>
    <w:rsid w:val="10AD13AB"/>
    <w:rsid w:val="10C6FA31"/>
    <w:rsid w:val="10CF71F3"/>
    <w:rsid w:val="10D2F59D"/>
    <w:rsid w:val="10D89FE7"/>
    <w:rsid w:val="10E040CD"/>
    <w:rsid w:val="10E621D7"/>
    <w:rsid w:val="10F7016A"/>
    <w:rsid w:val="11093B33"/>
    <w:rsid w:val="110A292E"/>
    <w:rsid w:val="110EC3E6"/>
    <w:rsid w:val="11122DDB"/>
    <w:rsid w:val="111AB0A8"/>
    <w:rsid w:val="111BBC38"/>
    <w:rsid w:val="111BF19B"/>
    <w:rsid w:val="112729C6"/>
    <w:rsid w:val="1127EC43"/>
    <w:rsid w:val="112F21D9"/>
    <w:rsid w:val="112F42ED"/>
    <w:rsid w:val="112FC4D7"/>
    <w:rsid w:val="114017AB"/>
    <w:rsid w:val="114B7E3D"/>
    <w:rsid w:val="115275D3"/>
    <w:rsid w:val="11536EEC"/>
    <w:rsid w:val="116F1DD7"/>
    <w:rsid w:val="117F46C4"/>
    <w:rsid w:val="118320CF"/>
    <w:rsid w:val="118931DB"/>
    <w:rsid w:val="1193C0E5"/>
    <w:rsid w:val="119F67F7"/>
    <w:rsid w:val="11A2A765"/>
    <w:rsid w:val="11B80980"/>
    <w:rsid w:val="11BD488E"/>
    <w:rsid w:val="11C66F14"/>
    <w:rsid w:val="11DBBFF6"/>
    <w:rsid w:val="11FBEDFC"/>
    <w:rsid w:val="11FDDC65"/>
    <w:rsid w:val="1202CAAF"/>
    <w:rsid w:val="120B7CEE"/>
    <w:rsid w:val="12179F84"/>
    <w:rsid w:val="12274ECF"/>
    <w:rsid w:val="12281936"/>
    <w:rsid w:val="124E4E3A"/>
    <w:rsid w:val="1250976E"/>
    <w:rsid w:val="1253F96F"/>
    <w:rsid w:val="12683488"/>
    <w:rsid w:val="126B2765"/>
    <w:rsid w:val="126BB680"/>
    <w:rsid w:val="126CC240"/>
    <w:rsid w:val="127F589C"/>
    <w:rsid w:val="12814A6D"/>
    <w:rsid w:val="1291A677"/>
    <w:rsid w:val="12A08BCA"/>
    <w:rsid w:val="12A65289"/>
    <w:rsid w:val="12A86A33"/>
    <w:rsid w:val="12B7D7E1"/>
    <w:rsid w:val="12B858AB"/>
    <w:rsid w:val="12C48635"/>
    <w:rsid w:val="12C8307B"/>
    <w:rsid w:val="12D4F411"/>
    <w:rsid w:val="12D6E1C9"/>
    <w:rsid w:val="12DA4019"/>
    <w:rsid w:val="12E1A35F"/>
    <w:rsid w:val="12E550F6"/>
    <w:rsid w:val="12ED40D4"/>
    <w:rsid w:val="12EFA2A2"/>
    <w:rsid w:val="12F14BFB"/>
    <w:rsid w:val="12FE98FF"/>
    <w:rsid w:val="13080D9E"/>
    <w:rsid w:val="130B013D"/>
    <w:rsid w:val="13186A11"/>
    <w:rsid w:val="131B2AB3"/>
    <w:rsid w:val="131D3EC6"/>
    <w:rsid w:val="1329DA13"/>
    <w:rsid w:val="1334757C"/>
    <w:rsid w:val="1335900F"/>
    <w:rsid w:val="13428200"/>
    <w:rsid w:val="1346F58F"/>
    <w:rsid w:val="1349CA53"/>
    <w:rsid w:val="134B7A50"/>
    <w:rsid w:val="1351E1A0"/>
    <w:rsid w:val="1359F459"/>
    <w:rsid w:val="135EEC7E"/>
    <w:rsid w:val="1364C3BA"/>
    <w:rsid w:val="1366E8A8"/>
    <w:rsid w:val="137095C8"/>
    <w:rsid w:val="1374FDEF"/>
    <w:rsid w:val="138174D3"/>
    <w:rsid w:val="1385D3C3"/>
    <w:rsid w:val="1394AC1F"/>
    <w:rsid w:val="139553C5"/>
    <w:rsid w:val="13980E3C"/>
    <w:rsid w:val="13A6625F"/>
    <w:rsid w:val="13A6755E"/>
    <w:rsid w:val="13BD7942"/>
    <w:rsid w:val="13C17587"/>
    <w:rsid w:val="13C1EDBD"/>
    <w:rsid w:val="13CBB3CD"/>
    <w:rsid w:val="13D84283"/>
    <w:rsid w:val="13DE67E1"/>
    <w:rsid w:val="13E43B21"/>
    <w:rsid w:val="13E4F0ED"/>
    <w:rsid w:val="13EA8579"/>
    <w:rsid w:val="13EB087B"/>
    <w:rsid w:val="13F072A7"/>
    <w:rsid w:val="13FCC573"/>
    <w:rsid w:val="14062F7E"/>
    <w:rsid w:val="140A1E93"/>
    <w:rsid w:val="14148AD2"/>
    <w:rsid w:val="141ED017"/>
    <w:rsid w:val="142786EB"/>
    <w:rsid w:val="1447044D"/>
    <w:rsid w:val="14491DF8"/>
    <w:rsid w:val="144AF9B9"/>
    <w:rsid w:val="145C0C38"/>
    <w:rsid w:val="147E9978"/>
    <w:rsid w:val="14A5C2DA"/>
    <w:rsid w:val="14AEC393"/>
    <w:rsid w:val="14AEE8E1"/>
    <w:rsid w:val="14B22E7D"/>
    <w:rsid w:val="14CAB5D4"/>
    <w:rsid w:val="14D80652"/>
    <w:rsid w:val="14DFA258"/>
    <w:rsid w:val="14E5577C"/>
    <w:rsid w:val="14EBBF26"/>
    <w:rsid w:val="14F20614"/>
    <w:rsid w:val="14F6AB76"/>
    <w:rsid w:val="14F8CD72"/>
    <w:rsid w:val="14FCAA5C"/>
    <w:rsid w:val="150D2C5D"/>
    <w:rsid w:val="15178E55"/>
    <w:rsid w:val="1519B33E"/>
    <w:rsid w:val="151B8266"/>
    <w:rsid w:val="152327C0"/>
    <w:rsid w:val="152452C5"/>
    <w:rsid w:val="152CEBEA"/>
    <w:rsid w:val="153110C6"/>
    <w:rsid w:val="1533DE9D"/>
    <w:rsid w:val="15372EFA"/>
    <w:rsid w:val="1543B021"/>
    <w:rsid w:val="154A5F3C"/>
    <w:rsid w:val="154BDEAC"/>
    <w:rsid w:val="154DBEEF"/>
    <w:rsid w:val="1554185B"/>
    <w:rsid w:val="155950C1"/>
    <w:rsid w:val="155B16BF"/>
    <w:rsid w:val="155DF390"/>
    <w:rsid w:val="156DD931"/>
    <w:rsid w:val="156E3DDE"/>
    <w:rsid w:val="1586894D"/>
    <w:rsid w:val="158B6F0B"/>
    <w:rsid w:val="159C5826"/>
    <w:rsid w:val="15B1EA1F"/>
    <w:rsid w:val="15B6D118"/>
    <w:rsid w:val="15C4174C"/>
    <w:rsid w:val="15C7E415"/>
    <w:rsid w:val="15C9AFD3"/>
    <w:rsid w:val="15D31D58"/>
    <w:rsid w:val="15F5BFBE"/>
    <w:rsid w:val="15FB8BE8"/>
    <w:rsid w:val="15FF9097"/>
    <w:rsid w:val="160AD9D1"/>
    <w:rsid w:val="1613CD16"/>
    <w:rsid w:val="16185338"/>
    <w:rsid w:val="161D910C"/>
    <w:rsid w:val="161DE2C7"/>
    <w:rsid w:val="1620CF2D"/>
    <w:rsid w:val="1623324A"/>
    <w:rsid w:val="162E9094"/>
    <w:rsid w:val="16326A05"/>
    <w:rsid w:val="163D0768"/>
    <w:rsid w:val="16458A59"/>
    <w:rsid w:val="164B2FB5"/>
    <w:rsid w:val="164F6F1D"/>
    <w:rsid w:val="16555F7A"/>
    <w:rsid w:val="16586F94"/>
    <w:rsid w:val="1666D0AA"/>
    <w:rsid w:val="1667CCC9"/>
    <w:rsid w:val="166DD86F"/>
    <w:rsid w:val="1679C3E7"/>
    <w:rsid w:val="167C56B8"/>
    <w:rsid w:val="1683E807"/>
    <w:rsid w:val="16842074"/>
    <w:rsid w:val="168932A7"/>
    <w:rsid w:val="168D91FA"/>
    <w:rsid w:val="16A63948"/>
    <w:rsid w:val="16AD53E7"/>
    <w:rsid w:val="16ADFD00"/>
    <w:rsid w:val="16C08AFC"/>
    <w:rsid w:val="16C56239"/>
    <w:rsid w:val="16C5DFE6"/>
    <w:rsid w:val="16CD0B7B"/>
    <w:rsid w:val="16D21C13"/>
    <w:rsid w:val="16D2680A"/>
    <w:rsid w:val="16DB667E"/>
    <w:rsid w:val="170D6AFC"/>
    <w:rsid w:val="17163F5A"/>
    <w:rsid w:val="17191C18"/>
    <w:rsid w:val="1719FDED"/>
    <w:rsid w:val="171AEE28"/>
    <w:rsid w:val="171E9A0A"/>
    <w:rsid w:val="172CDFED"/>
    <w:rsid w:val="172D01CD"/>
    <w:rsid w:val="172EFC3F"/>
    <w:rsid w:val="17321E0F"/>
    <w:rsid w:val="1738D44A"/>
    <w:rsid w:val="17443F70"/>
    <w:rsid w:val="174B2B07"/>
    <w:rsid w:val="175E3AA0"/>
    <w:rsid w:val="175FA337"/>
    <w:rsid w:val="176F2F5E"/>
    <w:rsid w:val="17724C37"/>
    <w:rsid w:val="1774E9EF"/>
    <w:rsid w:val="177E056A"/>
    <w:rsid w:val="17822213"/>
    <w:rsid w:val="1784F6D1"/>
    <w:rsid w:val="17893C83"/>
    <w:rsid w:val="178BA66A"/>
    <w:rsid w:val="178CA9E9"/>
    <w:rsid w:val="1796F263"/>
    <w:rsid w:val="179E0917"/>
    <w:rsid w:val="17B2BD5D"/>
    <w:rsid w:val="17CD75EB"/>
    <w:rsid w:val="17D5AD26"/>
    <w:rsid w:val="17D7B333"/>
    <w:rsid w:val="17DBCA9A"/>
    <w:rsid w:val="17DD6327"/>
    <w:rsid w:val="17DE1D98"/>
    <w:rsid w:val="17DEA6A6"/>
    <w:rsid w:val="17E288DD"/>
    <w:rsid w:val="17EB4FEC"/>
    <w:rsid w:val="17ECB541"/>
    <w:rsid w:val="17F146AC"/>
    <w:rsid w:val="17F659EC"/>
    <w:rsid w:val="1809481F"/>
    <w:rsid w:val="180FD61D"/>
    <w:rsid w:val="181A2A81"/>
    <w:rsid w:val="182A4B76"/>
    <w:rsid w:val="182D11FD"/>
    <w:rsid w:val="182D657C"/>
    <w:rsid w:val="183BF562"/>
    <w:rsid w:val="1849A1E6"/>
    <w:rsid w:val="185456AA"/>
    <w:rsid w:val="185689FF"/>
    <w:rsid w:val="186EE7B6"/>
    <w:rsid w:val="1879736B"/>
    <w:rsid w:val="1879EF03"/>
    <w:rsid w:val="187D29E3"/>
    <w:rsid w:val="18874752"/>
    <w:rsid w:val="18895745"/>
    <w:rsid w:val="188C883B"/>
    <w:rsid w:val="189253ED"/>
    <w:rsid w:val="1893A843"/>
    <w:rsid w:val="1898605A"/>
    <w:rsid w:val="189F11EC"/>
    <w:rsid w:val="18A3A33F"/>
    <w:rsid w:val="18B078A2"/>
    <w:rsid w:val="18B77A98"/>
    <w:rsid w:val="18BB93AF"/>
    <w:rsid w:val="18C4BA18"/>
    <w:rsid w:val="18CCC07B"/>
    <w:rsid w:val="18D79572"/>
    <w:rsid w:val="18D7B8B3"/>
    <w:rsid w:val="18DC1844"/>
    <w:rsid w:val="18EA32A3"/>
    <w:rsid w:val="18FE8011"/>
    <w:rsid w:val="1900A684"/>
    <w:rsid w:val="1908FAEB"/>
    <w:rsid w:val="190989E5"/>
    <w:rsid w:val="190E21B6"/>
    <w:rsid w:val="1923D1F9"/>
    <w:rsid w:val="19246A55"/>
    <w:rsid w:val="192B32FB"/>
    <w:rsid w:val="192DF8FF"/>
    <w:rsid w:val="192E3296"/>
    <w:rsid w:val="1934B0D8"/>
    <w:rsid w:val="19371062"/>
    <w:rsid w:val="19378952"/>
    <w:rsid w:val="193C2FCA"/>
    <w:rsid w:val="193CD265"/>
    <w:rsid w:val="195AC68D"/>
    <w:rsid w:val="195B72EC"/>
    <w:rsid w:val="195FC31C"/>
    <w:rsid w:val="195FE781"/>
    <w:rsid w:val="1962ED98"/>
    <w:rsid w:val="196393AF"/>
    <w:rsid w:val="1964DE4C"/>
    <w:rsid w:val="19666523"/>
    <w:rsid w:val="197687EC"/>
    <w:rsid w:val="198439D4"/>
    <w:rsid w:val="19851584"/>
    <w:rsid w:val="1986190D"/>
    <w:rsid w:val="19882399"/>
    <w:rsid w:val="198BA80B"/>
    <w:rsid w:val="199F221F"/>
    <w:rsid w:val="19A052AC"/>
    <w:rsid w:val="19A3D0C1"/>
    <w:rsid w:val="19B66195"/>
    <w:rsid w:val="19C25A5E"/>
    <w:rsid w:val="19C833C6"/>
    <w:rsid w:val="19CEFB0B"/>
    <w:rsid w:val="19D6EE54"/>
    <w:rsid w:val="19DD635A"/>
    <w:rsid w:val="19DEE391"/>
    <w:rsid w:val="19E00E7A"/>
    <w:rsid w:val="19E25D76"/>
    <w:rsid w:val="19E4C7C5"/>
    <w:rsid w:val="19EDADAB"/>
    <w:rsid w:val="19F04100"/>
    <w:rsid w:val="19FC4DE4"/>
    <w:rsid w:val="19FC56E9"/>
    <w:rsid w:val="1A0297EA"/>
    <w:rsid w:val="1A069BA5"/>
    <w:rsid w:val="1A06EB2A"/>
    <w:rsid w:val="1A076708"/>
    <w:rsid w:val="1A0EFF22"/>
    <w:rsid w:val="1A18B192"/>
    <w:rsid w:val="1A1EC80E"/>
    <w:rsid w:val="1A231A9F"/>
    <w:rsid w:val="1A27143D"/>
    <w:rsid w:val="1A2E06AA"/>
    <w:rsid w:val="1A2E7961"/>
    <w:rsid w:val="1A653BDC"/>
    <w:rsid w:val="1A6787F1"/>
    <w:rsid w:val="1A686F64"/>
    <w:rsid w:val="1A6F3CE3"/>
    <w:rsid w:val="1A76C330"/>
    <w:rsid w:val="1A86D5D5"/>
    <w:rsid w:val="1AB37537"/>
    <w:rsid w:val="1ABE8FD1"/>
    <w:rsid w:val="1AC15C8D"/>
    <w:rsid w:val="1AC3C393"/>
    <w:rsid w:val="1AC5B30E"/>
    <w:rsid w:val="1ACC288E"/>
    <w:rsid w:val="1AD77113"/>
    <w:rsid w:val="1ADA9E54"/>
    <w:rsid w:val="1ADAE5E3"/>
    <w:rsid w:val="1AE82552"/>
    <w:rsid w:val="1AEA3C4B"/>
    <w:rsid w:val="1AEC21C1"/>
    <w:rsid w:val="1AF9F464"/>
    <w:rsid w:val="1AFAB487"/>
    <w:rsid w:val="1AFBB886"/>
    <w:rsid w:val="1AFFDC70"/>
    <w:rsid w:val="1B0797FF"/>
    <w:rsid w:val="1B090918"/>
    <w:rsid w:val="1B0E7899"/>
    <w:rsid w:val="1B11BCA5"/>
    <w:rsid w:val="1B1AB5E4"/>
    <w:rsid w:val="1B21A1C6"/>
    <w:rsid w:val="1B2BC0A5"/>
    <w:rsid w:val="1B2CD7AA"/>
    <w:rsid w:val="1B344805"/>
    <w:rsid w:val="1B3BA65C"/>
    <w:rsid w:val="1B3BEE5D"/>
    <w:rsid w:val="1B3E0EBB"/>
    <w:rsid w:val="1B45A572"/>
    <w:rsid w:val="1B4C822D"/>
    <w:rsid w:val="1B54C786"/>
    <w:rsid w:val="1B5B7637"/>
    <w:rsid w:val="1B5F8BF9"/>
    <w:rsid w:val="1B614798"/>
    <w:rsid w:val="1B666E64"/>
    <w:rsid w:val="1B671F4C"/>
    <w:rsid w:val="1B6F1EF8"/>
    <w:rsid w:val="1B76C678"/>
    <w:rsid w:val="1B8EC197"/>
    <w:rsid w:val="1B92257B"/>
    <w:rsid w:val="1BA46FE3"/>
    <w:rsid w:val="1BA4A772"/>
    <w:rsid w:val="1BAC2BDE"/>
    <w:rsid w:val="1BB808F5"/>
    <w:rsid w:val="1BBB5E22"/>
    <w:rsid w:val="1BCB1083"/>
    <w:rsid w:val="1BCE9857"/>
    <w:rsid w:val="1BCED1C9"/>
    <w:rsid w:val="1BD18B9D"/>
    <w:rsid w:val="1BD2AF89"/>
    <w:rsid w:val="1BD803F6"/>
    <w:rsid w:val="1BE3F605"/>
    <w:rsid w:val="1BFD6FD6"/>
    <w:rsid w:val="1C0099C1"/>
    <w:rsid w:val="1C148E7A"/>
    <w:rsid w:val="1C42E746"/>
    <w:rsid w:val="1C44D737"/>
    <w:rsid w:val="1C48EA0C"/>
    <w:rsid w:val="1C504898"/>
    <w:rsid w:val="1C5FA061"/>
    <w:rsid w:val="1C67FE85"/>
    <w:rsid w:val="1C85DA13"/>
    <w:rsid w:val="1C8708A4"/>
    <w:rsid w:val="1CA0B984"/>
    <w:rsid w:val="1CA2BD93"/>
    <w:rsid w:val="1CA99A01"/>
    <w:rsid w:val="1CAFD61F"/>
    <w:rsid w:val="1CB4C6E3"/>
    <w:rsid w:val="1CC1AE82"/>
    <w:rsid w:val="1CCE0487"/>
    <w:rsid w:val="1CDA4CE7"/>
    <w:rsid w:val="1CE0DD63"/>
    <w:rsid w:val="1CFD42BF"/>
    <w:rsid w:val="1CFD8AC3"/>
    <w:rsid w:val="1D063858"/>
    <w:rsid w:val="1D0E61D6"/>
    <w:rsid w:val="1D143B6A"/>
    <w:rsid w:val="1D16BF2B"/>
    <w:rsid w:val="1D230DAB"/>
    <w:rsid w:val="1D254DBE"/>
    <w:rsid w:val="1D25A9E2"/>
    <w:rsid w:val="1D307087"/>
    <w:rsid w:val="1D4607EA"/>
    <w:rsid w:val="1D4EE0D6"/>
    <w:rsid w:val="1D58C2D9"/>
    <w:rsid w:val="1D662B0E"/>
    <w:rsid w:val="1D745CE1"/>
    <w:rsid w:val="1D74C207"/>
    <w:rsid w:val="1D76EA14"/>
    <w:rsid w:val="1D78DD55"/>
    <w:rsid w:val="1D79268F"/>
    <w:rsid w:val="1D9AE4BF"/>
    <w:rsid w:val="1DA93D53"/>
    <w:rsid w:val="1DAA8AC1"/>
    <w:rsid w:val="1DAB2EC2"/>
    <w:rsid w:val="1DBBC06C"/>
    <w:rsid w:val="1DBF1900"/>
    <w:rsid w:val="1DBF302D"/>
    <w:rsid w:val="1DC2C2D5"/>
    <w:rsid w:val="1DC37F3E"/>
    <w:rsid w:val="1DCA6E15"/>
    <w:rsid w:val="1DE7B8E0"/>
    <w:rsid w:val="1DED46EE"/>
    <w:rsid w:val="1DEEAA2B"/>
    <w:rsid w:val="1DF7F235"/>
    <w:rsid w:val="1E031012"/>
    <w:rsid w:val="1E1891C1"/>
    <w:rsid w:val="1E18DAAA"/>
    <w:rsid w:val="1E1A8C60"/>
    <w:rsid w:val="1E1C0C70"/>
    <w:rsid w:val="1E242A47"/>
    <w:rsid w:val="1E2ABCA4"/>
    <w:rsid w:val="1E2C0916"/>
    <w:rsid w:val="1E2F5FF1"/>
    <w:rsid w:val="1E352C65"/>
    <w:rsid w:val="1E4080ED"/>
    <w:rsid w:val="1E49519C"/>
    <w:rsid w:val="1E49D181"/>
    <w:rsid w:val="1E4C2D86"/>
    <w:rsid w:val="1E4E5407"/>
    <w:rsid w:val="1E4F34D6"/>
    <w:rsid w:val="1E50B70F"/>
    <w:rsid w:val="1E50BD4E"/>
    <w:rsid w:val="1E54B62C"/>
    <w:rsid w:val="1E562BEA"/>
    <w:rsid w:val="1E58B7D9"/>
    <w:rsid w:val="1E5EF8A0"/>
    <w:rsid w:val="1E61F903"/>
    <w:rsid w:val="1E656107"/>
    <w:rsid w:val="1E78197D"/>
    <w:rsid w:val="1E7FE637"/>
    <w:rsid w:val="1E811704"/>
    <w:rsid w:val="1E848803"/>
    <w:rsid w:val="1E86875B"/>
    <w:rsid w:val="1E870B06"/>
    <w:rsid w:val="1E94180C"/>
    <w:rsid w:val="1E9700A8"/>
    <w:rsid w:val="1EB069DC"/>
    <w:rsid w:val="1EBEDE0C"/>
    <w:rsid w:val="1EC1A3CB"/>
    <w:rsid w:val="1EC91AC4"/>
    <w:rsid w:val="1ECA822B"/>
    <w:rsid w:val="1EDC3DC9"/>
    <w:rsid w:val="1EECC77F"/>
    <w:rsid w:val="1EEEF881"/>
    <w:rsid w:val="1EF70E0D"/>
    <w:rsid w:val="1EFA768D"/>
    <w:rsid w:val="1EFAD4B2"/>
    <w:rsid w:val="1F02092A"/>
    <w:rsid w:val="1F0A9F62"/>
    <w:rsid w:val="1F0D5E33"/>
    <w:rsid w:val="1F0F0E36"/>
    <w:rsid w:val="1F126862"/>
    <w:rsid w:val="1F185108"/>
    <w:rsid w:val="1F1ABFA4"/>
    <w:rsid w:val="1F1F0B64"/>
    <w:rsid w:val="1F2BF51D"/>
    <w:rsid w:val="1F33FB6D"/>
    <w:rsid w:val="1F3CA2D8"/>
    <w:rsid w:val="1F40AEEF"/>
    <w:rsid w:val="1F4A3ED1"/>
    <w:rsid w:val="1F66E71D"/>
    <w:rsid w:val="1F66F211"/>
    <w:rsid w:val="1F7D6044"/>
    <w:rsid w:val="1F7FA306"/>
    <w:rsid w:val="1F81F9B3"/>
    <w:rsid w:val="1F9E3A0E"/>
    <w:rsid w:val="1FA84A24"/>
    <w:rsid w:val="1FAC956C"/>
    <w:rsid w:val="1FAEEB35"/>
    <w:rsid w:val="1FB78181"/>
    <w:rsid w:val="1FBA886A"/>
    <w:rsid w:val="1FC4D6A6"/>
    <w:rsid w:val="1FC68BE5"/>
    <w:rsid w:val="1FC8FF08"/>
    <w:rsid w:val="1FCB1EE0"/>
    <w:rsid w:val="1FCE25AA"/>
    <w:rsid w:val="1FD6C273"/>
    <w:rsid w:val="1FFDAC35"/>
    <w:rsid w:val="1FFE63EA"/>
    <w:rsid w:val="2005236D"/>
    <w:rsid w:val="2006DA1C"/>
    <w:rsid w:val="201216D0"/>
    <w:rsid w:val="2015A62C"/>
    <w:rsid w:val="201B6F69"/>
    <w:rsid w:val="20278DAA"/>
    <w:rsid w:val="2031C45E"/>
    <w:rsid w:val="2034F4EC"/>
    <w:rsid w:val="20368044"/>
    <w:rsid w:val="204B5866"/>
    <w:rsid w:val="20598C49"/>
    <w:rsid w:val="207565CA"/>
    <w:rsid w:val="208F9EC1"/>
    <w:rsid w:val="20944371"/>
    <w:rsid w:val="209A0753"/>
    <w:rsid w:val="20A4E6E5"/>
    <w:rsid w:val="20AC9321"/>
    <w:rsid w:val="20B58E88"/>
    <w:rsid w:val="20BEAA03"/>
    <w:rsid w:val="20C7FCC7"/>
    <w:rsid w:val="20CB202E"/>
    <w:rsid w:val="20D0327C"/>
    <w:rsid w:val="20DAA72A"/>
    <w:rsid w:val="20DE1D7F"/>
    <w:rsid w:val="20E0EDDB"/>
    <w:rsid w:val="20E166BF"/>
    <w:rsid w:val="20E22B1E"/>
    <w:rsid w:val="20E38C8C"/>
    <w:rsid w:val="20EA14A8"/>
    <w:rsid w:val="210ED05E"/>
    <w:rsid w:val="21166E83"/>
    <w:rsid w:val="21179491"/>
    <w:rsid w:val="21268807"/>
    <w:rsid w:val="212723B0"/>
    <w:rsid w:val="212938FB"/>
    <w:rsid w:val="212BA994"/>
    <w:rsid w:val="212BD917"/>
    <w:rsid w:val="21334FF6"/>
    <w:rsid w:val="213A5465"/>
    <w:rsid w:val="21446A99"/>
    <w:rsid w:val="214945F9"/>
    <w:rsid w:val="215284AA"/>
    <w:rsid w:val="2156E321"/>
    <w:rsid w:val="215C78DC"/>
    <w:rsid w:val="2169DFAE"/>
    <w:rsid w:val="2172B96A"/>
    <w:rsid w:val="2187ECCE"/>
    <w:rsid w:val="218F129A"/>
    <w:rsid w:val="21973FA7"/>
    <w:rsid w:val="2199407C"/>
    <w:rsid w:val="219E1C47"/>
    <w:rsid w:val="21A1EEE7"/>
    <w:rsid w:val="21A9DA0E"/>
    <w:rsid w:val="21AF4638"/>
    <w:rsid w:val="21B4722D"/>
    <w:rsid w:val="21C37694"/>
    <w:rsid w:val="21C9996B"/>
    <w:rsid w:val="21CF8B2D"/>
    <w:rsid w:val="21D332F0"/>
    <w:rsid w:val="21D5789B"/>
    <w:rsid w:val="21E757D9"/>
    <w:rsid w:val="21E962FC"/>
    <w:rsid w:val="21ED50E0"/>
    <w:rsid w:val="21EDECB8"/>
    <w:rsid w:val="21FE553D"/>
    <w:rsid w:val="21FFCDE0"/>
    <w:rsid w:val="22067443"/>
    <w:rsid w:val="220EAE88"/>
    <w:rsid w:val="22134148"/>
    <w:rsid w:val="221F7A92"/>
    <w:rsid w:val="222076B1"/>
    <w:rsid w:val="222B2715"/>
    <w:rsid w:val="223066EA"/>
    <w:rsid w:val="2235682D"/>
    <w:rsid w:val="22399F0E"/>
    <w:rsid w:val="22416312"/>
    <w:rsid w:val="22455610"/>
    <w:rsid w:val="226BB53B"/>
    <w:rsid w:val="226DE830"/>
    <w:rsid w:val="226E5BC1"/>
    <w:rsid w:val="226FF0FE"/>
    <w:rsid w:val="22814DC3"/>
    <w:rsid w:val="22831535"/>
    <w:rsid w:val="2285328C"/>
    <w:rsid w:val="228C6115"/>
    <w:rsid w:val="22A47350"/>
    <w:rsid w:val="22AF819D"/>
    <w:rsid w:val="22B1F332"/>
    <w:rsid w:val="22B2F492"/>
    <w:rsid w:val="22B57E4C"/>
    <w:rsid w:val="22B77C51"/>
    <w:rsid w:val="22BA5D1B"/>
    <w:rsid w:val="22BB068B"/>
    <w:rsid w:val="22C17009"/>
    <w:rsid w:val="22C64E11"/>
    <w:rsid w:val="22D071A5"/>
    <w:rsid w:val="22D3A04D"/>
    <w:rsid w:val="22D3E3C4"/>
    <w:rsid w:val="22DAA886"/>
    <w:rsid w:val="22DCFF4D"/>
    <w:rsid w:val="22ED2786"/>
    <w:rsid w:val="22ED5D1C"/>
    <w:rsid w:val="22F12EF8"/>
    <w:rsid w:val="22F2611D"/>
    <w:rsid w:val="22F7D6B9"/>
    <w:rsid w:val="22FAEAA8"/>
    <w:rsid w:val="2316B5FD"/>
    <w:rsid w:val="23215231"/>
    <w:rsid w:val="233070BC"/>
    <w:rsid w:val="233124A8"/>
    <w:rsid w:val="2333F08C"/>
    <w:rsid w:val="233C85D9"/>
    <w:rsid w:val="2343B5D6"/>
    <w:rsid w:val="23472F7C"/>
    <w:rsid w:val="2347A55C"/>
    <w:rsid w:val="2353FA8F"/>
    <w:rsid w:val="2366094F"/>
    <w:rsid w:val="236A3EA4"/>
    <w:rsid w:val="2371292D"/>
    <w:rsid w:val="237A9294"/>
    <w:rsid w:val="237EE308"/>
    <w:rsid w:val="2386C9FB"/>
    <w:rsid w:val="239265B9"/>
    <w:rsid w:val="239464DC"/>
    <w:rsid w:val="23961567"/>
    <w:rsid w:val="239EAD9D"/>
    <w:rsid w:val="23A1EA86"/>
    <w:rsid w:val="23A25C11"/>
    <w:rsid w:val="23A2AC0C"/>
    <w:rsid w:val="23B37EE5"/>
    <w:rsid w:val="23B8A32D"/>
    <w:rsid w:val="23C1A979"/>
    <w:rsid w:val="23D10435"/>
    <w:rsid w:val="23E0D102"/>
    <w:rsid w:val="23E3A02B"/>
    <w:rsid w:val="23F2688F"/>
    <w:rsid w:val="23F35F52"/>
    <w:rsid w:val="2402D035"/>
    <w:rsid w:val="240C8707"/>
    <w:rsid w:val="240F6D41"/>
    <w:rsid w:val="240FFE96"/>
    <w:rsid w:val="2415613A"/>
    <w:rsid w:val="2418F371"/>
    <w:rsid w:val="241A2403"/>
    <w:rsid w:val="24224D48"/>
    <w:rsid w:val="2430F92D"/>
    <w:rsid w:val="24389226"/>
    <w:rsid w:val="24432118"/>
    <w:rsid w:val="24458E36"/>
    <w:rsid w:val="2447569F"/>
    <w:rsid w:val="2448D172"/>
    <w:rsid w:val="24536CF7"/>
    <w:rsid w:val="245584F7"/>
    <w:rsid w:val="2458C651"/>
    <w:rsid w:val="2462D868"/>
    <w:rsid w:val="2468374C"/>
    <w:rsid w:val="2480A2F3"/>
    <w:rsid w:val="24861F6F"/>
    <w:rsid w:val="248E9726"/>
    <w:rsid w:val="249F5452"/>
    <w:rsid w:val="24A853EF"/>
    <w:rsid w:val="24AD9951"/>
    <w:rsid w:val="24B8734D"/>
    <w:rsid w:val="24B9146A"/>
    <w:rsid w:val="24BFE7ED"/>
    <w:rsid w:val="24D73C9A"/>
    <w:rsid w:val="24DA18D9"/>
    <w:rsid w:val="24E1E05A"/>
    <w:rsid w:val="24E77CFE"/>
    <w:rsid w:val="24F930C6"/>
    <w:rsid w:val="24FA475C"/>
    <w:rsid w:val="250536DA"/>
    <w:rsid w:val="25093363"/>
    <w:rsid w:val="250BABBD"/>
    <w:rsid w:val="250BCF48"/>
    <w:rsid w:val="251A6A97"/>
    <w:rsid w:val="251BA959"/>
    <w:rsid w:val="2520104A"/>
    <w:rsid w:val="2522F675"/>
    <w:rsid w:val="25285E8F"/>
    <w:rsid w:val="2528C7A1"/>
    <w:rsid w:val="253D4D66"/>
    <w:rsid w:val="253E2C72"/>
    <w:rsid w:val="253F6383"/>
    <w:rsid w:val="25499DC0"/>
    <w:rsid w:val="254A6CF8"/>
    <w:rsid w:val="2554EAC5"/>
    <w:rsid w:val="2555A003"/>
    <w:rsid w:val="25631156"/>
    <w:rsid w:val="2567E5E0"/>
    <w:rsid w:val="25700DA9"/>
    <w:rsid w:val="2570A197"/>
    <w:rsid w:val="2582EF28"/>
    <w:rsid w:val="25831156"/>
    <w:rsid w:val="2588AC30"/>
    <w:rsid w:val="258ACF1D"/>
    <w:rsid w:val="259166C8"/>
    <w:rsid w:val="25931745"/>
    <w:rsid w:val="2598ADEF"/>
    <w:rsid w:val="259ABD56"/>
    <w:rsid w:val="259AE7E4"/>
    <w:rsid w:val="25A8E239"/>
    <w:rsid w:val="25B1319B"/>
    <w:rsid w:val="25B32565"/>
    <w:rsid w:val="25B4199C"/>
    <w:rsid w:val="25B81100"/>
    <w:rsid w:val="25BF8CFB"/>
    <w:rsid w:val="25C586DF"/>
    <w:rsid w:val="25C94564"/>
    <w:rsid w:val="25CDE94B"/>
    <w:rsid w:val="25E642E8"/>
    <w:rsid w:val="25EB50E3"/>
    <w:rsid w:val="25F0B22E"/>
    <w:rsid w:val="25FA9682"/>
    <w:rsid w:val="260DC8E2"/>
    <w:rsid w:val="261A3847"/>
    <w:rsid w:val="2620CE61"/>
    <w:rsid w:val="26248CC8"/>
    <w:rsid w:val="263037E4"/>
    <w:rsid w:val="2634C8F7"/>
    <w:rsid w:val="263FD3FD"/>
    <w:rsid w:val="2642161A"/>
    <w:rsid w:val="2646F566"/>
    <w:rsid w:val="26474BB1"/>
    <w:rsid w:val="2663060C"/>
    <w:rsid w:val="266806D0"/>
    <w:rsid w:val="266A2DA6"/>
    <w:rsid w:val="2670F387"/>
    <w:rsid w:val="2674C716"/>
    <w:rsid w:val="26783FB9"/>
    <w:rsid w:val="26822B3D"/>
    <w:rsid w:val="26863551"/>
    <w:rsid w:val="2690BEDA"/>
    <w:rsid w:val="26965ED1"/>
    <w:rsid w:val="269718F0"/>
    <w:rsid w:val="269C2DF3"/>
    <w:rsid w:val="26A912C0"/>
    <w:rsid w:val="26A91643"/>
    <w:rsid w:val="26BD9D14"/>
    <w:rsid w:val="26C90194"/>
    <w:rsid w:val="26DC6237"/>
    <w:rsid w:val="26DEDFD3"/>
    <w:rsid w:val="26E06293"/>
    <w:rsid w:val="26E87D3B"/>
    <w:rsid w:val="270897ED"/>
    <w:rsid w:val="27137B49"/>
    <w:rsid w:val="2716CCC6"/>
    <w:rsid w:val="271B9C2A"/>
    <w:rsid w:val="27266117"/>
    <w:rsid w:val="272CA132"/>
    <w:rsid w:val="272D4197"/>
    <w:rsid w:val="272D50D6"/>
    <w:rsid w:val="2734E151"/>
    <w:rsid w:val="273DA1FE"/>
    <w:rsid w:val="273E2EBD"/>
    <w:rsid w:val="273EA9A4"/>
    <w:rsid w:val="274C5923"/>
    <w:rsid w:val="27502F5F"/>
    <w:rsid w:val="275295EF"/>
    <w:rsid w:val="275B44F0"/>
    <w:rsid w:val="275FA105"/>
    <w:rsid w:val="27757014"/>
    <w:rsid w:val="2781F281"/>
    <w:rsid w:val="27820A53"/>
    <w:rsid w:val="2787D9CA"/>
    <w:rsid w:val="278AB4EB"/>
    <w:rsid w:val="27909BD7"/>
    <w:rsid w:val="2795B07D"/>
    <w:rsid w:val="279784CB"/>
    <w:rsid w:val="2798BE88"/>
    <w:rsid w:val="27A0DDC5"/>
    <w:rsid w:val="27B4E846"/>
    <w:rsid w:val="27B7DCC9"/>
    <w:rsid w:val="27BA5B19"/>
    <w:rsid w:val="27C06D5E"/>
    <w:rsid w:val="27C3F2A4"/>
    <w:rsid w:val="27C48C48"/>
    <w:rsid w:val="27D26BE1"/>
    <w:rsid w:val="28019CD9"/>
    <w:rsid w:val="2820CF99"/>
    <w:rsid w:val="282E9C55"/>
    <w:rsid w:val="282EBB5F"/>
    <w:rsid w:val="282F69A3"/>
    <w:rsid w:val="283124C1"/>
    <w:rsid w:val="2832E951"/>
    <w:rsid w:val="28357906"/>
    <w:rsid w:val="284CA955"/>
    <w:rsid w:val="28557A31"/>
    <w:rsid w:val="2858C3B2"/>
    <w:rsid w:val="286C590E"/>
    <w:rsid w:val="28916DD9"/>
    <w:rsid w:val="2898CBE3"/>
    <w:rsid w:val="28A01A0B"/>
    <w:rsid w:val="28A3825A"/>
    <w:rsid w:val="28A47DC1"/>
    <w:rsid w:val="28A5D4A7"/>
    <w:rsid w:val="28AAFBEC"/>
    <w:rsid w:val="28AF9328"/>
    <w:rsid w:val="28B1DAEC"/>
    <w:rsid w:val="28BA821F"/>
    <w:rsid w:val="28C4B325"/>
    <w:rsid w:val="28C8B7FE"/>
    <w:rsid w:val="28D619C0"/>
    <w:rsid w:val="28D9288D"/>
    <w:rsid w:val="28E3D206"/>
    <w:rsid w:val="28E6402E"/>
    <w:rsid w:val="28E73CE5"/>
    <w:rsid w:val="28E89629"/>
    <w:rsid w:val="28ECB9D1"/>
    <w:rsid w:val="28FA7A84"/>
    <w:rsid w:val="28FC891A"/>
    <w:rsid w:val="28FD50FD"/>
    <w:rsid w:val="290120BE"/>
    <w:rsid w:val="2909B30C"/>
    <w:rsid w:val="2913FE2A"/>
    <w:rsid w:val="2914E19A"/>
    <w:rsid w:val="292196C5"/>
    <w:rsid w:val="292228B3"/>
    <w:rsid w:val="2927DCBA"/>
    <w:rsid w:val="292A480F"/>
    <w:rsid w:val="2934C54B"/>
    <w:rsid w:val="2936EAFC"/>
    <w:rsid w:val="29440F8D"/>
    <w:rsid w:val="2947C93E"/>
    <w:rsid w:val="294FA807"/>
    <w:rsid w:val="2957EE34"/>
    <w:rsid w:val="296244F4"/>
    <w:rsid w:val="2965F715"/>
    <w:rsid w:val="296A3E55"/>
    <w:rsid w:val="297AC629"/>
    <w:rsid w:val="297CC25D"/>
    <w:rsid w:val="29825505"/>
    <w:rsid w:val="298351F4"/>
    <w:rsid w:val="29898A40"/>
    <w:rsid w:val="298AF557"/>
    <w:rsid w:val="298BEDD2"/>
    <w:rsid w:val="298FF962"/>
    <w:rsid w:val="299917B0"/>
    <w:rsid w:val="2999FD71"/>
    <w:rsid w:val="29A2C6C4"/>
    <w:rsid w:val="29A424A8"/>
    <w:rsid w:val="29AB2F46"/>
    <w:rsid w:val="29B07821"/>
    <w:rsid w:val="29B2F39D"/>
    <w:rsid w:val="29BC82BC"/>
    <w:rsid w:val="29BE6CF8"/>
    <w:rsid w:val="29BFD844"/>
    <w:rsid w:val="29C11AA6"/>
    <w:rsid w:val="29D0578B"/>
    <w:rsid w:val="29D08F33"/>
    <w:rsid w:val="29DCB189"/>
    <w:rsid w:val="29E08788"/>
    <w:rsid w:val="29F4BD98"/>
    <w:rsid w:val="29F7D464"/>
    <w:rsid w:val="29FB999A"/>
    <w:rsid w:val="29FD36D7"/>
    <w:rsid w:val="2A03D807"/>
    <w:rsid w:val="2A042A0E"/>
    <w:rsid w:val="2A1861B7"/>
    <w:rsid w:val="2A190932"/>
    <w:rsid w:val="2A1DE7FB"/>
    <w:rsid w:val="2A222124"/>
    <w:rsid w:val="2A27FD65"/>
    <w:rsid w:val="2A288D79"/>
    <w:rsid w:val="2A305FBE"/>
    <w:rsid w:val="2A3133A8"/>
    <w:rsid w:val="2A33AE15"/>
    <w:rsid w:val="2A3F2035"/>
    <w:rsid w:val="2A4B6389"/>
    <w:rsid w:val="2A4D709C"/>
    <w:rsid w:val="2A56E1E3"/>
    <w:rsid w:val="2A699BCC"/>
    <w:rsid w:val="2A6C42B4"/>
    <w:rsid w:val="2A6EA7C4"/>
    <w:rsid w:val="2A7CB336"/>
    <w:rsid w:val="2A86D7C0"/>
    <w:rsid w:val="2A8BF9C2"/>
    <w:rsid w:val="2A8D2677"/>
    <w:rsid w:val="2A8FA6C4"/>
    <w:rsid w:val="2A928A7E"/>
    <w:rsid w:val="2A968DF6"/>
    <w:rsid w:val="2A9965A4"/>
    <w:rsid w:val="2AA67CDB"/>
    <w:rsid w:val="2ABB6EDE"/>
    <w:rsid w:val="2AC3856E"/>
    <w:rsid w:val="2AC9DDAE"/>
    <w:rsid w:val="2ACB5465"/>
    <w:rsid w:val="2ACBAB91"/>
    <w:rsid w:val="2AD40BB8"/>
    <w:rsid w:val="2AE44AA5"/>
    <w:rsid w:val="2AE91236"/>
    <w:rsid w:val="2AED252D"/>
    <w:rsid w:val="2B0354AA"/>
    <w:rsid w:val="2B06EC04"/>
    <w:rsid w:val="2B0916B1"/>
    <w:rsid w:val="2B0D424C"/>
    <w:rsid w:val="2B0E55FE"/>
    <w:rsid w:val="2B12DCFC"/>
    <w:rsid w:val="2B1F1B9C"/>
    <w:rsid w:val="2B260963"/>
    <w:rsid w:val="2B2BBF91"/>
    <w:rsid w:val="2B2DE068"/>
    <w:rsid w:val="2B3135F9"/>
    <w:rsid w:val="2B36E426"/>
    <w:rsid w:val="2B414A13"/>
    <w:rsid w:val="2B47AFC9"/>
    <w:rsid w:val="2B4D959E"/>
    <w:rsid w:val="2B5706C1"/>
    <w:rsid w:val="2B59C1F3"/>
    <w:rsid w:val="2B6448CF"/>
    <w:rsid w:val="2B64E4E4"/>
    <w:rsid w:val="2B696081"/>
    <w:rsid w:val="2B6A0BC9"/>
    <w:rsid w:val="2B6B04E8"/>
    <w:rsid w:val="2B6C4112"/>
    <w:rsid w:val="2B6DB954"/>
    <w:rsid w:val="2B7BEB7F"/>
    <w:rsid w:val="2B828AF1"/>
    <w:rsid w:val="2B82CB81"/>
    <w:rsid w:val="2B8E37DC"/>
    <w:rsid w:val="2B906B75"/>
    <w:rsid w:val="2B92E0CE"/>
    <w:rsid w:val="2B9304FA"/>
    <w:rsid w:val="2B95278C"/>
    <w:rsid w:val="2BA36313"/>
    <w:rsid w:val="2BA66624"/>
    <w:rsid w:val="2BAE1DC5"/>
    <w:rsid w:val="2BAEE625"/>
    <w:rsid w:val="2BBD2712"/>
    <w:rsid w:val="2BBDF627"/>
    <w:rsid w:val="2BBF1A5E"/>
    <w:rsid w:val="2BC112BB"/>
    <w:rsid w:val="2BC9060D"/>
    <w:rsid w:val="2BCC03E2"/>
    <w:rsid w:val="2BCDBFB8"/>
    <w:rsid w:val="2BCE62CE"/>
    <w:rsid w:val="2BCF6E6B"/>
    <w:rsid w:val="2BD0A6EB"/>
    <w:rsid w:val="2BD324AF"/>
    <w:rsid w:val="2BD86D34"/>
    <w:rsid w:val="2BD97D5E"/>
    <w:rsid w:val="2BE692B4"/>
    <w:rsid w:val="2BF021D3"/>
    <w:rsid w:val="2BF78080"/>
    <w:rsid w:val="2BFA3D77"/>
    <w:rsid w:val="2BFBBFB5"/>
    <w:rsid w:val="2BFDCF86"/>
    <w:rsid w:val="2BFF5FC3"/>
    <w:rsid w:val="2C01BDE7"/>
    <w:rsid w:val="2C028134"/>
    <w:rsid w:val="2C12E592"/>
    <w:rsid w:val="2C16501C"/>
    <w:rsid w:val="2C307B52"/>
    <w:rsid w:val="2C32F939"/>
    <w:rsid w:val="2C359F6D"/>
    <w:rsid w:val="2C44D349"/>
    <w:rsid w:val="2C4D4405"/>
    <w:rsid w:val="2C4E3E1A"/>
    <w:rsid w:val="2C533DB0"/>
    <w:rsid w:val="2C55FF0F"/>
    <w:rsid w:val="2C599EF6"/>
    <w:rsid w:val="2C6F1B3D"/>
    <w:rsid w:val="2C75A551"/>
    <w:rsid w:val="2C76D850"/>
    <w:rsid w:val="2C7C65DF"/>
    <w:rsid w:val="2C7DBBF6"/>
    <w:rsid w:val="2C7EF875"/>
    <w:rsid w:val="2C876BD2"/>
    <w:rsid w:val="2C913A91"/>
    <w:rsid w:val="2C972EDE"/>
    <w:rsid w:val="2C992B60"/>
    <w:rsid w:val="2C9C598F"/>
    <w:rsid w:val="2CABE1B4"/>
    <w:rsid w:val="2CBD0D54"/>
    <w:rsid w:val="2CCCD09F"/>
    <w:rsid w:val="2CCE1E5D"/>
    <w:rsid w:val="2CDC83BC"/>
    <w:rsid w:val="2CF56D1F"/>
    <w:rsid w:val="2D03AD0C"/>
    <w:rsid w:val="2D055E98"/>
    <w:rsid w:val="2D12FA7B"/>
    <w:rsid w:val="2D143902"/>
    <w:rsid w:val="2D190DD1"/>
    <w:rsid w:val="2D19E5BC"/>
    <w:rsid w:val="2D1C24B2"/>
    <w:rsid w:val="2D1C3BDB"/>
    <w:rsid w:val="2D1D5D20"/>
    <w:rsid w:val="2D1E8A33"/>
    <w:rsid w:val="2D207EF0"/>
    <w:rsid w:val="2D22BAAA"/>
    <w:rsid w:val="2D232A97"/>
    <w:rsid w:val="2D25EDBD"/>
    <w:rsid w:val="2D273957"/>
    <w:rsid w:val="2D310A7B"/>
    <w:rsid w:val="2D361F8C"/>
    <w:rsid w:val="2D474A53"/>
    <w:rsid w:val="2D4B30FF"/>
    <w:rsid w:val="2D5F440C"/>
    <w:rsid w:val="2D64FB39"/>
    <w:rsid w:val="2D6FBA15"/>
    <w:rsid w:val="2D7397B2"/>
    <w:rsid w:val="2D7C7B7B"/>
    <w:rsid w:val="2D8DDC70"/>
    <w:rsid w:val="2D8FC6A3"/>
    <w:rsid w:val="2D90D9C7"/>
    <w:rsid w:val="2D92643A"/>
    <w:rsid w:val="2D92FC7E"/>
    <w:rsid w:val="2D9471F3"/>
    <w:rsid w:val="2D96A09C"/>
    <w:rsid w:val="2DB1C481"/>
    <w:rsid w:val="2DB2E18F"/>
    <w:rsid w:val="2DBE6461"/>
    <w:rsid w:val="2DD543C5"/>
    <w:rsid w:val="2DD5B37F"/>
    <w:rsid w:val="2DD8238E"/>
    <w:rsid w:val="2DDB11A8"/>
    <w:rsid w:val="2DE31531"/>
    <w:rsid w:val="2DEAE81F"/>
    <w:rsid w:val="2DED93CF"/>
    <w:rsid w:val="2DF10BBB"/>
    <w:rsid w:val="2DF51D9C"/>
    <w:rsid w:val="2DFFD407"/>
    <w:rsid w:val="2E114AE2"/>
    <w:rsid w:val="2E2774C2"/>
    <w:rsid w:val="2E2F7FB7"/>
    <w:rsid w:val="2E2FF3C1"/>
    <w:rsid w:val="2E354556"/>
    <w:rsid w:val="2E463DEC"/>
    <w:rsid w:val="2E4CEADD"/>
    <w:rsid w:val="2E563B17"/>
    <w:rsid w:val="2E5A76D1"/>
    <w:rsid w:val="2E5BF345"/>
    <w:rsid w:val="2E63444F"/>
    <w:rsid w:val="2E700217"/>
    <w:rsid w:val="2E74701C"/>
    <w:rsid w:val="2E809120"/>
    <w:rsid w:val="2E88B93E"/>
    <w:rsid w:val="2EA3A307"/>
    <w:rsid w:val="2EA68F81"/>
    <w:rsid w:val="2EAB7E58"/>
    <w:rsid w:val="2EBB3240"/>
    <w:rsid w:val="2ED2591C"/>
    <w:rsid w:val="2ED32998"/>
    <w:rsid w:val="2EE2FA33"/>
    <w:rsid w:val="2EE9F303"/>
    <w:rsid w:val="2EF6318C"/>
    <w:rsid w:val="2EF7ECA4"/>
    <w:rsid w:val="2EFD2756"/>
    <w:rsid w:val="2EFDEE28"/>
    <w:rsid w:val="2F06B752"/>
    <w:rsid w:val="2F092D59"/>
    <w:rsid w:val="2F11EA6B"/>
    <w:rsid w:val="2F134654"/>
    <w:rsid w:val="2F140A1E"/>
    <w:rsid w:val="2F17C06C"/>
    <w:rsid w:val="2F1EE2C6"/>
    <w:rsid w:val="2F21400C"/>
    <w:rsid w:val="2F22ACE8"/>
    <w:rsid w:val="2F31EB61"/>
    <w:rsid w:val="2F332BE6"/>
    <w:rsid w:val="2F35A4D8"/>
    <w:rsid w:val="2F42C1B8"/>
    <w:rsid w:val="2F49B498"/>
    <w:rsid w:val="2F49ED45"/>
    <w:rsid w:val="2F4B3462"/>
    <w:rsid w:val="2F4B73C8"/>
    <w:rsid w:val="2F57B6EE"/>
    <w:rsid w:val="2F5D5AA1"/>
    <w:rsid w:val="2F856A56"/>
    <w:rsid w:val="2F87F9B3"/>
    <w:rsid w:val="2F8B8123"/>
    <w:rsid w:val="2F971BBD"/>
    <w:rsid w:val="2FA146F2"/>
    <w:rsid w:val="2FA7E798"/>
    <w:rsid w:val="2FBF444B"/>
    <w:rsid w:val="2FC1DA43"/>
    <w:rsid w:val="2FC7A2A5"/>
    <w:rsid w:val="2FCE6FB1"/>
    <w:rsid w:val="2FCFFE81"/>
    <w:rsid w:val="2FD04B1B"/>
    <w:rsid w:val="2FD0E425"/>
    <w:rsid w:val="2FD40B7D"/>
    <w:rsid w:val="2FD7BD89"/>
    <w:rsid w:val="2FDF7A4F"/>
    <w:rsid w:val="2FE00EFE"/>
    <w:rsid w:val="2FE0ABC1"/>
    <w:rsid w:val="2FE27E93"/>
    <w:rsid w:val="2FEFEE2A"/>
    <w:rsid w:val="2FF557D9"/>
    <w:rsid w:val="2FF91E46"/>
    <w:rsid w:val="2FFA629E"/>
    <w:rsid w:val="300039EC"/>
    <w:rsid w:val="3003405A"/>
    <w:rsid w:val="300A4C57"/>
    <w:rsid w:val="300C6ED3"/>
    <w:rsid w:val="30134F81"/>
    <w:rsid w:val="301B6354"/>
    <w:rsid w:val="30443C8F"/>
    <w:rsid w:val="305422C4"/>
    <w:rsid w:val="3054B1AC"/>
    <w:rsid w:val="30562D94"/>
    <w:rsid w:val="3058D9A1"/>
    <w:rsid w:val="305F84BB"/>
    <w:rsid w:val="307899B8"/>
    <w:rsid w:val="3089AAA3"/>
    <w:rsid w:val="309183C0"/>
    <w:rsid w:val="30919052"/>
    <w:rsid w:val="3091B5D4"/>
    <w:rsid w:val="3098F7B7"/>
    <w:rsid w:val="309B22AD"/>
    <w:rsid w:val="30A0AD5D"/>
    <w:rsid w:val="30AA7CEA"/>
    <w:rsid w:val="30B31904"/>
    <w:rsid w:val="30BC089B"/>
    <w:rsid w:val="30C0C597"/>
    <w:rsid w:val="30C50F9D"/>
    <w:rsid w:val="30D2218B"/>
    <w:rsid w:val="30DB2A4A"/>
    <w:rsid w:val="30E1533D"/>
    <w:rsid w:val="30E3D2D6"/>
    <w:rsid w:val="30F20E3D"/>
    <w:rsid w:val="30F2B81D"/>
    <w:rsid w:val="30FD914F"/>
    <w:rsid w:val="30FE61D4"/>
    <w:rsid w:val="30FE8E90"/>
    <w:rsid w:val="310D84B4"/>
    <w:rsid w:val="31132931"/>
    <w:rsid w:val="311E4314"/>
    <w:rsid w:val="31265F56"/>
    <w:rsid w:val="312D7DF5"/>
    <w:rsid w:val="312F11D0"/>
    <w:rsid w:val="3138768A"/>
    <w:rsid w:val="3141C571"/>
    <w:rsid w:val="3143B7F9"/>
    <w:rsid w:val="31499E2E"/>
    <w:rsid w:val="3149D3D5"/>
    <w:rsid w:val="314E4675"/>
    <w:rsid w:val="31524507"/>
    <w:rsid w:val="31672C64"/>
    <w:rsid w:val="316A2892"/>
    <w:rsid w:val="316CCA71"/>
    <w:rsid w:val="317275C4"/>
    <w:rsid w:val="317C6BF5"/>
    <w:rsid w:val="3182230D"/>
    <w:rsid w:val="31853C75"/>
    <w:rsid w:val="3190556D"/>
    <w:rsid w:val="3192B4C8"/>
    <w:rsid w:val="3197D548"/>
    <w:rsid w:val="3199CE52"/>
    <w:rsid w:val="31A4400A"/>
    <w:rsid w:val="31AF833F"/>
    <w:rsid w:val="31B3D84B"/>
    <w:rsid w:val="31B787BF"/>
    <w:rsid w:val="31B8BE05"/>
    <w:rsid w:val="31CE2C77"/>
    <w:rsid w:val="31D7E7C0"/>
    <w:rsid w:val="31D9CB97"/>
    <w:rsid w:val="31DB4621"/>
    <w:rsid w:val="31DF2FC9"/>
    <w:rsid w:val="31E8DBE8"/>
    <w:rsid w:val="31EDBB91"/>
    <w:rsid w:val="31F4DCED"/>
    <w:rsid w:val="31F67994"/>
    <w:rsid w:val="31F825AF"/>
    <w:rsid w:val="31FA6EC9"/>
    <w:rsid w:val="31FE90F4"/>
    <w:rsid w:val="320F326A"/>
    <w:rsid w:val="3211A0B2"/>
    <w:rsid w:val="32168F47"/>
    <w:rsid w:val="321AE8CF"/>
    <w:rsid w:val="3221DD71"/>
    <w:rsid w:val="32264F96"/>
    <w:rsid w:val="322ECE6D"/>
    <w:rsid w:val="3231AFE2"/>
    <w:rsid w:val="3231D714"/>
    <w:rsid w:val="324C7113"/>
    <w:rsid w:val="3260A45A"/>
    <w:rsid w:val="326CF28F"/>
    <w:rsid w:val="326F4AE6"/>
    <w:rsid w:val="32709E2E"/>
    <w:rsid w:val="3274500B"/>
    <w:rsid w:val="3275121B"/>
    <w:rsid w:val="3282AEDF"/>
    <w:rsid w:val="32851124"/>
    <w:rsid w:val="328E180C"/>
    <w:rsid w:val="329486F6"/>
    <w:rsid w:val="329D2B12"/>
    <w:rsid w:val="32A2F441"/>
    <w:rsid w:val="32A919D7"/>
    <w:rsid w:val="32AE1D2F"/>
    <w:rsid w:val="32AE5AAC"/>
    <w:rsid w:val="32BA4E89"/>
    <w:rsid w:val="32BF6EC5"/>
    <w:rsid w:val="32C90AF9"/>
    <w:rsid w:val="32C94BDA"/>
    <w:rsid w:val="32CC94EC"/>
    <w:rsid w:val="32CEC55A"/>
    <w:rsid w:val="32D06389"/>
    <w:rsid w:val="32D0CE19"/>
    <w:rsid w:val="32D128AA"/>
    <w:rsid w:val="32D4CA91"/>
    <w:rsid w:val="32DABCD1"/>
    <w:rsid w:val="32DF01BF"/>
    <w:rsid w:val="32EAB0BE"/>
    <w:rsid w:val="32F06BE2"/>
    <w:rsid w:val="32F236FB"/>
    <w:rsid w:val="33099B91"/>
    <w:rsid w:val="330A2DF0"/>
    <w:rsid w:val="330A3177"/>
    <w:rsid w:val="3311885F"/>
    <w:rsid w:val="33357847"/>
    <w:rsid w:val="3345D9E6"/>
    <w:rsid w:val="33470D80"/>
    <w:rsid w:val="3357FDF8"/>
    <w:rsid w:val="335B45A6"/>
    <w:rsid w:val="335C0D7B"/>
    <w:rsid w:val="33646121"/>
    <w:rsid w:val="336DC367"/>
    <w:rsid w:val="336E381B"/>
    <w:rsid w:val="33723D0E"/>
    <w:rsid w:val="33759BF8"/>
    <w:rsid w:val="337EB773"/>
    <w:rsid w:val="33838BFD"/>
    <w:rsid w:val="3392D51C"/>
    <w:rsid w:val="33A36E6F"/>
    <w:rsid w:val="33A96A94"/>
    <w:rsid w:val="33ABCC47"/>
    <w:rsid w:val="33B1B006"/>
    <w:rsid w:val="33C9CA30"/>
    <w:rsid w:val="33CA321A"/>
    <w:rsid w:val="33CE1BBB"/>
    <w:rsid w:val="33CEDB57"/>
    <w:rsid w:val="33D879FC"/>
    <w:rsid w:val="33E648DE"/>
    <w:rsid w:val="33E77072"/>
    <w:rsid w:val="33F0277A"/>
    <w:rsid w:val="33F509FC"/>
    <w:rsid w:val="33F7DE0D"/>
    <w:rsid w:val="33F804ED"/>
    <w:rsid w:val="33FAC995"/>
    <w:rsid w:val="33FF0254"/>
    <w:rsid w:val="3403E060"/>
    <w:rsid w:val="340DF4AA"/>
    <w:rsid w:val="341A4AC7"/>
    <w:rsid w:val="34223983"/>
    <w:rsid w:val="34311584"/>
    <w:rsid w:val="344E1BA2"/>
    <w:rsid w:val="3450ADDC"/>
    <w:rsid w:val="345A0250"/>
    <w:rsid w:val="345CC703"/>
    <w:rsid w:val="345E72D6"/>
    <w:rsid w:val="3467E5B4"/>
    <w:rsid w:val="346BE593"/>
    <w:rsid w:val="34751263"/>
    <w:rsid w:val="3480AAC0"/>
    <w:rsid w:val="348DE305"/>
    <w:rsid w:val="34959A95"/>
    <w:rsid w:val="349F7AEA"/>
    <w:rsid w:val="34A8043D"/>
    <w:rsid w:val="34A9C997"/>
    <w:rsid w:val="34AC5CA1"/>
    <w:rsid w:val="34ACCEEC"/>
    <w:rsid w:val="34AEF108"/>
    <w:rsid w:val="34AF571A"/>
    <w:rsid w:val="34AF6392"/>
    <w:rsid w:val="34B2BC08"/>
    <w:rsid w:val="34B73BDF"/>
    <w:rsid w:val="34B98B7B"/>
    <w:rsid w:val="34D3609C"/>
    <w:rsid w:val="34D3A831"/>
    <w:rsid w:val="34E52856"/>
    <w:rsid w:val="34E5742E"/>
    <w:rsid w:val="34FB80C5"/>
    <w:rsid w:val="350112A6"/>
    <w:rsid w:val="350850DE"/>
    <w:rsid w:val="3513CF3C"/>
    <w:rsid w:val="3526C543"/>
    <w:rsid w:val="3537B7A4"/>
    <w:rsid w:val="35448700"/>
    <w:rsid w:val="3548B903"/>
    <w:rsid w:val="354E6F38"/>
    <w:rsid w:val="35543839"/>
    <w:rsid w:val="355C45E6"/>
    <w:rsid w:val="35659969"/>
    <w:rsid w:val="3569290A"/>
    <w:rsid w:val="356CE4A2"/>
    <w:rsid w:val="356EBDF2"/>
    <w:rsid w:val="357166C4"/>
    <w:rsid w:val="35758412"/>
    <w:rsid w:val="35837F4B"/>
    <w:rsid w:val="359E5D2E"/>
    <w:rsid w:val="35A250B1"/>
    <w:rsid w:val="35AF34BA"/>
    <w:rsid w:val="35B70B31"/>
    <w:rsid w:val="35BDD57A"/>
    <w:rsid w:val="35BEE39E"/>
    <w:rsid w:val="35C304B6"/>
    <w:rsid w:val="35C857CC"/>
    <w:rsid w:val="35E053D9"/>
    <w:rsid w:val="35E52DEF"/>
    <w:rsid w:val="35E7E900"/>
    <w:rsid w:val="35E918F4"/>
    <w:rsid w:val="35F4264B"/>
    <w:rsid w:val="35F4E602"/>
    <w:rsid w:val="35FA53BF"/>
    <w:rsid w:val="35FB0FE0"/>
    <w:rsid w:val="3604332D"/>
    <w:rsid w:val="36044B9F"/>
    <w:rsid w:val="360B0E93"/>
    <w:rsid w:val="360C67B9"/>
    <w:rsid w:val="3611AC64"/>
    <w:rsid w:val="36144472"/>
    <w:rsid w:val="36166A23"/>
    <w:rsid w:val="361FC390"/>
    <w:rsid w:val="36219536"/>
    <w:rsid w:val="36257027"/>
    <w:rsid w:val="36268FE8"/>
    <w:rsid w:val="36269538"/>
    <w:rsid w:val="36380D63"/>
    <w:rsid w:val="363906C8"/>
    <w:rsid w:val="3644FABD"/>
    <w:rsid w:val="364ACDA9"/>
    <w:rsid w:val="364BBF87"/>
    <w:rsid w:val="364C1BB0"/>
    <w:rsid w:val="364C2E53"/>
    <w:rsid w:val="364DB630"/>
    <w:rsid w:val="36517B90"/>
    <w:rsid w:val="3661EAC8"/>
    <w:rsid w:val="36672C85"/>
    <w:rsid w:val="36684B29"/>
    <w:rsid w:val="366AEAC0"/>
    <w:rsid w:val="366EC115"/>
    <w:rsid w:val="3688BC10"/>
    <w:rsid w:val="368C5DD9"/>
    <w:rsid w:val="36926BD9"/>
    <w:rsid w:val="36958676"/>
    <w:rsid w:val="36A4741E"/>
    <w:rsid w:val="36B93157"/>
    <w:rsid w:val="36BB866D"/>
    <w:rsid w:val="36CC273D"/>
    <w:rsid w:val="36DEFF98"/>
    <w:rsid w:val="36E11456"/>
    <w:rsid w:val="36ED931B"/>
    <w:rsid w:val="36F4ECA2"/>
    <w:rsid w:val="36FF5ED4"/>
    <w:rsid w:val="37038471"/>
    <w:rsid w:val="3708DC84"/>
    <w:rsid w:val="370B3456"/>
    <w:rsid w:val="370ED656"/>
    <w:rsid w:val="37145439"/>
    <w:rsid w:val="37247E20"/>
    <w:rsid w:val="3725DF48"/>
    <w:rsid w:val="3727DF2A"/>
    <w:rsid w:val="37365ABD"/>
    <w:rsid w:val="37394ED4"/>
    <w:rsid w:val="373C429F"/>
    <w:rsid w:val="373DB3E6"/>
    <w:rsid w:val="37479D55"/>
    <w:rsid w:val="375B5803"/>
    <w:rsid w:val="37602CBE"/>
    <w:rsid w:val="376351F5"/>
    <w:rsid w:val="37663B15"/>
    <w:rsid w:val="37674539"/>
    <w:rsid w:val="37763E1F"/>
    <w:rsid w:val="37785214"/>
    <w:rsid w:val="377E58F6"/>
    <w:rsid w:val="377EBBD5"/>
    <w:rsid w:val="378A916E"/>
    <w:rsid w:val="378B2312"/>
    <w:rsid w:val="378D8C35"/>
    <w:rsid w:val="379ACEC0"/>
    <w:rsid w:val="37A0FFAD"/>
    <w:rsid w:val="37A71A18"/>
    <w:rsid w:val="37A9EE0B"/>
    <w:rsid w:val="37B51E9A"/>
    <w:rsid w:val="37B7D0E7"/>
    <w:rsid w:val="37BDADAA"/>
    <w:rsid w:val="37BDBF6F"/>
    <w:rsid w:val="37D045F1"/>
    <w:rsid w:val="37DDA924"/>
    <w:rsid w:val="37DF299F"/>
    <w:rsid w:val="37ECE708"/>
    <w:rsid w:val="37EF9A24"/>
    <w:rsid w:val="37F19C66"/>
    <w:rsid w:val="37FEE64A"/>
    <w:rsid w:val="380ACF5F"/>
    <w:rsid w:val="380BCB89"/>
    <w:rsid w:val="380E4645"/>
    <w:rsid w:val="38284D08"/>
    <w:rsid w:val="3828BBE4"/>
    <w:rsid w:val="382DA578"/>
    <w:rsid w:val="38315CF0"/>
    <w:rsid w:val="3840ED20"/>
    <w:rsid w:val="3844B8A8"/>
    <w:rsid w:val="384712AC"/>
    <w:rsid w:val="384EC95D"/>
    <w:rsid w:val="38627744"/>
    <w:rsid w:val="38631E8D"/>
    <w:rsid w:val="3868C3D9"/>
    <w:rsid w:val="387623B3"/>
    <w:rsid w:val="387DE7BD"/>
    <w:rsid w:val="3888C60F"/>
    <w:rsid w:val="3892780E"/>
    <w:rsid w:val="38937493"/>
    <w:rsid w:val="3894F476"/>
    <w:rsid w:val="38976731"/>
    <w:rsid w:val="3898FEA3"/>
    <w:rsid w:val="38A4A0C1"/>
    <w:rsid w:val="38AC2FDD"/>
    <w:rsid w:val="38D2FF94"/>
    <w:rsid w:val="38D60918"/>
    <w:rsid w:val="38E040EF"/>
    <w:rsid w:val="38E1B89D"/>
    <w:rsid w:val="38E523E7"/>
    <w:rsid w:val="38F7122A"/>
    <w:rsid w:val="38FBD949"/>
    <w:rsid w:val="390B4C42"/>
    <w:rsid w:val="390D9195"/>
    <w:rsid w:val="391076B1"/>
    <w:rsid w:val="3910D29F"/>
    <w:rsid w:val="391443AA"/>
    <w:rsid w:val="39152BFA"/>
    <w:rsid w:val="391A9DEB"/>
    <w:rsid w:val="392109F9"/>
    <w:rsid w:val="39278AA7"/>
    <w:rsid w:val="3937D331"/>
    <w:rsid w:val="3937E8F3"/>
    <w:rsid w:val="393F7330"/>
    <w:rsid w:val="394E3449"/>
    <w:rsid w:val="395E89FF"/>
    <w:rsid w:val="396C31A7"/>
    <w:rsid w:val="3987BB4A"/>
    <w:rsid w:val="39923857"/>
    <w:rsid w:val="399440BA"/>
    <w:rsid w:val="3997CC8F"/>
    <w:rsid w:val="399B382C"/>
    <w:rsid w:val="399FFD31"/>
    <w:rsid w:val="39A37F48"/>
    <w:rsid w:val="39A4F677"/>
    <w:rsid w:val="39AAA431"/>
    <w:rsid w:val="39AD7272"/>
    <w:rsid w:val="39AE8B36"/>
    <w:rsid w:val="39B40CD7"/>
    <w:rsid w:val="39BF7517"/>
    <w:rsid w:val="39C121ED"/>
    <w:rsid w:val="39C1B588"/>
    <w:rsid w:val="39C60399"/>
    <w:rsid w:val="39E18FAE"/>
    <w:rsid w:val="39E74377"/>
    <w:rsid w:val="39EBD346"/>
    <w:rsid w:val="39ECD59A"/>
    <w:rsid w:val="39F25534"/>
    <w:rsid w:val="39F348B1"/>
    <w:rsid w:val="39F74D1F"/>
    <w:rsid w:val="39F77316"/>
    <w:rsid w:val="39F9AC51"/>
    <w:rsid w:val="3A021BE5"/>
    <w:rsid w:val="3A0661A3"/>
    <w:rsid w:val="3A0FC370"/>
    <w:rsid w:val="3A1680AB"/>
    <w:rsid w:val="3A1B3FBB"/>
    <w:rsid w:val="3A2288D1"/>
    <w:rsid w:val="3A24FCB2"/>
    <w:rsid w:val="3A2EBDE2"/>
    <w:rsid w:val="3A3F1F4B"/>
    <w:rsid w:val="3A41FC44"/>
    <w:rsid w:val="3A427DDB"/>
    <w:rsid w:val="3A45BDB2"/>
    <w:rsid w:val="3A4BCE33"/>
    <w:rsid w:val="3A4FCE52"/>
    <w:rsid w:val="3A514368"/>
    <w:rsid w:val="3A516E98"/>
    <w:rsid w:val="3A59CF32"/>
    <w:rsid w:val="3A64A5EB"/>
    <w:rsid w:val="3A6722BC"/>
    <w:rsid w:val="3A67E54B"/>
    <w:rsid w:val="3A72B000"/>
    <w:rsid w:val="3A72F474"/>
    <w:rsid w:val="3A7628D1"/>
    <w:rsid w:val="3A7C4884"/>
    <w:rsid w:val="3A7C8671"/>
    <w:rsid w:val="3A84C59C"/>
    <w:rsid w:val="3A92F5B6"/>
    <w:rsid w:val="3A98AD36"/>
    <w:rsid w:val="3A9E5B31"/>
    <w:rsid w:val="3AA961F6"/>
    <w:rsid w:val="3ABB661E"/>
    <w:rsid w:val="3AC58968"/>
    <w:rsid w:val="3AC8F9F8"/>
    <w:rsid w:val="3ACD1912"/>
    <w:rsid w:val="3AD11CE3"/>
    <w:rsid w:val="3AD64DC3"/>
    <w:rsid w:val="3ADD4B90"/>
    <w:rsid w:val="3ADEAB5E"/>
    <w:rsid w:val="3AE429C0"/>
    <w:rsid w:val="3AE987F8"/>
    <w:rsid w:val="3AE9DB46"/>
    <w:rsid w:val="3AF54E6C"/>
    <w:rsid w:val="3AF8B9E8"/>
    <w:rsid w:val="3AFCC61A"/>
    <w:rsid w:val="3AFE2EE6"/>
    <w:rsid w:val="3B0A634E"/>
    <w:rsid w:val="3B104292"/>
    <w:rsid w:val="3B15C99D"/>
    <w:rsid w:val="3B1FABBB"/>
    <w:rsid w:val="3B245F0D"/>
    <w:rsid w:val="3B275880"/>
    <w:rsid w:val="3B2894BC"/>
    <w:rsid w:val="3B299277"/>
    <w:rsid w:val="3B2CBD97"/>
    <w:rsid w:val="3B3242A5"/>
    <w:rsid w:val="3B4A153C"/>
    <w:rsid w:val="3B5035CB"/>
    <w:rsid w:val="3B54FA36"/>
    <w:rsid w:val="3B5B8EE4"/>
    <w:rsid w:val="3B6FBD0B"/>
    <w:rsid w:val="3B73F44D"/>
    <w:rsid w:val="3B7FB201"/>
    <w:rsid w:val="3B8155A7"/>
    <w:rsid w:val="3B9089F4"/>
    <w:rsid w:val="3B99EAC4"/>
    <w:rsid w:val="3B9DD977"/>
    <w:rsid w:val="3B9E3BF7"/>
    <w:rsid w:val="3BA5FAA0"/>
    <w:rsid w:val="3BAAC699"/>
    <w:rsid w:val="3BAD08EB"/>
    <w:rsid w:val="3BAD465B"/>
    <w:rsid w:val="3BB063D1"/>
    <w:rsid w:val="3BBF76F3"/>
    <w:rsid w:val="3BC2030F"/>
    <w:rsid w:val="3BC7D078"/>
    <w:rsid w:val="3BD0A8B3"/>
    <w:rsid w:val="3BD6376C"/>
    <w:rsid w:val="3BDAB32C"/>
    <w:rsid w:val="3BDF7B69"/>
    <w:rsid w:val="3BE03C4A"/>
    <w:rsid w:val="3BE5F906"/>
    <w:rsid w:val="3BEE0B5D"/>
    <w:rsid w:val="3BF12AD2"/>
    <w:rsid w:val="3BFCB830"/>
    <w:rsid w:val="3BFD6CF9"/>
    <w:rsid w:val="3C1559E4"/>
    <w:rsid w:val="3C21577F"/>
    <w:rsid w:val="3C240DC2"/>
    <w:rsid w:val="3C63BF57"/>
    <w:rsid w:val="3C6B97CF"/>
    <w:rsid w:val="3C77174B"/>
    <w:rsid w:val="3C7C6AB0"/>
    <w:rsid w:val="3C7FFD12"/>
    <w:rsid w:val="3C85B9D9"/>
    <w:rsid w:val="3C88A24C"/>
    <w:rsid w:val="3C8A9201"/>
    <w:rsid w:val="3C8BFD35"/>
    <w:rsid w:val="3C944A67"/>
    <w:rsid w:val="3CA0A48F"/>
    <w:rsid w:val="3CA88D43"/>
    <w:rsid w:val="3CAA0CC2"/>
    <w:rsid w:val="3CAB027B"/>
    <w:rsid w:val="3CC88DF8"/>
    <w:rsid w:val="3CD8681D"/>
    <w:rsid w:val="3CD9E1C5"/>
    <w:rsid w:val="3CDD60E7"/>
    <w:rsid w:val="3CE4AF3C"/>
    <w:rsid w:val="3CE683BC"/>
    <w:rsid w:val="3CE6B777"/>
    <w:rsid w:val="3CEABE2A"/>
    <w:rsid w:val="3CF339A7"/>
    <w:rsid w:val="3CF39FDD"/>
    <w:rsid w:val="3CF8B378"/>
    <w:rsid w:val="3CFB94B4"/>
    <w:rsid w:val="3D0326B2"/>
    <w:rsid w:val="3D0B8A5C"/>
    <w:rsid w:val="3D127FEC"/>
    <w:rsid w:val="3D14C70F"/>
    <w:rsid w:val="3D1990CC"/>
    <w:rsid w:val="3D2C75EE"/>
    <w:rsid w:val="3D2F1874"/>
    <w:rsid w:val="3D31EAAD"/>
    <w:rsid w:val="3D35EC35"/>
    <w:rsid w:val="3D395475"/>
    <w:rsid w:val="3D41C047"/>
    <w:rsid w:val="3D44493A"/>
    <w:rsid w:val="3D5A3299"/>
    <w:rsid w:val="3D5CF087"/>
    <w:rsid w:val="3D5DCEFA"/>
    <w:rsid w:val="3D5EED8A"/>
    <w:rsid w:val="3D5FE4BE"/>
    <w:rsid w:val="3D6CA371"/>
    <w:rsid w:val="3D72CE7A"/>
    <w:rsid w:val="3D764CCA"/>
    <w:rsid w:val="3D7BBF05"/>
    <w:rsid w:val="3D7DEF8B"/>
    <w:rsid w:val="3D851F10"/>
    <w:rsid w:val="3D99DBC1"/>
    <w:rsid w:val="3DA802F1"/>
    <w:rsid w:val="3DA82AE7"/>
    <w:rsid w:val="3DA8CA6F"/>
    <w:rsid w:val="3DB1CADD"/>
    <w:rsid w:val="3DB99D72"/>
    <w:rsid w:val="3DB9D2B2"/>
    <w:rsid w:val="3DBCE54D"/>
    <w:rsid w:val="3DC56569"/>
    <w:rsid w:val="3DC9F983"/>
    <w:rsid w:val="3DCB87AB"/>
    <w:rsid w:val="3DCD7551"/>
    <w:rsid w:val="3DCE6B3B"/>
    <w:rsid w:val="3DE3B119"/>
    <w:rsid w:val="3DE79398"/>
    <w:rsid w:val="3DEC71A3"/>
    <w:rsid w:val="3DF855CE"/>
    <w:rsid w:val="3DF8C88E"/>
    <w:rsid w:val="3DFCF26C"/>
    <w:rsid w:val="3E0DCC6A"/>
    <w:rsid w:val="3E0EAF19"/>
    <w:rsid w:val="3E0F5D66"/>
    <w:rsid w:val="3E12122D"/>
    <w:rsid w:val="3E1807BF"/>
    <w:rsid w:val="3E1DAC7D"/>
    <w:rsid w:val="3E208A81"/>
    <w:rsid w:val="3E2C7F37"/>
    <w:rsid w:val="3E42DE8A"/>
    <w:rsid w:val="3E4D9EEA"/>
    <w:rsid w:val="3E4E416D"/>
    <w:rsid w:val="3E533D04"/>
    <w:rsid w:val="3E5D9506"/>
    <w:rsid w:val="3E6447E8"/>
    <w:rsid w:val="3E67B1DD"/>
    <w:rsid w:val="3E6897D1"/>
    <w:rsid w:val="3E6A042A"/>
    <w:rsid w:val="3E6D5E94"/>
    <w:rsid w:val="3E73A4B0"/>
    <w:rsid w:val="3E73DDA3"/>
    <w:rsid w:val="3E7DD822"/>
    <w:rsid w:val="3E8CA116"/>
    <w:rsid w:val="3E92B2C8"/>
    <w:rsid w:val="3EA82658"/>
    <w:rsid w:val="3EB47F2C"/>
    <w:rsid w:val="3EBAD037"/>
    <w:rsid w:val="3ED36731"/>
    <w:rsid w:val="3ED7CAF1"/>
    <w:rsid w:val="3EDC23A8"/>
    <w:rsid w:val="3EDD3CBB"/>
    <w:rsid w:val="3EEF260F"/>
    <w:rsid w:val="3EFCB94E"/>
    <w:rsid w:val="3F0BC530"/>
    <w:rsid w:val="3F17B3E7"/>
    <w:rsid w:val="3F1A8B70"/>
    <w:rsid w:val="3F1A954E"/>
    <w:rsid w:val="3F1C7913"/>
    <w:rsid w:val="3F242341"/>
    <w:rsid w:val="3F2AD0D0"/>
    <w:rsid w:val="3F2E7F83"/>
    <w:rsid w:val="3F359C05"/>
    <w:rsid w:val="3F44DDB8"/>
    <w:rsid w:val="3F526773"/>
    <w:rsid w:val="3F536186"/>
    <w:rsid w:val="3F5A086D"/>
    <w:rsid w:val="3F6B8E60"/>
    <w:rsid w:val="3F70B2D9"/>
    <w:rsid w:val="3F76714F"/>
    <w:rsid w:val="3F7BDBD8"/>
    <w:rsid w:val="3F811E80"/>
    <w:rsid w:val="3F8D3AA7"/>
    <w:rsid w:val="3F93E554"/>
    <w:rsid w:val="3F98E2E0"/>
    <w:rsid w:val="3F9A4237"/>
    <w:rsid w:val="3FAC5D63"/>
    <w:rsid w:val="3FAC6F52"/>
    <w:rsid w:val="3FAEA9D6"/>
    <w:rsid w:val="3FCBC188"/>
    <w:rsid w:val="3FE4B623"/>
    <w:rsid w:val="3FEADE4F"/>
    <w:rsid w:val="3FF53597"/>
    <w:rsid w:val="3FFB62E2"/>
    <w:rsid w:val="3FFFAFB6"/>
    <w:rsid w:val="40011264"/>
    <w:rsid w:val="4005D48B"/>
    <w:rsid w:val="400E52C6"/>
    <w:rsid w:val="4026AD21"/>
    <w:rsid w:val="40347BCF"/>
    <w:rsid w:val="40430B03"/>
    <w:rsid w:val="40464E1E"/>
    <w:rsid w:val="4051D4EE"/>
    <w:rsid w:val="4051DB41"/>
    <w:rsid w:val="4058E8A8"/>
    <w:rsid w:val="4058F571"/>
    <w:rsid w:val="405BA985"/>
    <w:rsid w:val="405BEABF"/>
    <w:rsid w:val="4060CE79"/>
    <w:rsid w:val="40655531"/>
    <w:rsid w:val="406926A3"/>
    <w:rsid w:val="406F661D"/>
    <w:rsid w:val="407665A6"/>
    <w:rsid w:val="407E297A"/>
    <w:rsid w:val="4082F81A"/>
    <w:rsid w:val="4089D518"/>
    <w:rsid w:val="408F7D11"/>
    <w:rsid w:val="4096EAE0"/>
    <w:rsid w:val="4097F26F"/>
    <w:rsid w:val="409C36E8"/>
    <w:rsid w:val="409FB84F"/>
    <w:rsid w:val="40A2EF2A"/>
    <w:rsid w:val="40A9647F"/>
    <w:rsid w:val="40AD3711"/>
    <w:rsid w:val="40B89FD6"/>
    <w:rsid w:val="40B8B982"/>
    <w:rsid w:val="40BCAA2D"/>
    <w:rsid w:val="40BF0BBD"/>
    <w:rsid w:val="40C1627B"/>
    <w:rsid w:val="40D7D3B2"/>
    <w:rsid w:val="40D8EE94"/>
    <w:rsid w:val="40E63C30"/>
    <w:rsid w:val="40ED67CB"/>
    <w:rsid w:val="40F169E9"/>
    <w:rsid w:val="40F194C8"/>
    <w:rsid w:val="40FF648D"/>
    <w:rsid w:val="4102F062"/>
    <w:rsid w:val="410B6B39"/>
    <w:rsid w:val="410C67BC"/>
    <w:rsid w:val="41103B8A"/>
    <w:rsid w:val="411723B0"/>
    <w:rsid w:val="411C82A0"/>
    <w:rsid w:val="411D7EBF"/>
    <w:rsid w:val="411E768E"/>
    <w:rsid w:val="41384383"/>
    <w:rsid w:val="41387260"/>
    <w:rsid w:val="413DE040"/>
    <w:rsid w:val="413EA53C"/>
    <w:rsid w:val="4141C2E8"/>
    <w:rsid w:val="41472380"/>
    <w:rsid w:val="414D0421"/>
    <w:rsid w:val="41642F7D"/>
    <w:rsid w:val="41710430"/>
    <w:rsid w:val="41730EE2"/>
    <w:rsid w:val="41790916"/>
    <w:rsid w:val="417BD8A4"/>
    <w:rsid w:val="4189445C"/>
    <w:rsid w:val="418EBA2F"/>
    <w:rsid w:val="41912466"/>
    <w:rsid w:val="4199662D"/>
    <w:rsid w:val="419FF510"/>
    <w:rsid w:val="41A2DE74"/>
    <w:rsid w:val="41AD1110"/>
    <w:rsid w:val="41B29DF5"/>
    <w:rsid w:val="41B372FF"/>
    <w:rsid w:val="41B6BA0C"/>
    <w:rsid w:val="41BDFC03"/>
    <w:rsid w:val="41C5E387"/>
    <w:rsid w:val="41CB047E"/>
    <w:rsid w:val="41D06E53"/>
    <w:rsid w:val="41D9431B"/>
    <w:rsid w:val="41D9CC36"/>
    <w:rsid w:val="41E3767D"/>
    <w:rsid w:val="41E5B6F1"/>
    <w:rsid w:val="41E7D005"/>
    <w:rsid w:val="41ECD325"/>
    <w:rsid w:val="41F02619"/>
    <w:rsid w:val="41FED2B1"/>
    <w:rsid w:val="41FF2BC5"/>
    <w:rsid w:val="4200AA80"/>
    <w:rsid w:val="4201A534"/>
    <w:rsid w:val="420222ED"/>
    <w:rsid w:val="420BACD3"/>
    <w:rsid w:val="420F4EE7"/>
    <w:rsid w:val="42436C7B"/>
    <w:rsid w:val="4247612A"/>
    <w:rsid w:val="424CDA95"/>
    <w:rsid w:val="42573107"/>
    <w:rsid w:val="4257989B"/>
    <w:rsid w:val="4261D771"/>
    <w:rsid w:val="426D315D"/>
    <w:rsid w:val="426E3030"/>
    <w:rsid w:val="427E0D6C"/>
    <w:rsid w:val="427F7FD3"/>
    <w:rsid w:val="42876AC9"/>
    <w:rsid w:val="428F2955"/>
    <w:rsid w:val="429E8F6A"/>
    <w:rsid w:val="42A9B3AE"/>
    <w:rsid w:val="42AE3A6B"/>
    <w:rsid w:val="42B70B61"/>
    <w:rsid w:val="42B97336"/>
    <w:rsid w:val="42B9A9FB"/>
    <w:rsid w:val="42BAA1FA"/>
    <w:rsid w:val="42C9624E"/>
    <w:rsid w:val="42D082C4"/>
    <w:rsid w:val="42D40EFE"/>
    <w:rsid w:val="42ECA3F2"/>
    <w:rsid w:val="42EECF10"/>
    <w:rsid w:val="42F434F0"/>
    <w:rsid w:val="42F5E689"/>
    <w:rsid w:val="42F5ED6F"/>
    <w:rsid w:val="4302B083"/>
    <w:rsid w:val="430658F5"/>
    <w:rsid w:val="430D8009"/>
    <w:rsid w:val="430FBD29"/>
    <w:rsid w:val="4311CC8F"/>
    <w:rsid w:val="4326B493"/>
    <w:rsid w:val="43331A51"/>
    <w:rsid w:val="43417CBA"/>
    <w:rsid w:val="43436E7B"/>
    <w:rsid w:val="434504C4"/>
    <w:rsid w:val="434AA373"/>
    <w:rsid w:val="43543453"/>
    <w:rsid w:val="435CA5CE"/>
    <w:rsid w:val="4367A39D"/>
    <w:rsid w:val="4367B383"/>
    <w:rsid w:val="436D18B0"/>
    <w:rsid w:val="436EE845"/>
    <w:rsid w:val="4377A5BE"/>
    <w:rsid w:val="437F46DE"/>
    <w:rsid w:val="43807E96"/>
    <w:rsid w:val="438B6C74"/>
    <w:rsid w:val="438BE05F"/>
    <w:rsid w:val="439ADA68"/>
    <w:rsid w:val="43A5168B"/>
    <w:rsid w:val="43B05B45"/>
    <w:rsid w:val="43BAA915"/>
    <w:rsid w:val="43C12C5A"/>
    <w:rsid w:val="43C85EF9"/>
    <w:rsid w:val="43C900FB"/>
    <w:rsid w:val="43CBD0B5"/>
    <w:rsid w:val="43CC903E"/>
    <w:rsid w:val="43D42721"/>
    <w:rsid w:val="43D7A71D"/>
    <w:rsid w:val="43E530C6"/>
    <w:rsid w:val="43E6DC38"/>
    <w:rsid w:val="43ECA411"/>
    <w:rsid w:val="43F72EC2"/>
    <w:rsid w:val="43FBF72A"/>
    <w:rsid w:val="43FEC7FC"/>
    <w:rsid w:val="441A3D4B"/>
    <w:rsid w:val="4421A5BB"/>
    <w:rsid w:val="4422DA5A"/>
    <w:rsid w:val="44250E18"/>
    <w:rsid w:val="4436EE6C"/>
    <w:rsid w:val="44371826"/>
    <w:rsid w:val="44427355"/>
    <w:rsid w:val="444429BE"/>
    <w:rsid w:val="444F7DB3"/>
    <w:rsid w:val="44518D9E"/>
    <w:rsid w:val="44553784"/>
    <w:rsid w:val="4457B4EC"/>
    <w:rsid w:val="4458FCF1"/>
    <w:rsid w:val="445A3AB2"/>
    <w:rsid w:val="445C6A3F"/>
    <w:rsid w:val="445EE143"/>
    <w:rsid w:val="446AABFD"/>
    <w:rsid w:val="446B83FC"/>
    <w:rsid w:val="44701E53"/>
    <w:rsid w:val="44781D97"/>
    <w:rsid w:val="4494EE60"/>
    <w:rsid w:val="4496E55D"/>
    <w:rsid w:val="44980209"/>
    <w:rsid w:val="44AEFC0A"/>
    <w:rsid w:val="44BB7E8D"/>
    <w:rsid w:val="44D3AD34"/>
    <w:rsid w:val="44D83A4F"/>
    <w:rsid w:val="44DF8F07"/>
    <w:rsid w:val="44E6487D"/>
    <w:rsid w:val="44E753B6"/>
    <w:rsid w:val="44FD2CEF"/>
    <w:rsid w:val="450ABBFA"/>
    <w:rsid w:val="450B7828"/>
    <w:rsid w:val="450C79D8"/>
    <w:rsid w:val="450EAE44"/>
    <w:rsid w:val="45124074"/>
    <w:rsid w:val="453CB719"/>
    <w:rsid w:val="45494D00"/>
    <w:rsid w:val="454D777A"/>
    <w:rsid w:val="454DCEF6"/>
    <w:rsid w:val="455133E9"/>
    <w:rsid w:val="4553D5DA"/>
    <w:rsid w:val="455BFED7"/>
    <w:rsid w:val="4560FCF7"/>
    <w:rsid w:val="4565772C"/>
    <w:rsid w:val="45669A0C"/>
    <w:rsid w:val="456C1AF0"/>
    <w:rsid w:val="457AFD22"/>
    <w:rsid w:val="45935513"/>
    <w:rsid w:val="45A7BD38"/>
    <w:rsid w:val="45B0775E"/>
    <w:rsid w:val="45B6EE0E"/>
    <w:rsid w:val="45B73F7D"/>
    <w:rsid w:val="45BC6917"/>
    <w:rsid w:val="45C34D96"/>
    <w:rsid w:val="45CB4D6B"/>
    <w:rsid w:val="45CB8675"/>
    <w:rsid w:val="45CF6BBB"/>
    <w:rsid w:val="45D91A59"/>
    <w:rsid w:val="45EBFE55"/>
    <w:rsid w:val="45F0E1E0"/>
    <w:rsid w:val="45F68C14"/>
    <w:rsid w:val="45FA98D3"/>
    <w:rsid w:val="45FD01A2"/>
    <w:rsid w:val="4604AE6E"/>
    <w:rsid w:val="460D2F50"/>
    <w:rsid w:val="460D493F"/>
    <w:rsid w:val="460D61CB"/>
    <w:rsid w:val="4621E8FD"/>
    <w:rsid w:val="4628400C"/>
    <w:rsid w:val="4629E300"/>
    <w:rsid w:val="4631BBE1"/>
    <w:rsid w:val="46334D37"/>
    <w:rsid w:val="4637A718"/>
    <w:rsid w:val="4639F2FD"/>
    <w:rsid w:val="46402E19"/>
    <w:rsid w:val="46483A55"/>
    <w:rsid w:val="46529DF6"/>
    <w:rsid w:val="465AECD0"/>
    <w:rsid w:val="465BF945"/>
    <w:rsid w:val="465E24E5"/>
    <w:rsid w:val="466445A2"/>
    <w:rsid w:val="4665F493"/>
    <w:rsid w:val="46703515"/>
    <w:rsid w:val="467BFF8C"/>
    <w:rsid w:val="467D5205"/>
    <w:rsid w:val="46824CDB"/>
    <w:rsid w:val="468A5E7E"/>
    <w:rsid w:val="4690DDF4"/>
    <w:rsid w:val="4698F127"/>
    <w:rsid w:val="4698FD50"/>
    <w:rsid w:val="4699F96F"/>
    <w:rsid w:val="469E873A"/>
    <w:rsid w:val="46A453AA"/>
    <w:rsid w:val="46A486A1"/>
    <w:rsid w:val="46A5F549"/>
    <w:rsid w:val="46A9D294"/>
    <w:rsid w:val="46ACA24F"/>
    <w:rsid w:val="46B0DB58"/>
    <w:rsid w:val="46BAD51E"/>
    <w:rsid w:val="46BD2F81"/>
    <w:rsid w:val="46CFD185"/>
    <w:rsid w:val="46DC3D41"/>
    <w:rsid w:val="46DC7974"/>
    <w:rsid w:val="46F268A1"/>
    <w:rsid w:val="46F5426A"/>
    <w:rsid w:val="46F7A36B"/>
    <w:rsid w:val="46FB5437"/>
    <w:rsid w:val="46FD56D4"/>
    <w:rsid w:val="46FE6E45"/>
    <w:rsid w:val="46FE8DD2"/>
    <w:rsid w:val="47108690"/>
    <w:rsid w:val="47218CFB"/>
    <w:rsid w:val="473A277A"/>
    <w:rsid w:val="4748F844"/>
    <w:rsid w:val="47512A8B"/>
    <w:rsid w:val="4754B466"/>
    <w:rsid w:val="475A96B0"/>
    <w:rsid w:val="475E863F"/>
    <w:rsid w:val="477770A7"/>
    <w:rsid w:val="478893DA"/>
    <w:rsid w:val="4788FBBE"/>
    <w:rsid w:val="47962FA1"/>
    <w:rsid w:val="4797B1B0"/>
    <w:rsid w:val="479C552A"/>
    <w:rsid w:val="47A1D135"/>
    <w:rsid w:val="47B0B0CE"/>
    <w:rsid w:val="47B13E91"/>
    <w:rsid w:val="47B20C06"/>
    <w:rsid w:val="47B8FBDD"/>
    <w:rsid w:val="47C88A05"/>
    <w:rsid w:val="47D0DF04"/>
    <w:rsid w:val="47D539A8"/>
    <w:rsid w:val="47D74355"/>
    <w:rsid w:val="47D839EE"/>
    <w:rsid w:val="47DCED37"/>
    <w:rsid w:val="47E78D04"/>
    <w:rsid w:val="47E9B4BC"/>
    <w:rsid w:val="47F20C9E"/>
    <w:rsid w:val="47F264FC"/>
    <w:rsid w:val="47F2E341"/>
    <w:rsid w:val="47F308BD"/>
    <w:rsid w:val="47FE0654"/>
    <w:rsid w:val="47FE312F"/>
    <w:rsid w:val="480E6551"/>
    <w:rsid w:val="48124B44"/>
    <w:rsid w:val="481A0DCD"/>
    <w:rsid w:val="4826AB62"/>
    <w:rsid w:val="482A9126"/>
    <w:rsid w:val="483629D7"/>
    <w:rsid w:val="483BFFF0"/>
    <w:rsid w:val="4846443B"/>
    <w:rsid w:val="4846DBE3"/>
    <w:rsid w:val="484F3F8C"/>
    <w:rsid w:val="486393B5"/>
    <w:rsid w:val="48691687"/>
    <w:rsid w:val="4869B982"/>
    <w:rsid w:val="486C00D9"/>
    <w:rsid w:val="486DE3E7"/>
    <w:rsid w:val="486E8CA4"/>
    <w:rsid w:val="4872C2D2"/>
    <w:rsid w:val="4873653A"/>
    <w:rsid w:val="4888FAF6"/>
    <w:rsid w:val="4898D417"/>
    <w:rsid w:val="489AD8C7"/>
    <w:rsid w:val="48B3FD13"/>
    <w:rsid w:val="48B76DE2"/>
    <w:rsid w:val="48BF4A38"/>
    <w:rsid w:val="48C559D6"/>
    <w:rsid w:val="48C7569D"/>
    <w:rsid w:val="48CA4B9D"/>
    <w:rsid w:val="48D0FB00"/>
    <w:rsid w:val="48E9AC56"/>
    <w:rsid w:val="48EDE420"/>
    <w:rsid w:val="48F4BD9B"/>
    <w:rsid w:val="48FAFBFC"/>
    <w:rsid w:val="4915ED94"/>
    <w:rsid w:val="49231DFD"/>
    <w:rsid w:val="4929E2EA"/>
    <w:rsid w:val="492F0E67"/>
    <w:rsid w:val="495162B2"/>
    <w:rsid w:val="49540B80"/>
    <w:rsid w:val="495511C2"/>
    <w:rsid w:val="495FA351"/>
    <w:rsid w:val="496059B7"/>
    <w:rsid w:val="49774A7C"/>
    <w:rsid w:val="49780C6B"/>
    <w:rsid w:val="498D6A0F"/>
    <w:rsid w:val="49942298"/>
    <w:rsid w:val="4996EDAD"/>
    <w:rsid w:val="49A46984"/>
    <w:rsid w:val="49A9A25C"/>
    <w:rsid w:val="49AE49BF"/>
    <w:rsid w:val="49AEF07C"/>
    <w:rsid w:val="49C3DA6C"/>
    <w:rsid w:val="49C6F1EE"/>
    <w:rsid w:val="49D3F60E"/>
    <w:rsid w:val="49EB23CC"/>
    <w:rsid w:val="49EE2813"/>
    <w:rsid w:val="49F174CB"/>
    <w:rsid w:val="49F2E1EA"/>
    <w:rsid w:val="4A19E7B5"/>
    <w:rsid w:val="4A1AC986"/>
    <w:rsid w:val="4A1B3A40"/>
    <w:rsid w:val="4A20E2D4"/>
    <w:rsid w:val="4A248FCC"/>
    <w:rsid w:val="4A2AC94C"/>
    <w:rsid w:val="4A2C0C00"/>
    <w:rsid w:val="4A2F0A42"/>
    <w:rsid w:val="4A36A9E9"/>
    <w:rsid w:val="4A3AB96C"/>
    <w:rsid w:val="4A3ACD9C"/>
    <w:rsid w:val="4A424B40"/>
    <w:rsid w:val="4A43E932"/>
    <w:rsid w:val="4A45E100"/>
    <w:rsid w:val="4A46D127"/>
    <w:rsid w:val="4A491205"/>
    <w:rsid w:val="4A50B8E1"/>
    <w:rsid w:val="4A7891AD"/>
    <w:rsid w:val="4A955F2B"/>
    <w:rsid w:val="4A9E94C8"/>
    <w:rsid w:val="4AA77F20"/>
    <w:rsid w:val="4AA91FEA"/>
    <w:rsid w:val="4AAB0417"/>
    <w:rsid w:val="4AB2902D"/>
    <w:rsid w:val="4AB5118F"/>
    <w:rsid w:val="4AB92454"/>
    <w:rsid w:val="4AB92994"/>
    <w:rsid w:val="4ABAA2B4"/>
    <w:rsid w:val="4ABDC8DD"/>
    <w:rsid w:val="4AC34AA9"/>
    <w:rsid w:val="4AC76A4A"/>
    <w:rsid w:val="4AC7C74D"/>
    <w:rsid w:val="4ACC8061"/>
    <w:rsid w:val="4AD5F74F"/>
    <w:rsid w:val="4ADAEE5C"/>
    <w:rsid w:val="4ADB8BE5"/>
    <w:rsid w:val="4ADEB757"/>
    <w:rsid w:val="4AE5997E"/>
    <w:rsid w:val="4AE912B3"/>
    <w:rsid w:val="4AE9FEE1"/>
    <w:rsid w:val="4AEAF4C6"/>
    <w:rsid w:val="4AF32B77"/>
    <w:rsid w:val="4AF5AE6F"/>
    <w:rsid w:val="4AF5BA03"/>
    <w:rsid w:val="4AFC0410"/>
    <w:rsid w:val="4AFCB795"/>
    <w:rsid w:val="4B045DAF"/>
    <w:rsid w:val="4B07590C"/>
    <w:rsid w:val="4B09DA05"/>
    <w:rsid w:val="4B1285DF"/>
    <w:rsid w:val="4B167681"/>
    <w:rsid w:val="4B18A7F3"/>
    <w:rsid w:val="4B1A804C"/>
    <w:rsid w:val="4B205AA0"/>
    <w:rsid w:val="4B228192"/>
    <w:rsid w:val="4B277CE2"/>
    <w:rsid w:val="4B2AEB5E"/>
    <w:rsid w:val="4B2B36B3"/>
    <w:rsid w:val="4B2EB1B2"/>
    <w:rsid w:val="4B336ECD"/>
    <w:rsid w:val="4B338F7C"/>
    <w:rsid w:val="4B41D186"/>
    <w:rsid w:val="4B4373C1"/>
    <w:rsid w:val="4B626C60"/>
    <w:rsid w:val="4B66077D"/>
    <w:rsid w:val="4B6ACBA4"/>
    <w:rsid w:val="4B6C0A8E"/>
    <w:rsid w:val="4B6C99C3"/>
    <w:rsid w:val="4B73D168"/>
    <w:rsid w:val="4B7410F1"/>
    <w:rsid w:val="4B87AD06"/>
    <w:rsid w:val="4B8861D7"/>
    <w:rsid w:val="4B88E3A7"/>
    <w:rsid w:val="4B8B59E4"/>
    <w:rsid w:val="4B9227D9"/>
    <w:rsid w:val="4B95B1A7"/>
    <w:rsid w:val="4B9DA60C"/>
    <w:rsid w:val="4B9EA489"/>
    <w:rsid w:val="4BA30D8C"/>
    <w:rsid w:val="4BA96364"/>
    <w:rsid w:val="4BABB118"/>
    <w:rsid w:val="4BB92F80"/>
    <w:rsid w:val="4BBF1505"/>
    <w:rsid w:val="4BC862B0"/>
    <w:rsid w:val="4BCD9D0E"/>
    <w:rsid w:val="4BD5216C"/>
    <w:rsid w:val="4BDB589F"/>
    <w:rsid w:val="4BDCF267"/>
    <w:rsid w:val="4BE64D00"/>
    <w:rsid w:val="4BEEFF88"/>
    <w:rsid w:val="4BEFB46A"/>
    <w:rsid w:val="4BF447B0"/>
    <w:rsid w:val="4BFCECBF"/>
    <w:rsid w:val="4C012CF4"/>
    <w:rsid w:val="4C086CA1"/>
    <w:rsid w:val="4C11DBB1"/>
    <w:rsid w:val="4C1F931D"/>
    <w:rsid w:val="4C2C9D03"/>
    <w:rsid w:val="4C32345B"/>
    <w:rsid w:val="4C32783F"/>
    <w:rsid w:val="4C3F584E"/>
    <w:rsid w:val="4C44906C"/>
    <w:rsid w:val="4C44D738"/>
    <w:rsid w:val="4C46DC98"/>
    <w:rsid w:val="4C4F13FE"/>
    <w:rsid w:val="4C5D687D"/>
    <w:rsid w:val="4C5D98DC"/>
    <w:rsid w:val="4C6475BC"/>
    <w:rsid w:val="4C64A2E2"/>
    <w:rsid w:val="4C6549D8"/>
    <w:rsid w:val="4C6BFF0D"/>
    <w:rsid w:val="4C7519FA"/>
    <w:rsid w:val="4C7543B1"/>
    <w:rsid w:val="4C85A349"/>
    <w:rsid w:val="4C886EE9"/>
    <w:rsid w:val="4C88AAFB"/>
    <w:rsid w:val="4C8A3601"/>
    <w:rsid w:val="4C8E32C6"/>
    <w:rsid w:val="4C96468B"/>
    <w:rsid w:val="4C9B6E43"/>
    <w:rsid w:val="4CA4D000"/>
    <w:rsid w:val="4CA72A68"/>
    <w:rsid w:val="4CBB1469"/>
    <w:rsid w:val="4CBC25A3"/>
    <w:rsid w:val="4CD0128B"/>
    <w:rsid w:val="4CD368DE"/>
    <w:rsid w:val="4CDBAAB8"/>
    <w:rsid w:val="4CE8D2AB"/>
    <w:rsid w:val="4CEAC877"/>
    <w:rsid w:val="4CF010DA"/>
    <w:rsid w:val="4D0B5889"/>
    <w:rsid w:val="4D0BA8C9"/>
    <w:rsid w:val="4D0E6ED3"/>
    <w:rsid w:val="4D1AE8F7"/>
    <w:rsid w:val="4D1C0EB0"/>
    <w:rsid w:val="4D1FD89C"/>
    <w:rsid w:val="4D237F3A"/>
    <w:rsid w:val="4D36A659"/>
    <w:rsid w:val="4D3C8197"/>
    <w:rsid w:val="4D3F107F"/>
    <w:rsid w:val="4D4818E5"/>
    <w:rsid w:val="4D54262F"/>
    <w:rsid w:val="4D56095F"/>
    <w:rsid w:val="4D584379"/>
    <w:rsid w:val="4D5AD32C"/>
    <w:rsid w:val="4D5AF7CC"/>
    <w:rsid w:val="4D5FE5AF"/>
    <w:rsid w:val="4D60EC2C"/>
    <w:rsid w:val="4D627DD0"/>
    <w:rsid w:val="4D6C337E"/>
    <w:rsid w:val="4D742EFA"/>
    <w:rsid w:val="4D76725D"/>
    <w:rsid w:val="4D7DB1FD"/>
    <w:rsid w:val="4D86F252"/>
    <w:rsid w:val="4D88EF25"/>
    <w:rsid w:val="4D8C7094"/>
    <w:rsid w:val="4D8F27D7"/>
    <w:rsid w:val="4D944079"/>
    <w:rsid w:val="4D9899BF"/>
    <w:rsid w:val="4D9D34C7"/>
    <w:rsid w:val="4D9DC78B"/>
    <w:rsid w:val="4DA81E67"/>
    <w:rsid w:val="4DAAE6E9"/>
    <w:rsid w:val="4DC0EBBC"/>
    <w:rsid w:val="4DC0FCB1"/>
    <w:rsid w:val="4DC88801"/>
    <w:rsid w:val="4DCA4B64"/>
    <w:rsid w:val="4DD0CA88"/>
    <w:rsid w:val="4DD5C839"/>
    <w:rsid w:val="4DD62B89"/>
    <w:rsid w:val="4DD990F9"/>
    <w:rsid w:val="4DDC7C95"/>
    <w:rsid w:val="4DE3F5F8"/>
    <w:rsid w:val="4E04B15A"/>
    <w:rsid w:val="4E05ED27"/>
    <w:rsid w:val="4E17109A"/>
    <w:rsid w:val="4E18ADCC"/>
    <w:rsid w:val="4E19CAE4"/>
    <w:rsid w:val="4E1CD057"/>
    <w:rsid w:val="4E21762C"/>
    <w:rsid w:val="4E22DB4B"/>
    <w:rsid w:val="4E26B470"/>
    <w:rsid w:val="4E271054"/>
    <w:rsid w:val="4E371A4F"/>
    <w:rsid w:val="4E4092C7"/>
    <w:rsid w:val="4E45288F"/>
    <w:rsid w:val="4E47D80A"/>
    <w:rsid w:val="4E4BDF92"/>
    <w:rsid w:val="4E595D0F"/>
    <w:rsid w:val="4E5A3BA1"/>
    <w:rsid w:val="4E5B91CF"/>
    <w:rsid w:val="4E650281"/>
    <w:rsid w:val="4E657C44"/>
    <w:rsid w:val="4E71B438"/>
    <w:rsid w:val="4E7F5F9C"/>
    <w:rsid w:val="4E8E1FBB"/>
    <w:rsid w:val="4E8E2572"/>
    <w:rsid w:val="4E95BF78"/>
    <w:rsid w:val="4E995B2C"/>
    <w:rsid w:val="4E9F532A"/>
    <w:rsid w:val="4EAD4C61"/>
    <w:rsid w:val="4EB7C965"/>
    <w:rsid w:val="4EC5A6D5"/>
    <w:rsid w:val="4EC6F152"/>
    <w:rsid w:val="4ED7B152"/>
    <w:rsid w:val="4EE3F9DA"/>
    <w:rsid w:val="4EE8481D"/>
    <w:rsid w:val="4EEDC211"/>
    <w:rsid w:val="4EF8E210"/>
    <w:rsid w:val="4F01956D"/>
    <w:rsid w:val="4F020A1C"/>
    <w:rsid w:val="4F08CC45"/>
    <w:rsid w:val="4F09F8C8"/>
    <w:rsid w:val="4F0FB48E"/>
    <w:rsid w:val="4F111CEE"/>
    <w:rsid w:val="4F11E71A"/>
    <w:rsid w:val="4F144D1F"/>
    <w:rsid w:val="4F1453FC"/>
    <w:rsid w:val="4F1BE591"/>
    <w:rsid w:val="4F2C662C"/>
    <w:rsid w:val="4F33894F"/>
    <w:rsid w:val="4F33C829"/>
    <w:rsid w:val="4F36AD6F"/>
    <w:rsid w:val="4F56E334"/>
    <w:rsid w:val="4F5A5D1B"/>
    <w:rsid w:val="4F5F06BA"/>
    <w:rsid w:val="4F608F99"/>
    <w:rsid w:val="4F657467"/>
    <w:rsid w:val="4F7736B5"/>
    <w:rsid w:val="4F8EC96B"/>
    <w:rsid w:val="4FA9DAB3"/>
    <w:rsid w:val="4FAD4942"/>
    <w:rsid w:val="4FB832F2"/>
    <w:rsid w:val="4FCA6236"/>
    <w:rsid w:val="4FCB5865"/>
    <w:rsid w:val="4FCCCB7B"/>
    <w:rsid w:val="4FCDCD78"/>
    <w:rsid w:val="4FDD7085"/>
    <w:rsid w:val="4FF3C975"/>
    <w:rsid w:val="4FF82B8D"/>
    <w:rsid w:val="4FF8BC4A"/>
    <w:rsid w:val="4FFE0FD5"/>
    <w:rsid w:val="500AC5E2"/>
    <w:rsid w:val="5011B086"/>
    <w:rsid w:val="50175B18"/>
    <w:rsid w:val="502734EF"/>
    <w:rsid w:val="50286B13"/>
    <w:rsid w:val="502E72E9"/>
    <w:rsid w:val="503BEBED"/>
    <w:rsid w:val="503D3C5F"/>
    <w:rsid w:val="503E9541"/>
    <w:rsid w:val="504ECFF8"/>
    <w:rsid w:val="50513B4C"/>
    <w:rsid w:val="5073579B"/>
    <w:rsid w:val="5079FEE3"/>
    <w:rsid w:val="507E9AE7"/>
    <w:rsid w:val="507F20D7"/>
    <w:rsid w:val="5085665D"/>
    <w:rsid w:val="5088AA90"/>
    <w:rsid w:val="508BAFFE"/>
    <w:rsid w:val="5097A470"/>
    <w:rsid w:val="50A107ED"/>
    <w:rsid w:val="50B58F43"/>
    <w:rsid w:val="50C34A2C"/>
    <w:rsid w:val="50C8C661"/>
    <w:rsid w:val="50DE8207"/>
    <w:rsid w:val="50E900E6"/>
    <w:rsid w:val="50F0638E"/>
    <w:rsid w:val="50F6D054"/>
    <w:rsid w:val="50F78255"/>
    <w:rsid w:val="510A5AE3"/>
    <w:rsid w:val="5111760B"/>
    <w:rsid w:val="51198315"/>
    <w:rsid w:val="5119AC68"/>
    <w:rsid w:val="5128E162"/>
    <w:rsid w:val="512B8B2B"/>
    <w:rsid w:val="5149C7B9"/>
    <w:rsid w:val="515139DF"/>
    <w:rsid w:val="5158AFC0"/>
    <w:rsid w:val="5166798A"/>
    <w:rsid w:val="516FD8A9"/>
    <w:rsid w:val="51769509"/>
    <w:rsid w:val="51805006"/>
    <w:rsid w:val="518553A2"/>
    <w:rsid w:val="5191247F"/>
    <w:rsid w:val="519EABEC"/>
    <w:rsid w:val="51B35619"/>
    <w:rsid w:val="51B816EC"/>
    <w:rsid w:val="51C273D4"/>
    <w:rsid w:val="51C7092F"/>
    <w:rsid w:val="51C94524"/>
    <w:rsid w:val="51D42BAE"/>
    <w:rsid w:val="51E4CB72"/>
    <w:rsid w:val="51E78EA3"/>
    <w:rsid w:val="51F28D57"/>
    <w:rsid w:val="51F30308"/>
    <w:rsid w:val="51FBCE1E"/>
    <w:rsid w:val="51FE1DC3"/>
    <w:rsid w:val="51FFFEFB"/>
    <w:rsid w:val="52160635"/>
    <w:rsid w:val="5221D2D1"/>
    <w:rsid w:val="522B0E9E"/>
    <w:rsid w:val="52327F2D"/>
    <w:rsid w:val="523B6CC2"/>
    <w:rsid w:val="523EDCA1"/>
    <w:rsid w:val="524865DF"/>
    <w:rsid w:val="5251C373"/>
    <w:rsid w:val="5253555A"/>
    <w:rsid w:val="5254A6E3"/>
    <w:rsid w:val="526845C9"/>
    <w:rsid w:val="5269E67E"/>
    <w:rsid w:val="52707D01"/>
    <w:rsid w:val="527317EE"/>
    <w:rsid w:val="5284AB5C"/>
    <w:rsid w:val="528741D3"/>
    <w:rsid w:val="528B0968"/>
    <w:rsid w:val="528C8A00"/>
    <w:rsid w:val="52A56BD4"/>
    <w:rsid w:val="52A57C19"/>
    <w:rsid w:val="52B66290"/>
    <w:rsid w:val="52BAC3EA"/>
    <w:rsid w:val="52C1F524"/>
    <w:rsid w:val="52C74836"/>
    <w:rsid w:val="52CBC6EA"/>
    <w:rsid w:val="52DE3611"/>
    <w:rsid w:val="52E3249A"/>
    <w:rsid w:val="52F0BAA3"/>
    <w:rsid w:val="52FD6494"/>
    <w:rsid w:val="530249EB"/>
    <w:rsid w:val="5308DBC1"/>
    <w:rsid w:val="530EF63A"/>
    <w:rsid w:val="53126A1C"/>
    <w:rsid w:val="531D294B"/>
    <w:rsid w:val="5325D7F1"/>
    <w:rsid w:val="5327B319"/>
    <w:rsid w:val="53338683"/>
    <w:rsid w:val="533CA1FE"/>
    <w:rsid w:val="534397C8"/>
    <w:rsid w:val="5345A1D0"/>
    <w:rsid w:val="5346A811"/>
    <w:rsid w:val="5353B7C1"/>
    <w:rsid w:val="53618444"/>
    <w:rsid w:val="536CA794"/>
    <w:rsid w:val="537831C7"/>
    <w:rsid w:val="53790025"/>
    <w:rsid w:val="5379B315"/>
    <w:rsid w:val="537B3628"/>
    <w:rsid w:val="53878A83"/>
    <w:rsid w:val="538A26C2"/>
    <w:rsid w:val="5398D2A9"/>
    <w:rsid w:val="539EF134"/>
    <w:rsid w:val="539F37BD"/>
    <w:rsid w:val="53A0F205"/>
    <w:rsid w:val="53A79008"/>
    <w:rsid w:val="53ABC31B"/>
    <w:rsid w:val="53ABCD9A"/>
    <w:rsid w:val="53B3BE31"/>
    <w:rsid w:val="53BB3B14"/>
    <w:rsid w:val="53C239BE"/>
    <w:rsid w:val="53CB5539"/>
    <w:rsid w:val="53D405FD"/>
    <w:rsid w:val="53D6DE8A"/>
    <w:rsid w:val="53E4BA04"/>
    <w:rsid w:val="53EDFCDF"/>
    <w:rsid w:val="53F52B07"/>
    <w:rsid w:val="53F668E9"/>
    <w:rsid w:val="54154012"/>
    <w:rsid w:val="5415F8D3"/>
    <w:rsid w:val="5416CA80"/>
    <w:rsid w:val="541C3D58"/>
    <w:rsid w:val="541C96CB"/>
    <w:rsid w:val="541FE55A"/>
    <w:rsid w:val="542548E3"/>
    <w:rsid w:val="54259879"/>
    <w:rsid w:val="5425B0F0"/>
    <w:rsid w:val="54353DA4"/>
    <w:rsid w:val="5435861A"/>
    <w:rsid w:val="54363849"/>
    <w:rsid w:val="545794EE"/>
    <w:rsid w:val="54602442"/>
    <w:rsid w:val="5460F658"/>
    <w:rsid w:val="54670B20"/>
    <w:rsid w:val="54713CF6"/>
    <w:rsid w:val="5483C0D0"/>
    <w:rsid w:val="548EFE81"/>
    <w:rsid w:val="549227F6"/>
    <w:rsid w:val="54942B16"/>
    <w:rsid w:val="5494C971"/>
    <w:rsid w:val="54A01C44"/>
    <w:rsid w:val="54A1AA70"/>
    <w:rsid w:val="54A50719"/>
    <w:rsid w:val="54CB07E7"/>
    <w:rsid w:val="54D22B77"/>
    <w:rsid w:val="54D6B5C9"/>
    <w:rsid w:val="54E0BB8B"/>
    <w:rsid w:val="54E1443B"/>
    <w:rsid w:val="54E18DDA"/>
    <w:rsid w:val="54E590FF"/>
    <w:rsid w:val="54E8B8CB"/>
    <w:rsid w:val="54EA6422"/>
    <w:rsid w:val="54F16232"/>
    <w:rsid w:val="55057DEF"/>
    <w:rsid w:val="550C806B"/>
    <w:rsid w:val="551077B1"/>
    <w:rsid w:val="552B4392"/>
    <w:rsid w:val="552BF874"/>
    <w:rsid w:val="552FFE14"/>
    <w:rsid w:val="55336EE0"/>
    <w:rsid w:val="55424D4F"/>
    <w:rsid w:val="554D8B81"/>
    <w:rsid w:val="5553584E"/>
    <w:rsid w:val="555718B8"/>
    <w:rsid w:val="555BB869"/>
    <w:rsid w:val="55628A26"/>
    <w:rsid w:val="556522EA"/>
    <w:rsid w:val="5567154D"/>
    <w:rsid w:val="557D6ECA"/>
    <w:rsid w:val="558B1867"/>
    <w:rsid w:val="558D977A"/>
    <w:rsid w:val="55932DBE"/>
    <w:rsid w:val="55B3E702"/>
    <w:rsid w:val="55BA9095"/>
    <w:rsid w:val="55BE9C93"/>
    <w:rsid w:val="55C377D7"/>
    <w:rsid w:val="55C8E384"/>
    <w:rsid w:val="55CC0E10"/>
    <w:rsid w:val="55CD8E93"/>
    <w:rsid w:val="55EA4E02"/>
    <w:rsid w:val="55EF8FD7"/>
    <w:rsid w:val="55F7FA11"/>
    <w:rsid w:val="56059343"/>
    <w:rsid w:val="56072BAF"/>
    <w:rsid w:val="5609869B"/>
    <w:rsid w:val="5617FB35"/>
    <w:rsid w:val="5622D6C7"/>
    <w:rsid w:val="563AD27E"/>
    <w:rsid w:val="563C1450"/>
    <w:rsid w:val="56478E42"/>
    <w:rsid w:val="5649D18A"/>
    <w:rsid w:val="567006B3"/>
    <w:rsid w:val="567352CE"/>
    <w:rsid w:val="567442C0"/>
    <w:rsid w:val="56850176"/>
    <w:rsid w:val="56880E3A"/>
    <w:rsid w:val="56891195"/>
    <w:rsid w:val="5691FBBF"/>
    <w:rsid w:val="5695CC45"/>
    <w:rsid w:val="5699B41A"/>
    <w:rsid w:val="56B53034"/>
    <w:rsid w:val="56B9409A"/>
    <w:rsid w:val="56BBD25A"/>
    <w:rsid w:val="56C54F60"/>
    <w:rsid w:val="56E62173"/>
    <w:rsid w:val="56EDC65C"/>
    <w:rsid w:val="56F9E7B9"/>
    <w:rsid w:val="56FA7C0D"/>
    <w:rsid w:val="56FB297E"/>
    <w:rsid w:val="56FBC66E"/>
    <w:rsid w:val="56FE3508"/>
    <w:rsid w:val="570227CB"/>
    <w:rsid w:val="5704ED89"/>
    <w:rsid w:val="5708F377"/>
    <w:rsid w:val="570C3747"/>
    <w:rsid w:val="5712017F"/>
    <w:rsid w:val="571829C8"/>
    <w:rsid w:val="5735A6F7"/>
    <w:rsid w:val="57592024"/>
    <w:rsid w:val="576103A9"/>
    <w:rsid w:val="5772F56C"/>
    <w:rsid w:val="578CD2B8"/>
    <w:rsid w:val="578CFA4A"/>
    <w:rsid w:val="57965A5C"/>
    <w:rsid w:val="579DBDB3"/>
    <w:rsid w:val="579E5B70"/>
    <w:rsid w:val="57A7F078"/>
    <w:rsid w:val="57B32308"/>
    <w:rsid w:val="57B5B612"/>
    <w:rsid w:val="57BB438A"/>
    <w:rsid w:val="57D24ED7"/>
    <w:rsid w:val="57D3D536"/>
    <w:rsid w:val="57D69EBA"/>
    <w:rsid w:val="57DC98FA"/>
    <w:rsid w:val="57E13970"/>
    <w:rsid w:val="57E71DDB"/>
    <w:rsid w:val="57F5FA65"/>
    <w:rsid w:val="580FE5AE"/>
    <w:rsid w:val="58101321"/>
    <w:rsid w:val="58123D90"/>
    <w:rsid w:val="5812B814"/>
    <w:rsid w:val="5815AEA0"/>
    <w:rsid w:val="58192E9C"/>
    <w:rsid w:val="581C6F03"/>
    <w:rsid w:val="58293D74"/>
    <w:rsid w:val="582F4760"/>
    <w:rsid w:val="58328CF6"/>
    <w:rsid w:val="5832CADE"/>
    <w:rsid w:val="5832D1F8"/>
    <w:rsid w:val="583E9638"/>
    <w:rsid w:val="584697A3"/>
    <w:rsid w:val="58495114"/>
    <w:rsid w:val="585194AC"/>
    <w:rsid w:val="5852DF01"/>
    <w:rsid w:val="5854684D"/>
    <w:rsid w:val="5855FCBA"/>
    <w:rsid w:val="585B6347"/>
    <w:rsid w:val="5862F046"/>
    <w:rsid w:val="5866D5A7"/>
    <w:rsid w:val="586C9386"/>
    <w:rsid w:val="586E026A"/>
    <w:rsid w:val="58719A8B"/>
    <w:rsid w:val="58733FCB"/>
    <w:rsid w:val="587BEE20"/>
    <w:rsid w:val="5888FA43"/>
    <w:rsid w:val="58946341"/>
    <w:rsid w:val="5896C8E0"/>
    <w:rsid w:val="589A7C17"/>
    <w:rsid w:val="58A56E32"/>
    <w:rsid w:val="58C20F9F"/>
    <w:rsid w:val="58C4BDB6"/>
    <w:rsid w:val="58CC5264"/>
    <w:rsid w:val="58D8CD66"/>
    <w:rsid w:val="58E13152"/>
    <w:rsid w:val="58EDEA64"/>
    <w:rsid w:val="58F37064"/>
    <w:rsid w:val="58FA71A6"/>
    <w:rsid w:val="590278B4"/>
    <w:rsid w:val="59095583"/>
    <w:rsid w:val="591510EB"/>
    <w:rsid w:val="591C2002"/>
    <w:rsid w:val="5926404B"/>
    <w:rsid w:val="5926BA86"/>
    <w:rsid w:val="592E25A0"/>
    <w:rsid w:val="592E8DB9"/>
    <w:rsid w:val="59348749"/>
    <w:rsid w:val="594588C7"/>
    <w:rsid w:val="595B46C0"/>
    <w:rsid w:val="595BA1C5"/>
    <w:rsid w:val="595DEB19"/>
    <w:rsid w:val="59611FF5"/>
    <w:rsid w:val="5963E673"/>
    <w:rsid w:val="59667571"/>
    <w:rsid w:val="596FA654"/>
    <w:rsid w:val="5976E42A"/>
    <w:rsid w:val="597F1819"/>
    <w:rsid w:val="597F378D"/>
    <w:rsid w:val="5983B2AC"/>
    <w:rsid w:val="598595DF"/>
    <w:rsid w:val="5985AA67"/>
    <w:rsid w:val="598736F4"/>
    <w:rsid w:val="598857EB"/>
    <w:rsid w:val="599A8733"/>
    <w:rsid w:val="59BF658D"/>
    <w:rsid w:val="59D86D1D"/>
    <w:rsid w:val="59DF650F"/>
    <w:rsid w:val="59ED8B63"/>
    <w:rsid w:val="59F6BEC3"/>
    <w:rsid w:val="59F7E9A2"/>
    <w:rsid w:val="59FD8086"/>
    <w:rsid w:val="5A110F28"/>
    <w:rsid w:val="5A16BF12"/>
    <w:rsid w:val="5A25A228"/>
    <w:rsid w:val="5A2A2F86"/>
    <w:rsid w:val="5A3388A7"/>
    <w:rsid w:val="5A34ABA0"/>
    <w:rsid w:val="5A53BE1E"/>
    <w:rsid w:val="5A5A6783"/>
    <w:rsid w:val="5A5B6C50"/>
    <w:rsid w:val="5A660440"/>
    <w:rsid w:val="5A66D115"/>
    <w:rsid w:val="5A734D99"/>
    <w:rsid w:val="5A757517"/>
    <w:rsid w:val="5A773B58"/>
    <w:rsid w:val="5A866929"/>
    <w:rsid w:val="5A95A737"/>
    <w:rsid w:val="5AA16878"/>
    <w:rsid w:val="5AA17D3B"/>
    <w:rsid w:val="5AA1D1D2"/>
    <w:rsid w:val="5AA6B38C"/>
    <w:rsid w:val="5AA8D147"/>
    <w:rsid w:val="5AAB1310"/>
    <w:rsid w:val="5AAEBF5D"/>
    <w:rsid w:val="5ABFBAD9"/>
    <w:rsid w:val="5AC51635"/>
    <w:rsid w:val="5ACA07CF"/>
    <w:rsid w:val="5AD1DB6E"/>
    <w:rsid w:val="5AD93A7A"/>
    <w:rsid w:val="5ADA84CF"/>
    <w:rsid w:val="5AE1122C"/>
    <w:rsid w:val="5AE5FAEB"/>
    <w:rsid w:val="5AF1D132"/>
    <w:rsid w:val="5AFCFAAB"/>
    <w:rsid w:val="5AFDB0F9"/>
    <w:rsid w:val="5AFF57B8"/>
    <w:rsid w:val="5B0C15D8"/>
    <w:rsid w:val="5B161F70"/>
    <w:rsid w:val="5B16D395"/>
    <w:rsid w:val="5B36790C"/>
    <w:rsid w:val="5B3AF276"/>
    <w:rsid w:val="5B448028"/>
    <w:rsid w:val="5B46515C"/>
    <w:rsid w:val="5B468A51"/>
    <w:rsid w:val="5B46CCF4"/>
    <w:rsid w:val="5B47B3E3"/>
    <w:rsid w:val="5B591E21"/>
    <w:rsid w:val="5B5E4C9B"/>
    <w:rsid w:val="5B5F031A"/>
    <w:rsid w:val="5B60E11A"/>
    <w:rsid w:val="5B674043"/>
    <w:rsid w:val="5B89EC19"/>
    <w:rsid w:val="5B95EBF2"/>
    <w:rsid w:val="5B9B0C6B"/>
    <w:rsid w:val="5B9B6F57"/>
    <w:rsid w:val="5BA0173B"/>
    <w:rsid w:val="5BAE7AA8"/>
    <w:rsid w:val="5BC872D1"/>
    <w:rsid w:val="5BCD48C0"/>
    <w:rsid w:val="5BD11A3F"/>
    <w:rsid w:val="5BD6C85B"/>
    <w:rsid w:val="5BE0E317"/>
    <w:rsid w:val="5BE3BC6E"/>
    <w:rsid w:val="5BE48B6B"/>
    <w:rsid w:val="5BE5DEC9"/>
    <w:rsid w:val="5BF6C7E8"/>
    <w:rsid w:val="5BF6E48E"/>
    <w:rsid w:val="5BFEC009"/>
    <w:rsid w:val="5C04AA93"/>
    <w:rsid w:val="5C097646"/>
    <w:rsid w:val="5C24E7BA"/>
    <w:rsid w:val="5C274757"/>
    <w:rsid w:val="5C289D18"/>
    <w:rsid w:val="5C2EF7F5"/>
    <w:rsid w:val="5C314AF1"/>
    <w:rsid w:val="5C3368F2"/>
    <w:rsid w:val="5C344FA6"/>
    <w:rsid w:val="5C41B324"/>
    <w:rsid w:val="5C449251"/>
    <w:rsid w:val="5C4778D6"/>
    <w:rsid w:val="5C4CB1AD"/>
    <w:rsid w:val="5C5615D6"/>
    <w:rsid w:val="5C58E284"/>
    <w:rsid w:val="5C5A9D9D"/>
    <w:rsid w:val="5C645F69"/>
    <w:rsid w:val="5C677F79"/>
    <w:rsid w:val="5C73D4CB"/>
    <w:rsid w:val="5C7FF958"/>
    <w:rsid w:val="5C9491A9"/>
    <w:rsid w:val="5C94EC7C"/>
    <w:rsid w:val="5C9F9531"/>
    <w:rsid w:val="5CB00595"/>
    <w:rsid w:val="5CBE1699"/>
    <w:rsid w:val="5CD11FB5"/>
    <w:rsid w:val="5CDB0C1A"/>
    <w:rsid w:val="5CDB64E8"/>
    <w:rsid w:val="5CE1B5E5"/>
    <w:rsid w:val="5CE69D2E"/>
    <w:rsid w:val="5CE6EE39"/>
    <w:rsid w:val="5CE91FC3"/>
    <w:rsid w:val="5CED9FBB"/>
    <w:rsid w:val="5D040C4C"/>
    <w:rsid w:val="5D092A12"/>
    <w:rsid w:val="5D106C65"/>
    <w:rsid w:val="5D1E1FF6"/>
    <w:rsid w:val="5D26178B"/>
    <w:rsid w:val="5D2762B4"/>
    <w:rsid w:val="5D306581"/>
    <w:rsid w:val="5D314A1E"/>
    <w:rsid w:val="5D64A299"/>
    <w:rsid w:val="5D6DF696"/>
    <w:rsid w:val="5D79A5D1"/>
    <w:rsid w:val="5D7A571E"/>
    <w:rsid w:val="5D7A7134"/>
    <w:rsid w:val="5D80A303"/>
    <w:rsid w:val="5D8258F2"/>
    <w:rsid w:val="5D929849"/>
    <w:rsid w:val="5D95AA70"/>
    <w:rsid w:val="5DA0B3F6"/>
    <w:rsid w:val="5DA3A68D"/>
    <w:rsid w:val="5DA724F6"/>
    <w:rsid w:val="5DA7FFB1"/>
    <w:rsid w:val="5DC57CC9"/>
    <w:rsid w:val="5DC9DB4B"/>
    <w:rsid w:val="5DCA769F"/>
    <w:rsid w:val="5DD96AFA"/>
    <w:rsid w:val="5DDBFDF0"/>
    <w:rsid w:val="5DDFD102"/>
    <w:rsid w:val="5DE0E845"/>
    <w:rsid w:val="5DE28DA3"/>
    <w:rsid w:val="5DE4A355"/>
    <w:rsid w:val="5DEE63DC"/>
    <w:rsid w:val="5DF94FDE"/>
    <w:rsid w:val="5DFB69E8"/>
    <w:rsid w:val="5DFBFFC5"/>
    <w:rsid w:val="5DFC3BCE"/>
    <w:rsid w:val="5DFC5763"/>
    <w:rsid w:val="5DFC919A"/>
    <w:rsid w:val="5DFE2F7A"/>
    <w:rsid w:val="5DFFA995"/>
    <w:rsid w:val="5E090A16"/>
    <w:rsid w:val="5E126A16"/>
    <w:rsid w:val="5E12FD13"/>
    <w:rsid w:val="5E15CDDE"/>
    <w:rsid w:val="5E19CE94"/>
    <w:rsid w:val="5E1AA061"/>
    <w:rsid w:val="5E1AEDBE"/>
    <w:rsid w:val="5E21D92A"/>
    <w:rsid w:val="5E230215"/>
    <w:rsid w:val="5E2877AD"/>
    <w:rsid w:val="5E2FA1C2"/>
    <w:rsid w:val="5E368271"/>
    <w:rsid w:val="5E485808"/>
    <w:rsid w:val="5E4DC032"/>
    <w:rsid w:val="5E56144D"/>
    <w:rsid w:val="5E567D4D"/>
    <w:rsid w:val="5E5C8E24"/>
    <w:rsid w:val="5E5CA5ED"/>
    <w:rsid w:val="5E6BF1BA"/>
    <w:rsid w:val="5E6DE9CB"/>
    <w:rsid w:val="5E72A5D9"/>
    <w:rsid w:val="5E73F8BC"/>
    <w:rsid w:val="5E76DC7B"/>
    <w:rsid w:val="5E773549"/>
    <w:rsid w:val="5E7DB895"/>
    <w:rsid w:val="5E80072E"/>
    <w:rsid w:val="5E8C041E"/>
    <w:rsid w:val="5E921DEC"/>
    <w:rsid w:val="5E94AD8F"/>
    <w:rsid w:val="5EA98656"/>
    <w:rsid w:val="5EAC14F9"/>
    <w:rsid w:val="5EAC621D"/>
    <w:rsid w:val="5EAE7A86"/>
    <w:rsid w:val="5EC281C2"/>
    <w:rsid w:val="5EC67A43"/>
    <w:rsid w:val="5EC88308"/>
    <w:rsid w:val="5EC8CD5C"/>
    <w:rsid w:val="5ED036A5"/>
    <w:rsid w:val="5ED77CB8"/>
    <w:rsid w:val="5ED79B55"/>
    <w:rsid w:val="5EEA6B7F"/>
    <w:rsid w:val="5EF0E721"/>
    <w:rsid w:val="5EFB6548"/>
    <w:rsid w:val="5F083A4B"/>
    <w:rsid w:val="5F1F535D"/>
    <w:rsid w:val="5F268DBB"/>
    <w:rsid w:val="5F2F403A"/>
    <w:rsid w:val="5F346FA2"/>
    <w:rsid w:val="5F37D61C"/>
    <w:rsid w:val="5F3C4FA9"/>
    <w:rsid w:val="5F3EFF4F"/>
    <w:rsid w:val="5F44FDB8"/>
    <w:rsid w:val="5F6A614A"/>
    <w:rsid w:val="5F6CDFAD"/>
    <w:rsid w:val="5F75447C"/>
    <w:rsid w:val="5F7A3487"/>
    <w:rsid w:val="5FA387CE"/>
    <w:rsid w:val="5FA67AC4"/>
    <w:rsid w:val="5FB080B9"/>
    <w:rsid w:val="5FB86566"/>
    <w:rsid w:val="5FC07B99"/>
    <w:rsid w:val="5FC7CB2B"/>
    <w:rsid w:val="5FE04B85"/>
    <w:rsid w:val="5FF46205"/>
    <w:rsid w:val="5FFD4742"/>
    <w:rsid w:val="5FFD951B"/>
    <w:rsid w:val="600A392E"/>
    <w:rsid w:val="600EBF50"/>
    <w:rsid w:val="60112C84"/>
    <w:rsid w:val="60115296"/>
    <w:rsid w:val="60158B04"/>
    <w:rsid w:val="601CB77B"/>
    <w:rsid w:val="60221AD0"/>
    <w:rsid w:val="60232F8C"/>
    <w:rsid w:val="602B056B"/>
    <w:rsid w:val="60311A1F"/>
    <w:rsid w:val="6037F0B2"/>
    <w:rsid w:val="603F6E59"/>
    <w:rsid w:val="60407096"/>
    <w:rsid w:val="60431284"/>
    <w:rsid w:val="6054B340"/>
    <w:rsid w:val="605C894F"/>
    <w:rsid w:val="605E5223"/>
    <w:rsid w:val="60601A3D"/>
    <w:rsid w:val="60622036"/>
    <w:rsid w:val="60656A0A"/>
    <w:rsid w:val="6071AF1A"/>
    <w:rsid w:val="607BDE75"/>
    <w:rsid w:val="60983081"/>
    <w:rsid w:val="609B5B49"/>
    <w:rsid w:val="609BFE6F"/>
    <w:rsid w:val="60A213A7"/>
    <w:rsid w:val="60AD4236"/>
    <w:rsid w:val="60BF7D5D"/>
    <w:rsid w:val="60CA3FC9"/>
    <w:rsid w:val="60D675BF"/>
    <w:rsid w:val="60DE84FE"/>
    <w:rsid w:val="60E11E59"/>
    <w:rsid w:val="60EAF0C0"/>
    <w:rsid w:val="60FD74F8"/>
    <w:rsid w:val="60FDDEF8"/>
    <w:rsid w:val="60FF90EE"/>
    <w:rsid w:val="6106FA73"/>
    <w:rsid w:val="6109B708"/>
    <w:rsid w:val="610D4542"/>
    <w:rsid w:val="611CE424"/>
    <w:rsid w:val="612061E1"/>
    <w:rsid w:val="61213002"/>
    <w:rsid w:val="612E4CDA"/>
    <w:rsid w:val="6142CFCC"/>
    <w:rsid w:val="6153C47B"/>
    <w:rsid w:val="615FD10E"/>
    <w:rsid w:val="616F8D83"/>
    <w:rsid w:val="617D30B2"/>
    <w:rsid w:val="617F9CAD"/>
    <w:rsid w:val="618376B8"/>
    <w:rsid w:val="6188D742"/>
    <w:rsid w:val="61892DDF"/>
    <w:rsid w:val="618C9233"/>
    <w:rsid w:val="6193627B"/>
    <w:rsid w:val="61946F6E"/>
    <w:rsid w:val="619B4D1D"/>
    <w:rsid w:val="61ABB43B"/>
    <w:rsid w:val="61DE0A58"/>
    <w:rsid w:val="61F4DFE1"/>
    <w:rsid w:val="61FB0F39"/>
    <w:rsid w:val="6212B3CF"/>
    <w:rsid w:val="6213FB7C"/>
    <w:rsid w:val="622AF49A"/>
    <w:rsid w:val="622DFA4E"/>
    <w:rsid w:val="6236C035"/>
    <w:rsid w:val="6240C032"/>
    <w:rsid w:val="62437F0A"/>
    <w:rsid w:val="624C629E"/>
    <w:rsid w:val="624EA423"/>
    <w:rsid w:val="624EC41D"/>
    <w:rsid w:val="624ECDCF"/>
    <w:rsid w:val="6252F0C1"/>
    <w:rsid w:val="6254CF42"/>
    <w:rsid w:val="6256AFEA"/>
    <w:rsid w:val="625BE19F"/>
    <w:rsid w:val="62727D4A"/>
    <w:rsid w:val="6273B84E"/>
    <w:rsid w:val="6276301E"/>
    <w:rsid w:val="627AD5A8"/>
    <w:rsid w:val="627C1BC6"/>
    <w:rsid w:val="627F6FE2"/>
    <w:rsid w:val="62802AD5"/>
    <w:rsid w:val="628188C6"/>
    <w:rsid w:val="62931022"/>
    <w:rsid w:val="6296BB99"/>
    <w:rsid w:val="629BAB74"/>
    <w:rsid w:val="62A202C2"/>
    <w:rsid w:val="62A698B8"/>
    <w:rsid w:val="62AABF21"/>
    <w:rsid w:val="62AD5DC6"/>
    <w:rsid w:val="62BBB18D"/>
    <w:rsid w:val="62C393D6"/>
    <w:rsid w:val="62CBD089"/>
    <w:rsid w:val="62D43446"/>
    <w:rsid w:val="62D4F4BD"/>
    <w:rsid w:val="62DF9ACA"/>
    <w:rsid w:val="62E34ABD"/>
    <w:rsid w:val="62E5AB40"/>
    <w:rsid w:val="62EFEBE1"/>
    <w:rsid w:val="62F39475"/>
    <w:rsid w:val="630925C9"/>
    <w:rsid w:val="632CE1CB"/>
    <w:rsid w:val="63302F81"/>
    <w:rsid w:val="633392CC"/>
    <w:rsid w:val="6333F11A"/>
    <w:rsid w:val="6334E804"/>
    <w:rsid w:val="633776D0"/>
    <w:rsid w:val="634E38B4"/>
    <w:rsid w:val="6351518C"/>
    <w:rsid w:val="635F5973"/>
    <w:rsid w:val="63685501"/>
    <w:rsid w:val="63791251"/>
    <w:rsid w:val="637D65AD"/>
    <w:rsid w:val="6381E524"/>
    <w:rsid w:val="6394998A"/>
    <w:rsid w:val="6396B9C5"/>
    <w:rsid w:val="639E59D5"/>
    <w:rsid w:val="63A4A261"/>
    <w:rsid w:val="63A74457"/>
    <w:rsid w:val="63B7F07B"/>
    <w:rsid w:val="63BB5B79"/>
    <w:rsid w:val="63C3A4EC"/>
    <w:rsid w:val="63D0D5E0"/>
    <w:rsid w:val="63D2E646"/>
    <w:rsid w:val="63D4D616"/>
    <w:rsid w:val="63DDBC0C"/>
    <w:rsid w:val="63E49B1A"/>
    <w:rsid w:val="63E62660"/>
    <w:rsid w:val="63EA947E"/>
    <w:rsid w:val="63EC0011"/>
    <w:rsid w:val="63EF5302"/>
    <w:rsid w:val="63F09EF6"/>
    <w:rsid w:val="63F16EC6"/>
    <w:rsid w:val="63F21E3D"/>
    <w:rsid w:val="63FD54E5"/>
    <w:rsid w:val="640C18A5"/>
    <w:rsid w:val="64122984"/>
    <w:rsid w:val="6417AEFA"/>
    <w:rsid w:val="641B95A6"/>
    <w:rsid w:val="64278425"/>
    <w:rsid w:val="642D197E"/>
    <w:rsid w:val="642D605E"/>
    <w:rsid w:val="644DD8AC"/>
    <w:rsid w:val="645F0092"/>
    <w:rsid w:val="64666083"/>
    <w:rsid w:val="646AA1C8"/>
    <w:rsid w:val="646AFE77"/>
    <w:rsid w:val="64732CE4"/>
    <w:rsid w:val="6475A159"/>
    <w:rsid w:val="6476C73D"/>
    <w:rsid w:val="64826334"/>
    <w:rsid w:val="64851128"/>
    <w:rsid w:val="64887267"/>
    <w:rsid w:val="6494024A"/>
    <w:rsid w:val="649598C3"/>
    <w:rsid w:val="6497ADA4"/>
    <w:rsid w:val="64987A78"/>
    <w:rsid w:val="6498A6BC"/>
    <w:rsid w:val="64994054"/>
    <w:rsid w:val="6499CFC1"/>
    <w:rsid w:val="649EA7F5"/>
    <w:rsid w:val="64A5C24D"/>
    <w:rsid w:val="64B1D2CB"/>
    <w:rsid w:val="64BA1B85"/>
    <w:rsid w:val="64BDB54B"/>
    <w:rsid w:val="64C20F43"/>
    <w:rsid w:val="64D9681F"/>
    <w:rsid w:val="64DB094B"/>
    <w:rsid w:val="64E18140"/>
    <w:rsid w:val="64E2A9DF"/>
    <w:rsid w:val="64EF1A83"/>
    <w:rsid w:val="64FA7E1B"/>
    <w:rsid w:val="64FAD65B"/>
    <w:rsid w:val="650E201E"/>
    <w:rsid w:val="65102789"/>
    <w:rsid w:val="65185143"/>
    <w:rsid w:val="651A452F"/>
    <w:rsid w:val="651BA3A1"/>
    <w:rsid w:val="651CC9D6"/>
    <w:rsid w:val="651E8FB2"/>
    <w:rsid w:val="65225146"/>
    <w:rsid w:val="652942AD"/>
    <w:rsid w:val="6538AA89"/>
    <w:rsid w:val="6541488A"/>
    <w:rsid w:val="65436E04"/>
    <w:rsid w:val="654CA059"/>
    <w:rsid w:val="65529EB5"/>
    <w:rsid w:val="6554B8E0"/>
    <w:rsid w:val="6560619F"/>
    <w:rsid w:val="6562ED55"/>
    <w:rsid w:val="6568474C"/>
    <w:rsid w:val="657169A3"/>
    <w:rsid w:val="658CD803"/>
    <w:rsid w:val="65907C45"/>
    <w:rsid w:val="659E0C30"/>
    <w:rsid w:val="65A2716D"/>
    <w:rsid w:val="65A83EBA"/>
    <w:rsid w:val="65B12D84"/>
    <w:rsid w:val="65BE76C3"/>
    <w:rsid w:val="65C3D2DB"/>
    <w:rsid w:val="65C4041C"/>
    <w:rsid w:val="65C81F99"/>
    <w:rsid w:val="65C93102"/>
    <w:rsid w:val="65D05145"/>
    <w:rsid w:val="65D437CF"/>
    <w:rsid w:val="65EA4BE2"/>
    <w:rsid w:val="65EC5159"/>
    <w:rsid w:val="65EECE83"/>
    <w:rsid w:val="65F9BE0C"/>
    <w:rsid w:val="65FC6EEF"/>
    <w:rsid w:val="66116F5F"/>
    <w:rsid w:val="66171E14"/>
    <w:rsid w:val="661D687E"/>
    <w:rsid w:val="6627B8F3"/>
    <w:rsid w:val="6629441F"/>
    <w:rsid w:val="6629E7AF"/>
    <w:rsid w:val="66345743"/>
    <w:rsid w:val="66461996"/>
    <w:rsid w:val="66546A14"/>
    <w:rsid w:val="665871A8"/>
    <w:rsid w:val="66675394"/>
    <w:rsid w:val="66792BB3"/>
    <w:rsid w:val="668BE8F4"/>
    <w:rsid w:val="66A3BD53"/>
    <w:rsid w:val="66A4BC11"/>
    <w:rsid w:val="66AD1F10"/>
    <w:rsid w:val="66B2FD4B"/>
    <w:rsid w:val="66BD2588"/>
    <w:rsid w:val="66C73E04"/>
    <w:rsid w:val="66CA2D15"/>
    <w:rsid w:val="66E4D830"/>
    <w:rsid w:val="66E88EB2"/>
    <w:rsid w:val="66F168D7"/>
    <w:rsid w:val="66F6A417"/>
    <w:rsid w:val="66F7FAB5"/>
    <w:rsid w:val="66FC29EC"/>
    <w:rsid w:val="6701752D"/>
    <w:rsid w:val="6705EB13"/>
    <w:rsid w:val="6709E73C"/>
    <w:rsid w:val="670A2343"/>
    <w:rsid w:val="6728A389"/>
    <w:rsid w:val="673005FB"/>
    <w:rsid w:val="67375C36"/>
    <w:rsid w:val="67394F02"/>
    <w:rsid w:val="674462AA"/>
    <w:rsid w:val="6744763C"/>
    <w:rsid w:val="6746B681"/>
    <w:rsid w:val="674733B2"/>
    <w:rsid w:val="6749B7CB"/>
    <w:rsid w:val="6753F5B0"/>
    <w:rsid w:val="67541782"/>
    <w:rsid w:val="675BE5A5"/>
    <w:rsid w:val="675CB493"/>
    <w:rsid w:val="675D749A"/>
    <w:rsid w:val="67626368"/>
    <w:rsid w:val="676BE0FF"/>
    <w:rsid w:val="677A2B20"/>
    <w:rsid w:val="67801B40"/>
    <w:rsid w:val="678B53B6"/>
    <w:rsid w:val="6792D9A6"/>
    <w:rsid w:val="6794A4E3"/>
    <w:rsid w:val="6794FEE8"/>
    <w:rsid w:val="6797D821"/>
    <w:rsid w:val="679BEAF1"/>
    <w:rsid w:val="679CC695"/>
    <w:rsid w:val="679F1EBB"/>
    <w:rsid w:val="679FCC57"/>
    <w:rsid w:val="67A0B50C"/>
    <w:rsid w:val="67A0D04F"/>
    <w:rsid w:val="67A2009D"/>
    <w:rsid w:val="67A72849"/>
    <w:rsid w:val="67ABB33D"/>
    <w:rsid w:val="67ACFB6B"/>
    <w:rsid w:val="67AE6C7C"/>
    <w:rsid w:val="67C23D57"/>
    <w:rsid w:val="67C55DF4"/>
    <w:rsid w:val="67C6EF08"/>
    <w:rsid w:val="67D6190A"/>
    <w:rsid w:val="67E672ED"/>
    <w:rsid w:val="67F4CF5D"/>
    <w:rsid w:val="67F8F429"/>
    <w:rsid w:val="680C79F9"/>
    <w:rsid w:val="681622A8"/>
    <w:rsid w:val="6817ACFD"/>
    <w:rsid w:val="682888DA"/>
    <w:rsid w:val="682E81B2"/>
    <w:rsid w:val="6834D910"/>
    <w:rsid w:val="683AF2C9"/>
    <w:rsid w:val="683B07B3"/>
    <w:rsid w:val="68421B25"/>
    <w:rsid w:val="68424C21"/>
    <w:rsid w:val="6842775E"/>
    <w:rsid w:val="6842BFA8"/>
    <w:rsid w:val="68451974"/>
    <w:rsid w:val="684C05FC"/>
    <w:rsid w:val="6852D0CB"/>
    <w:rsid w:val="686186C0"/>
    <w:rsid w:val="68708BBE"/>
    <w:rsid w:val="68772A88"/>
    <w:rsid w:val="6878916E"/>
    <w:rsid w:val="6878FA4B"/>
    <w:rsid w:val="6879BA5E"/>
    <w:rsid w:val="687D6CA9"/>
    <w:rsid w:val="68841D31"/>
    <w:rsid w:val="688C4468"/>
    <w:rsid w:val="6892FF8E"/>
    <w:rsid w:val="6893A26D"/>
    <w:rsid w:val="6898BC2E"/>
    <w:rsid w:val="68A3AF4F"/>
    <w:rsid w:val="68AA4A49"/>
    <w:rsid w:val="68AF3DA3"/>
    <w:rsid w:val="68B31C31"/>
    <w:rsid w:val="68B3CC29"/>
    <w:rsid w:val="68B432B4"/>
    <w:rsid w:val="68B85F63"/>
    <w:rsid w:val="68BF8398"/>
    <w:rsid w:val="68DF7BC6"/>
    <w:rsid w:val="68E7A924"/>
    <w:rsid w:val="68E86B4A"/>
    <w:rsid w:val="68EC8554"/>
    <w:rsid w:val="68EF5AD9"/>
    <w:rsid w:val="68F30D38"/>
    <w:rsid w:val="6911583A"/>
    <w:rsid w:val="69198BC2"/>
    <w:rsid w:val="6919CFD0"/>
    <w:rsid w:val="6922D003"/>
    <w:rsid w:val="6929DA43"/>
    <w:rsid w:val="692C20E4"/>
    <w:rsid w:val="692F0BFD"/>
    <w:rsid w:val="6930F2C7"/>
    <w:rsid w:val="6933CE22"/>
    <w:rsid w:val="693BA8F6"/>
    <w:rsid w:val="693E91FF"/>
    <w:rsid w:val="69426B22"/>
    <w:rsid w:val="6942B6FB"/>
    <w:rsid w:val="6944B71E"/>
    <w:rsid w:val="695BCE02"/>
    <w:rsid w:val="695E581A"/>
    <w:rsid w:val="69611E77"/>
    <w:rsid w:val="696D7000"/>
    <w:rsid w:val="69749A89"/>
    <w:rsid w:val="6978A3EA"/>
    <w:rsid w:val="697B3C6C"/>
    <w:rsid w:val="697D2688"/>
    <w:rsid w:val="698F9CBF"/>
    <w:rsid w:val="69913473"/>
    <w:rsid w:val="69958A7B"/>
    <w:rsid w:val="6996C637"/>
    <w:rsid w:val="699A6556"/>
    <w:rsid w:val="699E99E2"/>
    <w:rsid w:val="699F42DA"/>
    <w:rsid w:val="69A25CE8"/>
    <w:rsid w:val="69A462D4"/>
    <w:rsid w:val="69B5FB7B"/>
    <w:rsid w:val="69C811C4"/>
    <w:rsid w:val="69CABFC6"/>
    <w:rsid w:val="69D1AB22"/>
    <w:rsid w:val="69D28198"/>
    <w:rsid w:val="69D6C634"/>
    <w:rsid w:val="69D933B9"/>
    <w:rsid w:val="69DE3E94"/>
    <w:rsid w:val="69E024D3"/>
    <w:rsid w:val="69E5E414"/>
    <w:rsid w:val="69E70C34"/>
    <w:rsid w:val="6A06CD5F"/>
    <w:rsid w:val="6A0E6198"/>
    <w:rsid w:val="6A1D149A"/>
    <w:rsid w:val="6A1E463F"/>
    <w:rsid w:val="6A29498C"/>
    <w:rsid w:val="6A2EEC9E"/>
    <w:rsid w:val="6A37922A"/>
    <w:rsid w:val="6A565720"/>
    <w:rsid w:val="6A6304D5"/>
    <w:rsid w:val="6A68B952"/>
    <w:rsid w:val="6A71774F"/>
    <w:rsid w:val="6A7F05B9"/>
    <w:rsid w:val="6A9080BE"/>
    <w:rsid w:val="6A937C56"/>
    <w:rsid w:val="6A9D4B5F"/>
    <w:rsid w:val="6A9FF85D"/>
    <w:rsid w:val="6AABD8C0"/>
    <w:rsid w:val="6ABB11D8"/>
    <w:rsid w:val="6AC43C5A"/>
    <w:rsid w:val="6AC656D1"/>
    <w:rsid w:val="6AD9FECE"/>
    <w:rsid w:val="6AE257CA"/>
    <w:rsid w:val="6AE88A32"/>
    <w:rsid w:val="6AEC3457"/>
    <w:rsid w:val="6AF1FF66"/>
    <w:rsid w:val="6AF6E276"/>
    <w:rsid w:val="6AFAB32D"/>
    <w:rsid w:val="6AFD2385"/>
    <w:rsid w:val="6B008808"/>
    <w:rsid w:val="6B0DF8D9"/>
    <w:rsid w:val="6B1CE6A3"/>
    <w:rsid w:val="6B27D58B"/>
    <w:rsid w:val="6B36B1F6"/>
    <w:rsid w:val="6B4EFD55"/>
    <w:rsid w:val="6B519733"/>
    <w:rsid w:val="6B5852EF"/>
    <w:rsid w:val="6B652CFA"/>
    <w:rsid w:val="6B6B130B"/>
    <w:rsid w:val="6B8271EA"/>
    <w:rsid w:val="6B91D50B"/>
    <w:rsid w:val="6B945CD6"/>
    <w:rsid w:val="6B987282"/>
    <w:rsid w:val="6B99C712"/>
    <w:rsid w:val="6BA9E50D"/>
    <w:rsid w:val="6BB2A8C0"/>
    <w:rsid w:val="6BBA68BB"/>
    <w:rsid w:val="6BBF83C7"/>
    <w:rsid w:val="6BCFB3A6"/>
    <w:rsid w:val="6BD935EC"/>
    <w:rsid w:val="6BE46B8C"/>
    <w:rsid w:val="6BEAD062"/>
    <w:rsid w:val="6BF380B2"/>
    <w:rsid w:val="6BFC0C99"/>
    <w:rsid w:val="6BFC16EA"/>
    <w:rsid w:val="6C049FA5"/>
    <w:rsid w:val="6C106357"/>
    <w:rsid w:val="6C106E17"/>
    <w:rsid w:val="6C162069"/>
    <w:rsid w:val="6C169773"/>
    <w:rsid w:val="6C21EBAC"/>
    <w:rsid w:val="6C28B935"/>
    <w:rsid w:val="6C2A09E9"/>
    <w:rsid w:val="6C2AFC4D"/>
    <w:rsid w:val="6C2DAE56"/>
    <w:rsid w:val="6C3BDC38"/>
    <w:rsid w:val="6C5D6BD9"/>
    <w:rsid w:val="6C67157B"/>
    <w:rsid w:val="6C68B7DE"/>
    <w:rsid w:val="6C698D4E"/>
    <w:rsid w:val="6C75F144"/>
    <w:rsid w:val="6C861823"/>
    <w:rsid w:val="6C9610DC"/>
    <w:rsid w:val="6C992873"/>
    <w:rsid w:val="6C9C8737"/>
    <w:rsid w:val="6C9D4E02"/>
    <w:rsid w:val="6CA477C5"/>
    <w:rsid w:val="6CA5ABEF"/>
    <w:rsid w:val="6CA64B50"/>
    <w:rsid w:val="6CAB0AD8"/>
    <w:rsid w:val="6CBC9A40"/>
    <w:rsid w:val="6CC28EA3"/>
    <w:rsid w:val="6CC2DD44"/>
    <w:rsid w:val="6CC62C00"/>
    <w:rsid w:val="6CCD0F76"/>
    <w:rsid w:val="6CD08E55"/>
    <w:rsid w:val="6CD34ABB"/>
    <w:rsid w:val="6CD405F3"/>
    <w:rsid w:val="6CD6CE3D"/>
    <w:rsid w:val="6CD92B4E"/>
    <w:rsid w:val="6CE9B54D"/>
    <w:rsid w:val="6CEBC4BF"/>
    <w:rsid w:val="6CEFFC5F"/>
    <w:rsid w:val="6CFA332A"/>
    <w:rsid w:val="6D022142"/>
    <w:rsid w:val="6D0E036C"/>
    <w:rsid w:val="6D13E6E6"/>
    <w:rsid w:val="6D151B5E"/>
    <w:rsid w:val="6D185F43"/>
    <w:rsid w:val="6D209834"/>
    <w:rsid w:val="6D2D5C71"/>
    <w:rsid w:val="6D2FD101"/>
    <w:rsid w:val="6D35E428"/>
    <w:rsid w:val="6D3D98CC"/>
    <w:rsid w:val="6D3E3315"/>
    <w:rsid w:val="6D4DC4F0"/>
    <w:rsid w:val="6D4EC7B7"/>
    <w:rsid w:val="6D5C264F"/>
    <w:rsid w:val="6D7C4AD5"/>
    <w:rsid w:val="6D816699"/>
    <w:rsid w:val="6D84E3C7"/>
    <w:rsid w:val="6D9444DC"/>
    <w:rsid w:val="6DA1C461"/>
    <w:rsid w:val="6DB512B6"/>
    <w:rsid w:val="6DBE0988"/>
    <w:rsid w:val="6DD6157C"/>
    <w:rsid w:val="6DD91D7C"/>
    <w:rsid w:val="6DD9CD4B"/>
    <w:rsid w:val="6DE32533"/>
    <w:rsid w:val="6DF364AC"/>
    <w:rsid w:val="6DF51F0C"/>
    <w:rsid w:val="6DF59948"/>
    <w:rsid w:val="6DF6BA13"/>
    <w:rsid w:val="6DFD2B21"/>
    <w:rsid w:val="6DFDCF4C"/>
    <w:rsid w:val="6E08A5F0"/>
    <w:rsid w:val="6E112B93"/>
    <w:rsid w:val="6E1544BF"/>
    <w:rsid w:val="6E21D536"/>
    <w:rsid w:val="6E274D7F"/>
    <w:rsid w:val="6E28F22C"/>
    <w:rsid w:val="6E2CDB81"/>
    <w:rsid w:val="6E3A3A32"/>
    <w:rsid w:val="6E3CBC51"/>
    <w:rsid w:val="6E404826"/>
    <w:rsid w:val="6E41303A"/>
    <w:rsid w:val="6E41C629"/>
    <w:rsid w:val="6E4230B1"/>
    <w:rsid w:val="6E48D163"/>
    <w:rsid w:val="6E543A8B"/>
    <w:rsid w:val="6E5AF749"/>
    <w:rsid w:val="6E813B2C"/>
    <w:rsid w:val="6E820C54"/>
    <w:rsid w:val="6E8EA01A"/>
    <w:rsid w:val="6E918424"/>
    <w:rsid w:val="6E989BEB"/>
    <w:rsid w:val="6E9E4935"/>
    <w:rsid w:val="6EB7B500"/>
    <w:rsid w:val="6EB811EC"/>
    <w:rsid w:val="6EBEE8CD"/>
    <w:rsid w:val="6EBFECB6"/>
    <w:rsid w:val="6ECA2C1C"/>
    <w:rsid w:val="6ED3925F"/>
    <w:rsid w:val="6EDD621C"/>
    <w:rsid w:val="6EE0A8F0"/>
    <w:rsid w:val="6EE2399D"/>
    <w:rsid w:val="6EFAC3C9"/>
    <w:rsid w:val="6F01999C"/>
    <w:rsid w:val="6F230218"/>
    <w:rsid w:val="6F346149"/>
    <w:rsid w:val="6F424C65"/>
    <w:rsid w:val="6F471853"/>
    <w:rsid w:val="6F522068"/>
    <w:rsid w:val="6F5EF09E"/>
    <w:rsid w:val="6F672C9C"/>
    <w:rsid w:val="6F6DAA36"/>
    <w:rsid w:val="6F70B19A"/>
    <w:rsid w:val="6F723FA4"/>
    <w:rsid w:val="6F7E6184"/>
    <w:rsid w:val="6F812364"/>
    <w:rsid w:val="6F823F85"/>
    <w:rsid w:val="6F8B5B6C"/>
    <w:rsid w:val="6F8D8B4B"/>
    <w:rsid w:val="6F952BF0"/>
    <w:rsid w:val="6F9D040A"/>
    <w:rsid w:val="6FA0EA71"/>
    <w:rsid w:val="6FAC6991"/>
    <w:rsid w:val="6FADEC63"/>
    <w:rsid w:val="6FB19490"/>
    <w:rsid w:val="6FB71AB6"/>
    <w:rsid w:val="6FB88902"/>
    <w:rsid w:val="6FCEDEC8"/>
    <w:rsid w:val="6FF2C908"/>
    <w:rsid w:val="6FF4B0B2"/>
    <w:rsid w:val="6FF90A79"/>
    <w:rsid w:val="6FFB21B1"/>
    <w:rsid w:val="7000AFBA"/>
    <w:rsid w:val="7004FB95"/>
    <w:rsid w:val="7007EF69"/>
    <w:rsid w:val="70084A98"/>
    <w:rsid w:val="700E81A5"/>
    <w:rsid w:val="700F8F8D"/>
    <w:rsid w:val="702914E9"/>
    <w:rsid w:val="702FA483"/>
    <w:rsid w:val="703A26DF"/>
    <w:rsid w:val="703AFC06"/>
    <w:rsid w:val="704BF03F"/>
    <w:rsid w:val="7056C126"/>
    <w:rsid w:val="705915AF"/>
    <w:rsid w:val="705B3C67"/>
    <w:rsid w:val="705D001A"/>
    <w:rsid w:val="706CCDCC"/>
    <w:rsid w:val="706DADA0"/>
    <w:rsid w:val="706F5F49"/>
    <w:rsid w:val="7071EEFF"/>
    <w:rsid w:val="70758B61"/>
    <w:rsid w:val="708C376E"/>
    <w:rsid w:val="708DD9DE"/>
    <w:rsid w:val="70954A2D"/>
    <w:rsid w:val="70A666FF"/>
    <w:rsid w:val="70B06424"/>
    <w:rsid w:val="70B2D001"/>
    <w:rsid w:val="70BA4084"/>
    <w:rsid w:val="70C144A4"/>
    <w:rsid w:val="70C785D6"/>
    <w:rsid w:val="70D709A6"/>
    <w:rsid w:val="70E7FE1F"/>
    <w:rsid w:val="70F624FE"/>
    <w:rsid w:val="70FCF01F"/>
    <w:rsid w:val="71086290"/>
    <w:rsid w:val="710FD85A"/>
    <w:rsid w:val="7112D930"/>
    <w:rsid w:val="7117A349"/>
    <w:rsid w:val="71204194"/>
    <w:rsid w:val="7120C80D"/>
    <w:rsid w:val="7122E612"/>
    <w:rsid w:val="7124819E"/>
    <w:rsid w:val="712EE46F"/>
    <w:rsid w:val="7147F9E0"/>
    <w:rsid w:val="714B372D"/>
    <w:rsid w:val="7158A45C"/>
    <w:rsid w:val="7158AEE0"/>
    <w:rsid w:val="715B34B6"/>
    <w:rsid w:val="7162F78B"/>
    <w:rsid w:val="71701FBC"/>
    <w:rsid w:val="71712EB2"/>
    <w:rsid w:val="717975E6"/>
    <w:rsid w:val="719549C2"/>
    <w:rsid w:val="7199DE98"/>
    <w:rsid w:val="71A84A5F"/>
    <w:rsid w:val="71A87E4C"/>
    <w:rsid w:val="71AF3B6D"/>
    <w:rsid w:val="71AFEB69"/>
    <w:rsid w:val="71C0A04D"/>
    <w:rsid w:val="71C34D32"/>
    <w:rsid w:val="71C7BF35"/>
    <w:rsid w:val="71CEA91B"/>
    <w:rsid w:val="71D6CC67"/>
    <w:rsid w:val="71F5028F"/>
    <w:rsid w:val="71FFAFB1"/>
    <w:rsid w:val="720181B9"/>
    <w:rsid w:val="7209D759"/>
    <w:rsid w:val="720DBF60"/>
    <w:rsid w:val="72260691"/>
    <w:rsid w:val="72315B36"/>
    <w:rsid w:val="72331F8E"/>
    <w:rsid w:val="72341CBE"/>
    <w:rsid w:val="72458AF3"/>
    <w:rsid w:val="724C5161"/>
    <w:rsid w:val="72537123"/>
    <w:rsid w:val="72565F0D"/>
    <w:rsid w:val="725B8E59"/>
    <w:rsid w:val="725CC88B"/>
    <w:rsid w:val="725F4B48"/>
    <w:rsid w:val="7260F2B8"/>
    <w:rsid w:val="72700112"/>
    <w:rsid w:val="727BF711"/>
    <w:rsid w:val="7286190A"/>
    <w:rsid w:val="72947C6E"/>
    <w:rsid w:val="72A105DD"/>
    <w:rsid w:val="72A4207F"/>
    <w:rsid w:val="72A6846A"/>
    <w:rsid w:val="72BD38B4"/>
    <w:rsid w:val="72C4BA31"/>
    <w:rsid w:val="72DB5D63"/>
    <w:rsid w:val="72DE8D9B"/>
    <w:rsid w:val="72DEC1F3"/>
    <w:rsid w:val="72EBAEF6"/>
    <w:rsid w:val="72F2DDA1"/>
    <w:rsid w:val="72F30B2A"/>
    <w:rsid w:val="72FB9DD4"/>
    <w:rsid w:val="72FE32EC"/>
    <w:rsid w:val="7301AA87"/>
    <w:rsid w:val="7309AC9E"/>
    <w:rsid w:val="730AE071"/>
    <w:rsid w:val="73126D23"/>
    <w:rsid w:val="7321E262"/>
    <w:rsid w:val="732496BF"/>
    <w:rsid w:val="732E5FA9"/>
    <w:rsid w:val="734B27FF"/>
    <w:rsid w:val="734E71C8"/>
    <w:rsid w:val="734E97A3"/>
    <w:rsid w:val="735523AB"/>
    <w:rsid w:val="736207C4"/>
    <w:rsid w:val="7366CE94"/>
    <w:rsid w:val="736CC6E2"/>
    <w:rsid w:val="736FF029"/>
    <w:rsid w:val="7375DDA3"/>
    <w:rsid w:val="73796CFA"/>
    <w:rsid w:val="739BAF7F"/>
    <w:rsid w:val="73A36999"/>
    <w:rsid w:val="73A94D38"/>
    <w:rsid w:val="73A9DC36"/>
    <w:rsid w:val="73B30143"/>
    <w:rsid w:val="73B699CB"/>
    <w:rsid w:val="73C42A58"/>
    <w:rsid w:val="73C6A5DD"/>
    <w:rsid w:val="73CB9E0F"/>
    <w:rsid w:val="73CEC539"/>
    <w:rsid w:val="73D05F4E"/>
    <w:rsid w:val="73D1C8D8"/>
    <w:rsid w:val="73DBF7B4"/>
    <w:rsid w:val="73E857F3"/>
    <w:rsid w:val="73EFAE56"/>
    <w:rsid w:val="73F5F180"/>
    <w:rsid w:val="73F6B5DE"/>
    <w:rsid w:val="73FCCD68"/>
    <w:rsid w:val="74001314"/>
    <w:rsid w:val="740ACF70"/>
    <w:rsid w:val="7418A028"/>
    <w:rsid w:val="742FF74A"/>
    <w:rsid w:val="743E4CA3"/>
    <w:rsid w:val="743F4508"/>
    <w:rsid w:val="744789D4"/>
    <w:rsid w:val="744D62A7"/>
    <w:rsid w:val="7458B040"/>
    <w:rsid w:val="747114D9"/>
    <w:rsid w:val="7476443C"/>
    <w:rsid w:val="7481F52E"/>
    <w:rsid w:val="74829BED"/>
    <w:rsid w:val="7482D460"/>
    <w:rsid w:val="7486978D"/>
    <w:rsid w:val="7489E551"/>
    <w:rsid w:val="74917F18"/>
    <w:rsid w:val="74924858"/>
    <w:rsid w:val="74969BAA"/>
    <w:rsid w:val="74A58C20"/>
    <w:rsid w:val="74A5B6D4"/>
    <w:rsid w:val="74A9C000"/>
    <w:rsid w:val="74B01117"/>
    <w:rsid w:val="74BA92CB"/>
    <w:rsid w:val="74C15394"/>
    <w:rsid w:val="74C3F1F1"/>
    <w:rsid w:val="74DBB5E7"/>
    <w:rsid w:val="74DF5B1D"/>
    <w:rsid w:val="74E1E04E"/>
    <w:rsid w:val="74E3DE30"/>
    <w:rsid w:val="74EB5FC0"/>
    <w:rsid w:val="74F47B3B"/>
    <w:rsid w:val="74F73E1F"/>
    <w:rsid w:val="7503DAD4"/>
    <w:rsid w:val="75091471"/>
    <w:rsid w:val="7515F160"/>
    <w:rsid w:val="7524F004"/>
    <w:rsid w:val="7525107C"/>
    <w:rsid w:val="75263E1A"/>
    <w:rsid w:val="753C5104"/>
    <w:rsid w:val="753CAC58"/>
    <w:rsid w:val="753F39FA"/>
    <w:rsid w:val="7541A7A3"/>
    <w:rsid w:val="75534602"/>
    <w:rsid w:val="75565336"/>
    <w:rsid w:val="7557CF23"/>
    <w:rsid w:val="75594784"/>
    <w:rsid w:val="75614EF6"/>
    <w:rsid w:val="7562A039"/>
    <w:rsid w:val="756E16A8"/>
    <w:rsid w:val="756FE9FF"/>
    <w:rsid w:val="7570DB20"/>
    <w:rsid w:val="758448FC"/>
    <w:rsid w:val="758A2844"/>
    <w:rsid w:val="758B43BA"/>
    <w:rsid w:val="7594694D"/>
    <w:rsid w:val="759771FC"/>
    <w:rsid w:val="759815E3"/>
    <w:rsid w:val="7598E02A"/>
    <w:rsid w:val="759A07BD"/>
    <w:rsid w:val="759E6D6A"/>
    <w:rsid w:val="75A0F159"/>
    <w:rsid w:val="75A32055"/>
    <w:rsid w:val="75A6A8AF"/>
    <w:rsid w:val="75AFFA5D"/>
    <w:rsid w:val="75BBB9C1"/>
    <w:rsid w:val="75BBF17E"/>
    <w:rsid w:val="75E621AC"/>
    <w:rsid w:val="75E88E82"/>
    <w:rsid w:val="75F1093F"/>
    <w:rsid w:val="760A332C"/>
    <w:rsid w:val="76212193"/>
    <w:rsid w:val="76287A85"/>
    <w:rsid w:val="762B5170"/>
    <w:rsid w:val="7631358F"/>
    <w:rsid w:val="763B8BBB"/>
    <w:rsid w:val="764410F3"/>
    <w:rsid w:val="765ECCE4"/>
    <w:rsid w:val="766D6D85"/>
    <w:rsid w:val="76749199"/>
    <w:rsid w:val="767A7F50"/>
    <w:rsid w:val="767DED11"/>
    <w:rsid w:val="767F3309"/>
    <w:rsid w:val="76807713"/>
    <w:rsid w:val="76810F3E"/>
    <w:rsid w:val="76814E39"/>
    <w:rsid w:val="76905B76"/>
    <w:rsid w:val="76954C20"/>
    <w:rsid w:val="7695641A"/>
    <w:rsid w:val="7697638C"/>
    <w:rsid w:val="76A8BF3C"/>
    <w:rsid w:val="76AF1DD9"/>
    <w:rsid w:val="76B99B92"/>
    <w:rsid w:val="76BABD6F"/>
    <w:rsid w:val="76BEAFAF"/>
    <w:rsid w:val="76C52CA2"/>
    <w:rsid w:val="76C60499"/>
    <w:rsid w:val="76CC8946"/>
    <w:rsid w:val="76D181BB"/>
    <w:rsid w:val="76D1D897"/>
    <w:rsid w:val="76E2EEFA"/>
    <w:rsid w:val="76ED4584"/>
    <w:rsid w:val="76EDAFDD"/>
    <w:rsid w:val="76EE09A9"/>
    <w:rsid w:val="76F5DFF6"/>
    <w:rsid w:val="77133D15"/>
    <w:rsid w:val="77135AE6"/>
    <w:rsid w:val="77247746"/>
    <w:rsid w:val="77267908"/>
    <w:rsid w:val="772FD9D6"/>
    <w:rsid w:val="7736AB12"/>
    <w:rsid w:val="773E41B6"/>
    <w:rsid w:val="7751C614"/>
    <w:rsid w:val="7758710D"/>
    <w:rsid w:val="775A5FD3"/>
    <w:rsid w:val="77641CC4"/>
    <w:rsid w:val="7765C22B"/>
    <w:rsid w:val="7769B867"/>
    <w:rsid w:val="776C9C24"/>
    <w:rsid w:val="776E546E"/>
    <w:rsid w:val="777C2109"/>
    <w:rsid w:val="77834C25"/>
    <w:rsid w:val="778F0DF8"/>
    <w:rsid w:val="77948F13"/>
    <w:rsid w:val="77965D88"/>
    <w:rsid w:val="779C3880"/>
    <w:rsid w:val="77A9DD15"/>
    <w:rsid w:val="77B59FDC"/>
    <w:rsid w:val="77BF87A5"/>
    <w:rsid w:val="77C18D8B"/>
    <w:rsid w:val="77C4F280"/>
    <w:rsid w:val="77DA7522"/>
    <w:rsid w:val="77DADE21"/>
    <w:rsid w:val="77E06C70"/>
    <w:rsid w:val="77E5416C"/>
    <w:rsid w:val="77F03929"/>
    <w:rsid w:val="77FE4FBC"/>
    <w:rsid w:val="7803F594"/>
    <w:rsid w:val="7809BF0B"/>
    <w:rsid w:val="7819E96A"/>
    <w:rsid w:val="781D2406"/>
    <w:rsid w:val="7826C96C"/>
    <w:rsid w:val="782719A4"/>
    <w:rsid w:val="782B6A83"/>
    <w:rsid w:val="78331CB6"/>
    <w:rsid w:val="783CAF26"/>
    <w:rsid w:val="7842C002"/>
    <w:rsid w:val="78433DFE"/>
    <w:rsid w:val="785BCD09"/>
    <w:rsid w:val="786E9322"/>
    <w:rsid w:val="78700B2E"/>
    <w:rsid w:val="7872F046"/>
    <w:rsid w:val="7875242B"/>
    <w:rsid w:val="7876E9BA"/>
    <w:rsid w:val="787A9F7E"/>
    <w:rsid w:val="7885B590"/>
    <w:rsid w:val="78863723"/>
    <w:rsid w:val="788BDF9A"/>
    <w:rsid w:val="78904B84"/>
    <w:rsid w:val="78948986"/>
    <w:rsid w:val="789A2262"/>
    <w:rsid w:val="789B8694"/>
    <w:rsid w:val="789BF176"/>
    <w:rsid w:val="78A2B297"/>
    <w:rsid w:val="78A304D6"/>
    <w:rsid w:val="78A50480"/>
    <w:rsid w:val="78AF199E"/>
    <w:rsid w:val="78B055C5"/>
    <w:rsid w:val="78C1F2B8"/>
    <w:rsid w:val="78D23B8B"/>
    <w:rsid w:val="78D886A3"/>
    <w:rsid w:val="78DEB9A3"/>
    <w:rsid w:val="78EA61B7"/>
    <w:rsid w:val="78F017E0"/>
    <w:rsid w:val="78F90BCD"/>
    <w:rsid w:val="79043CD9"/>
    <w:rsid w:val="7913009C"/>
    <w:rsid w:val="791FDE3B"/>
    <w:rsid w:val="79261B3E"/>
    <w:rsid w:val="7928FAAE"/>
    <w:rsid w:val="792D262B"/>
    <w:rsid w:val="79386B70"/>
    <w:rsid w:val="79389175"/>
    <w:rsid w:val="794E9D78"/>
    <w:rsid w:val="7952030C"/>
    <w:rsid w:val="795876D6"/>
    <w:rsid w:val="79618DEE"/>
    <w:rsid w:val="796FC65E"/>
    <w:rsid w:val="7970C3D7"/>
    <w:rsid w:val="797158CF"/>
    <w:rsid w:val="7972D3C4"/>
    <w:rsid w:val="79786198"/>
    <w:rsid w:val="797ACF7F"/>
    <w:rsid w:val="7980D96D"/>
    <w:rsid w:val="7986BD28"/>
    <w:rsid w:val="79897D6E"/>
    <w:rsid w:val="7990C3E5"/>
    <w:rsid w:val="799B8734"/>
    <w:rsid w:val="79A04FCE"/>
    <w:rsid w:val="79A9E1FE"/>
    <w:rsid w:val="79AD48DB"/>
    <w:rsid w:val="79AE1172"/>
    <w:rsid w:val="79B4BDAC"/>
    <w:rsid w:val="79BA4FF5"/>
    <w:rsid w:val="79BA7272"/>
    <w:rsid w:val="79BB1DEE"/>
    <w:rsid w:val="79C07B3F"/>
    <w:rsid w:val="79C37BC5"/>
    <w:rsid w:val="79CA9324"/>
    <w:rsid w:val="79CB814F"/>
    <w:rsid w:val="79CF1E73"/>
    <w:rsid w:val="79D2E57C"/>
    <w:rsid w:val="79DE2B27"/>
    <w:rsid w:val="79F048AE"/>
    <w:rsid w:val="7A0449FC"/>
    <w:rsid w:val="7A088806"/>
    <w:rsid w:val="7A0D2759"/>
    <w:rsid w:val="7A10F866"/>
    <w:rsid w:val="7A146FCA"/>
    <w:rsid w:val="7A1921AA"/>
    <w:rsid w:val="7A1DF18F"/>
    <w:rsid w:val="7A2FACD5"/>
    <w:rsid w:val="7A3968B4"/>
    <w:rsid w:val="7A4C66FC"/>
    <w:rsid w:val="7A596BDD"/>
    <w:rsid w:val="7A5D9563"/>
    <w:rsid w:val="7A5DD370"/>
    <w:rsid w:val="7A637F5C"/>
    <w:rsid w:val="7A642F3D"/>
    <w:rsid w:val="7A91632A"/>
    <w:rsid w:val="7A988FC0"/>
    <w:rsid w:val="7A995D77"/>
    <w:rsid w:val="7A9F38CE"/>
    <w:rsid w:val="7AA5983D"/>
    <w:rsid w:val="7AAFBA3B"/>
    <w:rsid w:val="7AB84D72"/>
    <w:rsid w:val="7ACE10AF"/>
    <w:rsid w:val="7AD11F51"/>
    <w:rsid w:val="7AF6495E"/>
    <w:rsid w:val="7AFA53B2"/>
    <w:rsid w:val="7AFC9217"/>
    <w:rsid w:val="7B008C53"/>
    <w:rsid w:val="7B12105D"/>
    <w:rsid w:val="7B194289"/>
    <w:rsid w:val="7B1F6C00"/>
    <w:rsid w:val="7B2C838A"/>
    <w:rsid w:val="7B36B95C"/>
    <w:rsid w:val="7B3FF129"/>
    <w:rsid w:val="7B42A46D"/>
    <w:rsid w:val="7B437221"/>
    <w:rsid w:val="7B4DFE57"/>
    <w:rsid w:val="7B4E2501"/>
    <w:rsid w:val="7B4F71E6"/>
    <w:rsid w:val="7B52C28C"/>
    <w:rsid w:val="7B63BCBF"/>
    <w:rsid w:val="7B67C4B8"/>
    <w:rsid w:val="7B6A91BF"/>
    <w:rsid w:val="7B6AEA94"/>
    <w:rsid w:val="7B6DE294"/>
    <w:rsid w:val="7B70AD34"/>
    <w:rsid w:val="7B720104"/>
    <w:rsid w:val="7B735272"/>
    <w:rsid w:val="7B7B6106"/>
    <w:rsid w:val="7B7C1769"/>
    <w:rsid w:val="7B803FDB"/>
    <w:rsid w:val="7B8046E3"/>
    <w:rsid w:val="7B8D58D1"/>
    <w:rsid w:val="7B8D6042"/>
    <w:rsid w:val="7B914007"/>
    <w:rsid w:val="7BADCA6D"/>
    <w:rsid w:val="7BBEF14B"/>
    <w:rsid w:val="7BC3531C"/>
    <w:rsid w:val="7BDA4D68"/>
    <w:rsid w:val="7BEFFA73"/>
    <w:rsid w:val="7BF5D7EF"/>
    <w:rsid w:val="7C01B90E"/>
    <w:rsid w:val="7C0BFFF9"/>
    <w:rsid w:val="7C0DD086"/>
    <w:rsid w:val="7C115915"/>
    <w:rsid w:val="7C11F5B3"/>
    <w:rsid w:val="7C126B1C"/>
    <w:rsid w:val="7C15575E"/>
    <w:rsid w:val="7C2459B8"/>
    <w:rsid w:val="7C27F3C4"/>
    <w:rsid w:val="7C2C0BDD"/>
    <w:rsid w:val="7C30F195"/>
    <w:rsid w:val="7C35015B"/>
    <w:rsid w:val="7C420379"/>
    <w:rsid w:val="7C427103"/>
    <w:rsid w:val="7C4B87B1"/>
    <w:rsid w:val="7C4E42BF"/>
    <w:rsid w:val="7C4F6711"/>
    <w:rsid w:val="7C5DBC00"/>
    <w:rsid w:val="7C5F3405"/>
    <w:rsid w:val="7C622DE2"/>
    <w:rsid w:val="7C674478"/>
    <w:rsid w:val="7C7261C2"/>
    <w:rsid w:val="7C7B4BD1"/>
    <w:rsid w:val="7C829A6C"/>
    <w:rsid w:val="7C82B4E3"/>
    <w:rsid w:val="7C8EC706"/>
    <w:rsid w:val="7C90C007"/>
    <w:rsid w:val="7C9F0846"/>
    <w:rsid w:val="7C9FC7D8"/>
    <w:rsid w:val="7CA1D835"/>
    <w:rsid w:val="7CA86499"/>
    <w:rsid w:val="7CC2F2F6"/>
    <w:rsid w:val="7CCD57D6"/>
    <w:rsid w:val="7CD1A010"/>
    <w:rsid w:val="7CDE6861"/>
    <w:rsid w:val="7CE1D166"/>
    <w:rsid w:val="7CF44BF4"/>
    <w:rsid w:val="7CF5D358"/>
    <w:rsid w:val="7CFF1E63"/>
    <w:rsid w:val="7D0374CA"/>
    <w:rsid w:val="7D0D278F"/>
    <w:rsid w:val="7D0DEDC9"/>
    <w:rsid w:val="7D10C39B"/>
    <w:rsid w:val="7D156A07"/>
    <w:rsid w:val="7D18C29E"/>
    <w:rsid w:val="7D20EBA1"/>
    <w:rsid w:val="7D2C6349"/>
    <w:rsid w:val="7D2F2A4E"/>
    <w:rsid w:val="7D314FFF"/>
    <w:rsid w:val="7D34581B"/>
    <w:rsid w:val="7D354762"/>
    <w:rsid w:val="7D3606D4"/>
    <w:rsid w:val="7D394AD0"/>
    <w:rsid w:val="7D45C2F5"/>
    <w:rsid w:val="7D464964"/>
    <w:rsid w:val="7D514D47"/>
    <w:rsid w:val="7D519683"/>
    <w:rsid w:val="7D52A250"/>
    <w:rsid w:val="7D531E6E"/>
    <w:rsid w:val="7D58C799"/>
    <w:rsid w:val="7D622235"/>
    <w:rsid w:val="7D687859"/>
    <w:rsid w:val="7D7517FE"/>
    <w:rsid w:val="7D7788FF"/>
    <w:rsid w:val="7D7FE75F"/>
    <w:rsid w:val="7DA1CF17"/>
    <w:rsid w:val="7DA5E567"/>
    <w:rsid w:val="7DAA25F2"/>
    <w:rsid w:val="7DABB8A1"/>
    <w:rsid w:val="7DAD939A"/>
    <w:rsid w:val="7DADAD68"/>
    <w:rsid w:val="7DAE5E82"/>
    <w:rsid w:val="7DC786DA"/>
    <w:rsid w:val="7DC92A19"/>
    <w:rsid w:val="7DCF56CF"/>
    <w:rsid w:val="7DD7D596"/>
    <w:rsid w:val="7DDE3200"/>
    <w:rsid w:val="7DDFC766"/>
    <w:rsid w:val="7DEC0B5E"/>
    <w:rsid w:val="7DEC7A19"/>
    <w:rsid w:val="7DF16D05"/>
    <w:rsid w:val="7DF5C51F"/>
    <w:rsid w:val="7DF61262"/>
    <w:rsid w:val="7E160E72"/>
    <w:rsid w:val="7E2DBD66"/>
    <w:rsid w:val="7E41FD33"/>
    <w:rsid w:val="7E4F7626"/>
    <w:rsid w:val="7E5C2BF1"/>
    <w:rsid w:val="7E67847C"/>
    <w:rsid w:val="7E7161CC"/>
    <w:rsid w:val="7E763BC7"/>
    <w:rsid w:val="7E7751C8"/>
    <w:rsid w:val="7E7E7CE6"/>
    <w:rsid w:val="7E89A062"/>
    <w:rsid w:val="7E8EFE0D"/>
    <w:rsid w:val="7EA60B36"/>
    <w:rsid w:val="7EA650A1"/>
    <w:rsid w:val="7EB7491D"/>
    <w:rsid w:val="7EB9A95F"/>
    <w:rsid w:val="7EC6F985"/>
    <w:rsid w:val="7EC8041E"/>
    <w:rsid w:val="7EDC418A"/>
    <w:rsid w:val="7EE19356"/>
    <w:rsid w:val="7EEBFA06"/>
    <w:rsid w:val="7EEF066E"/>
    <w:rsid w:val="7EF1BA8E"/>
    <w:rsid w:val="7F0A9F61"/>
    <w:rsid w:val="7F1AD61D"/>
    <w:rsid w:val="7F1C3F2C"/>
    <w:rsid w:val="7F329155"/>
    <w:rsid w:val="7F428A69"/>
    <w:rsid w:val="7F4BD128"/>
    <w:rsid w:val="7F4BED64"/>
    <w:rsid w:val="7F513CE5"/>
    <w:rsid w:val="7F5732B4"/>
    <w:rsid w:val="7F58548D"/>
    <w:rsid w:val="7F63573B"/>
    <w:rsid w:val="7F643BAE"/>
    <w:rsid w:val="7F801C54"/>
    <w:rsid w:val="7F80F429"/>
    <w:rsid w:val="7F8E897D"/>
    <w:rsid w:val="7F8FA7B2"/>
    <w:rsid w:val="7F9A8D2D"/>
    <w:rsid w:val="7F9FF45E"/>
    <w:rsid w:val="7F9FF706"/>
    <w:rsid w:val="7FA02EDF"/>
    <w:rsid w:val="7FC18C35"/>
    <w:rsid w:val="7FCC6CA4"/>
    <w:rsid w:val="7FD2650F"/>
    <w:rsid w:val="7FD9B23E"/>
    <w:rsid w:val="7FDE7A93"/>
    <w:rsid w:val="7FE458C4"/>
    <w:rsid w:val="7FEC5A00"/>
    <w:rsid w:val="7FEF26DF"/>
    <w:rsid w:val="7FF7E362"/>
    <w:rsid w:val="7FF8A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835F3"/>
  <w15:docId w15:val="{9FE5924F-34EE-400A-B28E-BA001072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08E"/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3608E"/>
    <w:pPr>
      <w:keepNext/>
      <w:keepLines/>
      <w:numPr>
        <w:numId w:val="1"/>
      </w:numPr>
      <w:spacing w:before="360" w:after="120" w:line="228" w:lineRule="auto"/>
      <w:outlineLvl w:val="0"/>
    </w:pPr>
    <w:rPr>
      <w:rFonts w:ascii="Times New Roman" w:eastAsiaTheme="majorEastAsia" w:hAnsi="Times New Roman" w:cstheme="majorBidi"/>
      <w:bCs/>
      <w:color w:val="17365D" w:themeColor="tex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08E"/>
    <w:pPr>
      <w:keepNext/>
      <w:keepLines/>
      <w:spacing w:before="240" w:after="240" w:line="240" w:lineRule="auto"/>
      <w:outlineLvl w:val="1"/>
    </w:pPr>
    <w:rPr>
      <w:rFonts w:eastAsiaTheme="majorEastAsia" w:cstheme="majorBidi"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60F1"/>
    <w:pPr>
      <w:keepNext/>
      <w:keepLines/>
      <w:numPr>
        <w:numId w:val="9"/>
      </w:numPr>
      <w:spacing w:before="240" w:after="120" w:line="240" w:lineRule="auto"/>
      <w:ind w:left="357" w:hanging="357"/>
      <w:outlineLvl w:val="2"/>
    </w:pPr>
    <w:rPr>
      <w:rFonts w:eastAsiaTheme="majorEastAsia" w:cstheme="majorBidi"/>
      <w:bCs/>
      <w:color w:val="17365D" w:themeColor="text2" w:themeShade="BF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eastAsiaTheme="majorEastAsia" w:cstheme="majorBidi"/>
      <w:bCs/>
      <w:i/>
      <w:iCs/>
      <w:color w:val="1F497D" w:themeColor="text2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eastAsiaTheme="majorEastAsia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eastAsiaTheme="majorEastAsia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eastAsiaTheme="majorEastAsia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eastAsiaTheme="majorEastAsia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eastAsiaTheme="majorEastAsia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08E"/>
    <w:rPr>
      <w:rFonts w:ascii="Times New Roman" w:eastAsiaTheme="majorEastAsia" w:hAnsi="Times New Roman" w:cstheme="majorBidi"/>
      <w:bCs/>
      <w:color w:val="17365D" w:themeColor="text2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608E"/>
    <w:rPr>
      <w:rFonts w:asciiTheme="majorHAnsi" w:eastAsiaTheme="majorEastAsia" w:hAnsiTheme="majorHAnsi" w:cstheme="majorBidi"/>
      <w:bCs/>
      <w:color w:val="17365D" w:themeColor="text2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60F1"/>
    <w:rPr>
      <w:rFonts w:asciiTheme="majorHAnsi" w:eastAsiaTheme="majorEastAsia" w:hAnsiTheme="majorHAnsi" w:cstheme="majorBidi"/>
      <w:bCs/>
      <w:color w:val="17365D" w:themeColor="text2" w:themeShade="BF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8A25CD"/>
    <w:pPr>
      <w:spacing w:after="300" w:line="240" w:lineRule="auto"/>
      <w:contextualSpacing/>
    </w:pPr>
    <w:rPr>
      <w:rFonts w:eastAsiaTheme="majorEastAsia" w:cstheme="majorBidi"/>
      <w:b/>
      <w:color w:val="1F497D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sid w:val="008A25CD"/>
    <w:rPr>
      <w:rFonts w:asciiTheme="majorHAnsi" w:eastAsiaTheme="majorEastAsia" w:hAnsiTheme="majorHAnsi" w:cstheme="majorBidi"/>
      <w:b/>
      <w:color w:val="1F497D" w:themeColor="text2"/>
      <w:spacing w:val="5"/>
      <w:kern w:val="28"/>
      <w:sz w:val="44"/>
      <w:szCs w:val="56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9BBB59" w:themeColor="accent3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76B9C"/>
    <w:rPr>
      <w:rFonts w:eastAsiaTheme="majorEastAsia" w:cstheme="majorBidi"/>
      <w:b/>
      <w:iCs/>
      <w:color w:val="9BBB59" w:themeColor="accent3"/>
      <w:spacing w:val="15"/>
      <w:sz w:val="28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1F497D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rsid w:val="00BC0052"/>
    <w:pPr>
      <w:spacing w:after="160" w:line="240" w:lineRule="auto"/>
      <w:ind w:left="1008" w:hanging="288"/>
      <w:contextualSpacing/>
    </w:pPr>
    <w:rPr>
      <w:rFonts w:eastAsiaTheme="minorHAnsi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i/>
      <w:iCs/>
      <w:color w:val="4F81BD" w:themeColor="accent1"/>
      <w:lang w:bidi="hi-IN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80" w:line="300" w:lineRule="auto"/>
      <w:ind w:left="936" w:right="936"/>
      <w:jc w:val="center"/>
    </w:pPr>
    <w:rPr>
      <w:rFonts w:eastAsiaTheme="majorEastAsia"/>
      <w:bCs/>
      <w:i/>
      <w:iCs/>
      <w:color w:val="000000"/>
      <w:lang w:bidi="hi-IN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4F81BD" w:themeFill="accent1"/>
      <w:lang w:bidi="hi-IN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stilo1">
    <w:name w:val="Estilo 1"/>
    <w:basedOn w:val="Ttulo"/>
    <w:link w:val="Carcterdeestilo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cterdeestilo1">
    <w:name w:val="Carácter de estilo 1"/>
    <w:basedOn w:val="TtuloCar"/>
    <w:link w:val="Estilo1"/>
    <w:rsid w:val="002A2E02"/>
    <w:rPr>
      <w:rFonts w:asciiTheme="majorHAnsi" w:eastAsiaTheme="majorEastAsia" w:hAnsiTheme="majorHAnsi" w:cstheme="majorBidi"/>
      <w:b w:val="0"/>
      <w:color w:val="1F497D" w:themeColor="text2"/>
      <w:spacing w:val="5"/>
      <w:kern w:val="28"/>
      <w:sz w:val="60"/>
      <w:szCs w:val="56"/>
      <w14:ligatures w14:val="standardContextual"/>
      <w14:cntxtAlts/>
    </w:rPr>
  </w:style>
  <w:style w:type="paragraph" w:styleId="TDC1">
    <w:name w:val="toc 1"/>
    <w:basedOn w:val="Normal"/>
    <w:next w:val="Normal"/>
    <w:autoRedefine/>
    <w:uiPriority w:val="39"/>
    <w:unhideWhenUsed/>
    <w:rsid w:val="00C64564"/>
    <w:pPr>
      <w:tabs>
        <w:tab w:val="left" w:pos="440"/>
        <w:tab w:val="right" w:leader="dot" w:pos="9736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063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A0636"/>
    <w:rPr>
      <w:color w:val="0000FF" w:themeColor="hyperlink"/>
      <w:u w:val="single"/>
    </w:rPr>
  </w:style>
  <w:style w:type="table" w:styleId="Tabladecuadrcula4">
    <w:name w:val="Grid Table 4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961FF9"/>
    <w:pPr>
      <w:spacing w:after="100"/>
      <w:ind w:left="440"/>
    </w:pPr>
  </w:style>
  <w:style w:type="character" w:customStyle="1" w:styleId="normaltextrun">
    <w:name w:val="normaltextrun"/>
    <w:basedOn w:val="Fuentedeprrafopredeter"/>
    <w:rsid w:val="0091570C"/>
  </w:style>
  <w:style w:type="character" w:customStyle="1" w:styleId="eop">
    <w:name w:val="eop"/>
    <w:basedOn w:val="Fuentedeprrafopredeter"/>
    <w:rsid w:val="0091570C"/>
  </w:style>
  <w:style w:type="paragraph" w:customStyle="1" w:styleId="paragraph">
    <w:name w:val="paragraph"/>
    <w:basedOn w:val="Normal"/>
    <w:rsid w:val="006C4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23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234A"/>
    <w:rPr>
      <w:rFonts w:asciiTheme="majorHAnsi" w:hAnsiTheme="majorHAnsi"/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C95D28"/>
    <w:rPr>
      <w:color w:val="605E5C"/>
      <w:shd w:val="clear" w:color="auto" w:fill="E1DFDD"/>
    </w:rPr>
  </w:style>
  <w:style w:type="paragraph" w:customStyle="1" w:styleId="Delimitadorgrfico">
    <w:name w:val="Delimitador gráfico"/>
    <w:basedOn w:val="Normal"/>
    <w:uiPriority w:val="8"/>
    <w:qFormat/>
    <w:rsid w:val="00854C22"/>
    <w:pPr>
      <w:spacing w:after="0" w:line="240" w:lineRule="auto"/>
    </w:pPr>
    <w:rPr>
      <w:rFonts w:asciiTheme="minorHAnsi" w:eastAsiaTheme="minorHAnsi" w:hAnsiTheme="minorHAnsi"/>
      <w:sz w:val="10"/>
      <w:szCs w:val="24"/>
    </w:rPr>
  </w:style>
  <w:style w:type="paragraph" w:styleId="Revisin">
    <w:name w:val="Revision"/>
    <w:hidden/>
    <w:uiPriority w:val="99"/>
    <w:semiHidden/>
    <w:rsid w:val="00BA195C"/>
    <w:pPr>
      <w:spacing w:after="0" w:line="240" w:lineRule="auto"/>
    </w:pPr>
    <w:rPr>
      <w:rFonts w:asciiTheme="majorHAnsi" w:hAnsiTheme="majorHAnsi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6336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6336D"/>
    <w:rPr>
      <w:rFonts w:asciiTheme="majorHAnsi" w:hAnsiTheme="majorHAns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633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4.png"/><Relationship Id="rId39" Type="http://schemas.openxmlformats.org/officeDocument/2006/relationships/hyperlink" Target="mailto:iramos@us.es" TargetMode="External"/><Relationship Id="rId34" Type="http://schemas.openxmlformats.org/officeDocument/2006/relationships/header" Target="header1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6.jp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20.png"/><Relationship Id="rId32" Type="http://schemas.openxmlformats.org/officeDocument/2006/relationships/image" Target="media/image19.png"/><Relationship Id="rId37" Type="http://schemas.openxmlformats.org/officeDocument/2006/relationships/footer" Target="footer2.xml"/><Relationship Id="rId40" Type="http://schemas.openxmlformats.org/officeDocument/2006/relationships/hyperlink" Target="mailto:ptrinidad@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00.png"/><Relationship Id="rId28" Type="http://schemas.openxmlformats.org/officeDocument/2006/relationships/image" Target="media/image15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7" Type="http://schemas.openxmlformats.org/officeDocument/2006/relationships/hyperlink" Target="mailto:thiloparn@alum.us.es" TargetMode="External"/><Relationship Id="rId30" Type="http://schemas.openxmlformats.org/officeDocument/2006/relationships/image" Target="media/image17.jpg"/><Relationship Id="rId35" Type="http://schemas.openxmlformats.org/officeDocument/2006/relationships/footer" Target="footer1.xm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10.png"/><Relationship Id="rId33" Type="http://schemas.openxmlformats.org/officeDocument/2006/relationships/image" Target="media/image20.jpg"/><Relationship Id="rId38" Type="http://schemas.openxmlformats.org/officeDocument/2006/relationships/hyperlink" Target="mailto:thiloparn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Downloads\tf01773058_win3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Executiv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3D74AA4-5171-4BC3-B452-057937EF2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tf01773058_win32.dotx</Template>
  <TotalTime>318</TotalTime>
  <Pages>1</Pages>
  <Words>6342</Words>
  <Characters>34884</Characters>
  <Application>Microsoft Office Word</Application>
  <DocSecurity>4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41144</CharactersWithSpaces>
  <SharedDoc>false</SharedDoc>
  <HLinks>
    <vt:vector size="210" baseType="variant">
      <vt:variant>
        <vt:i4>2490377</vt:i4>
      </vt:variant>
      <vt:variant>
        <vt:i4>231</vt:i4>
      </vt:variant>
      <vt:variant>
        <vt:i4>0</vt:i4>
      </vt:variant>
      <vt:variant>
        <vt:i4>5</vt:i4>
      </vt:variant>
      <vt:variant>
        <vt:lpwstr>mailto:ptrinidad@us.es</vt:lpwstr>
      </vt:variant>
      <vt:variant>
        <vt:lpwstr/>
      </vt:variant>
      <vt:variant>
        <vt:i4>5439613</vt:i4>
      </vt:variant>
      <vt:variant>
        <vt:i4>228</vt:i4>
      </vt:variant>
      <vt:variant>
        <vt:i4>0</vt:i4>
      </vt:variant>
      <vt:variant>
        <vt:i4>5</vt:i4>
      </vt:variant>
      <vt:variant>
        <vt:lpwstr>mailto:iramos@us.es</vt:lpwstr>
      </vt:variant>
      <vt:variant>
        <vt:lpwstr/>
      </vt:variant>
      <vt:variant>
        <vt:i4>3342422</vt:i4>
      </vt:variant>
      <vt:variant>
        <vt:i4>225</vt:i4>
      </vt:variant>
      <vt:variant>
        <vt:i4>0</vt:i4>
      </vt:variant>
      <vt:variant>
        <vt:i4>5</vt:i4>
      </vt:variant>
      <vt:variant>
        <vt:lpwstr>mailto:thiloparn@alum.us.es</vt:lpwstr>
      </vt:variant>
      <vt:variant>
        <vt:lpwstr/>
      </vt:variant>
      <vt:variant>
        <vt:i4>3342422</vt:i4>
      </vt:variant>
      <vt:variant>
        <vt:i4>210</vt:i4>
      </vt:variant>
      <vt:variant>
        <vt:i4>0</vt:i4>
      </vt:variant>
      <vt:variant>
        <vt:i4>5</vt:i4>
      </vt:variant>
      <vt:variant>
        <vt:lpwstr>mailto:thiloparn@alum.us.es</vt:lpwstr>
      </vt:variant>
      <vt:variant>
        <vt:lpwstr/>
      </vt:variant>
      <vt:variant>
        <vt:i4>1179710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_Toc57301092</vt:lpwstr>
      </vt:variant>
      <vt:variant>
        <vt:i4>1114174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_Toc57301091</vt:lpwstr>
      </vt:variant>
      <vt:variant>
        <vt:i4>1048638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_Toc57301090</vt:lpwstr>
      </vt:variant>
      <vt:variant>
        <vt:i4>1638463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_Toc57301089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_Toc57301088</vt:lpwstr>
      </vt:variant>
      <vt:variant>
        <vt:i4>1507391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_Toc57301087</vt:lpwstr>
      </vt:variant>
      <vt:variant>
        <vt:i4>1441855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_Toc57301086</vt:lpwstr>
      </vt:variant>
      <vt:variant>
        <vt:i4>1376319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_Toc57301085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_Toc57301084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_Toc57301083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_Toc57301082</vt:lpwstr>
      </vt:variant>
      <vt:variant>
        <vt:i4>1114175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_Toc57301081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_Toc57301080</vt:lpwstr>
      </vt:variant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_Toc57301079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_Toc57301078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_Toc57301077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_Toc57301076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_Toc57301075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_Toc57301074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_Toc57301073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_Toc57301072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_Toc57301071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_Toc57301070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_Toc57301069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_Toc57301068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_Toc57301067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_Toc57301066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_Toc57301065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_Toc57301064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_Toc57301063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_Toc57301062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g.</dc:creator>
  <cp:keywords/>
  <cp:lastModifiedBy>Martín Guerrero Romero</cp:lastModifiedBy>
  <cp:revision>1418</cp:revision>
  <cp:lastPrinted>2020-11-26T15:37:00Z</cp:lastPrinted>
  <dcterms:created xsi:type="dcterms:W3CDTF">2020-10-31T11:28:00Z</dcterms:created>
  <dcterms:modified xsi:type="dcterms:W3CDTF">2020-11-26T15:38:00Z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